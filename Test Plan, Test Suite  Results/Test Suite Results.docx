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40347531"/>
        <w:docPartObj>
          <w:docPartGallery w:val="Cover Pages"/>
          <w:docPartUnique/>
        </w:docPartObj>
      </w:sdtPr>
      <w:sdtEndPr>
        <w:rPr>
          <w:b/>
          <w:bCs/>
          <w:caps/>
        </w:rPr>
      </w:sdtEndPr>
      <w:sdtContent>
        <w:p w:rsidR="00AC466C" w:rsidRDefault="0079102E">
          <w:r>
            <w:rPr>
              <w:noProof/>
              <w:lang w:val="en-IN" w:eastAsia="en-IN" w:bidi="hi-IN"/>
            </w:rPr>
            <mc:AlternateContent>
              <mc:Choice Requires="wpg">
                <w:drawing>
                  <wp:anchor distT="0" distB="0" distL="114300" distR="114300" simplePos="0" relativeHeight="251666432" behindDoc="0" locked="0" layoutInCell="1" allowOverlap="1" wp14:anchorId="3EB2CB6A" wp14:editId="6C327054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3657600" cy="2432783"/>
                    <wp:effectExtent l="0" t="0" r="0" b="0"/>
                    <wp:wrapNone/>
                    <wp:docPr id="9" name="Group 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657600" cy="2432783"/>
                              <a:chOff x="0" y="0"/>
                              <a:chExt cx="3657600" cy="2427408"/>
                            </a:xfrm>
                          </wpg:grpSpPr>
                          <wps:wsp>
                            <wps:cNvPr id="11" name="Text Box 11"/>
                            <wps:cNvSpPr txBox="1"/>
                            <wps:spPr>
                              <a:xfrm>
                                <a:off x="0" y="694520"/>
                                <a:ext cx="3657600" cy="173288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AC466C" w:rsidRPr="00232847" w:rsidRDefault="00677D56" w:rsidP="00232847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sdt>
                                    <w:sdtPr>
                                      <w:rPr>
                                        <w:sz w:val="32"/>
                                        <w:szCs w:val="32"/>
                                      </w:rPr>
                                      <w:alias w:val="Name"/>
                                      <w:tag w:val=""/>
                                      <w:id w:val="805127967"/>
                                      <w:placeholder>
                                        <w:docPart w:val="1B1CFAE63B7E487A85AC6C2215A61C59"/>
                                      </w:placeholder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proofErr w:type="spellStart"/>
                                      <w:r w:rsidR="00FF1762" w:rsidRPr="00232847">
                                        <w:rPr>
                                          <w:sz w:val="32"/>
                                          <w:szCs w:val="32"/>
                                          <w:lang w:val="en-IN"/>
                                        </w:rPr>
                                        <w:t>Naresh</w:t>
                                      </w:r>
                                      <w:proofErr w:type="spellEnd"/>
                                      <w:r w:rsidR="00FF1762" w:rsidRPr="00232847">
                                        <w:rPr>
                                          <w:sz w:val="32"/>
                                          <w:szCs w:val="32"/>
                                          <w:lang w:val="en-IN"/>
                                        </w:rPr>
                                        <w:t xml:space="preserve"> R (13CS30024)                 </w:t>
                                      </w:r>
                                      <w:proofErr w:type="spellStart"/>
                                      <w:r w:rsidR="00FF1762" w:rsidRPr="00232847">
                                        <w:rPr>
                                          <w:sz w:val="32"/>
                                          <w:szCs w:val="32"/>
                                          <w:lang w:val="en-IN"/>
                                        </w:rPr>
                                        <w:t>Barnopriyo</w:t>
                                      </w:r>
                                      <w:proofErr w:type="spellEnd"/>
                                      <w:r w:rsidR="00FF1762" w:rsidRPr="00232847">
                                        <w:rPr>
                                          <w:sz w:val="32"/>
                                          <w:szCs w:val="32"/>
                                          <w:lang w:val="en-IN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FF1762" w:rsidRPr="00232847">
                                        <w:rPr>
                                          <w:sz w:val="32"/>
                                          <w:szCs w:val="32"/>
                                          <w:lang w:val="en-IN"/>
                                        </w:rPr>
                                        <w:t>Barua</w:t>
                                      </w:r>
                                      <w:proofErr w:type="spellEnd"/>
                                      <w:r w:rsidR="00FF1762" w:rsidRPr="00232847">
                                        <w:rPr>
                                          <w:sz w:val="32"/>
                                          <w:szCs w:val="32"/>
                                          <w:lang w:val="en-IN"/>
                                        </w:rPr>
                                        <w:t xml:space="preserve"> (13CS30009</w:t>
                                      </w:r>
                                      <w:proofErr w:type="gramStart"/>
                                      <w:r w:rsidR="00FF1762" w:rsidRPr="00232847">
                                        <w:rPr>
                                          <w:sz w:val="32"/>
                                          <w:szCs w:val="32"/>
                                          <w:lang w:val="en-IN"/>
                                        </w:rPr>
                                        <w:t>)</w:t>
                                      </w:r>
                                      <w:proofErr w:type="gramEnd"/>
                                    </w:sdtContent>
                                  </w:sdt>
                                  <w:r w:rsidR="0079102E" w:rsidRPr="00232847">
                                    <w:rPr>
                                      <w:sz w:val="32"/>
                                      <w:szCs w:val="32"/>
                                    </w:rPr>
                                    <w:br/>
                                  </w:r>
                                  <w:sdt>
                                    <w:sdtPr>
                                      <w:rPr>
                                        <w:sz w:val="32"/>
                                        <w:szCs w:val="32"/>
                                      </w:rPr>
                                      <w:alias w:val="Course Title"/>
                                      <w:tag w:val=""/>
                                      <w:id w:val="-851186849"/>
                                      <w:placeholder>
                                        <w:docPart w:val="79CB93D8528D45528BD192A6A923E6D3"/>
                                      </w:placeholder>
      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FF1762" w:rsidRPr="00232847">
                                        <w:rPr>
                                          <w:sz w:val="32"/>
                                          <w:szCs w:val="32"/>
                                        </w:rPr>
                                        <w:t>Software Engineering Assignment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s:wsp>
                            <wps:cNvPr id="12" name="Oval 12"/>
                            <wps:cNvSpPr>
                              <a:spLocks noChangeAspect="1"/>
                            </wps:cNvSpPr>
                            <wps:spPr>
                              <a:xfrm>
                                <a:off x="9525" y="0"/>
                                <a:ext cx="347472" cy="350679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AC466C" w:rsidRDefault="0079102E">
                                  <w:pPr>
                                    <w:pStyle w:val="BodyText"/>
                                  </w:pPr>
                                  <w:r>
                                    <w:t>By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3EB2CB6A" id="Group 9" o:spid="_x0000_s1026" style="position:absolute;margin-left:236.8pt;margin-top:0;width:4in;height:191.55pt;z-index:251666432;mso-position-horizontal:right;mso-position-horizontal-relative:page;mso-position-vertical:bottom;mso-position-vertical-relative:page;mso-height-relative:margin" coordsize="36576,242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1" o:spid="_x0000_s1027" type="#_x0000_t202" style="position:absolute;top:6945;width:36576;height:17329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3Vkb8A&#10;AADbAAAADwAAAGRycy9kb3ducmV2LnhtbESPwQrCMBBE74L/EFbwpqkKItUoIgielFY/YG3Wtths&#10;ShNt+/dGELztMjNvZze7zlTiTY0rLSuYTSMQxJnVJecKbtfjZAXCeWSNlWVS0JOD3XY42GCsbcsJ&#10;vVOfiwBhF6OCwvs6ltJlBRl0U1sTB+1hG4M+rE0udYNtgJtKzqNoKQ2WHC4UWNOhoOyZvkygVI9L&#10;P29Neuizxeuc3Lr78pQoNR51+zUIT53/m3/pkw71Z/D9JQwgt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TdWRvwAAANsAAAAPAAAAAAAAAAAAAAAAAJgCAABkcnMvZG93bnJl&#10;di54bWxQSwUGAAAAAAQABAD1AAAAhAMAAAAA&#10;" filled="f" stroked="f" strokeweight=".5pt">
                      <v:textbox style="mso-fit-shape-to-text:t" inset="0,0,36pt,36pt">
                        <w:txbxContent>
                          <w:p w:rsidR="00AC466C" w:rsidRPr="00232847" w:rsidRDefault="00677D56" w:rsidP="00232847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sdt>
                              <w:sdtPr>
                                <w:rPr>
                                  <w:sz w:val="32"/>
                                  <w:szCs w:val="32"/>
                                </w:rPr>
                                <w:alias w:val="Name"/>
                                <w:tag w:val=""/>
                                <w:id w:val="805127967"/>
                                <w:placeholder>
                                  <w:docPart w:val="1B1CFAE63B7E487A85AC6C2215A61C59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EndPr/>
                              <w:sdtContent>
                                <w:proofErr w:type="spellStart"/>
                                <w:r w:rsidR="00FF1762" w:rsidRPr="00232847">
                                  <w:rPr>
                                    <w:sz w:val="32"/>
                                    <w:szCs w:val="32"/>
                                    <w:lang w:val="en-IN"/>
                                  </w:rPr>
                                  <w:t>Naresh</w:t>
                                </w:r>
                                <w:proofErr w:type="spellEnd"/>
                                <w:r w:rsidR="00FF1762" w:rsidRPr="00232847">
                                  <w:rPr>
                                    <w:sz w:val="32"/>
                                    <w:szCs w:val="32"/>
                                    <w:lang w:val="en-IN"/>
                                  </w:rPr>
                                  <w:t xml:space="preserve"> R (13CS30024)                 </w:t>
                                </w:r>
                                <w:proofErr w:type="spellStart"/>
                                <w:r w:rsidR="00FF1762" w:rsidRPr="00232847">
                                  <w:rPr>
                                    <w:sz w:val="32"/>
                                    <w:szCs w:val="32"/>
                                    <w:lang w:val="en-IN"/>
                                  </w:rPr>
                                  <w:t>Barnopriyo</w:t>
                                </w:r>
                                <w:proofErr w:type="spellEnd"/>
                                <w:r w:rsidR="00FF1762" w:rsidRPr="00232847">
                                  <w:rPr>
                                    <w:sz w:val="32"/>
                                    <w:szCs w:val="32"/>
                                    <w:lang w:val="en-IN"/>
                                  </w:rPr>
                                  <w:t xml:space="preserve"> </w:t>
                                </w:r>
                                <w:proofErr w:type="spellStart"/>
                                <w:r w:rsidR="00FF1762" w:rsidRPr="00232847">
                                  <w:rPr>
                                    <w:sz w:val="32"/>
                                    <w:szCs w:val="32"/>
                                    <w:lang w:val="en-IN"/>
                                  </w:rPr>
                                  <w:t>Barua</w:t>
                                </w:r>
                                <w:proofErr w:type="spellEnd"/>
                                <w:r w:rsidR="00FF1762" w:rsidRPr="00232847">
                                  <w:rPr>
                                    <w:sz w:val="32"/>
                                    <w:szCs w:val="32"/>
                                    <w:lang w:val="en-IN"/>
                                  </w:rPr>
                                  <w:t xml:space="preserve"> (13CS30009</w:t>
                                </w:r>
                                <w:proofErr w:type="gramStart"/>
                                <w:r w:rsidR="00FF1762" w:rsidRPr="00232847">
                                  <w:rPr>
                                    <w:sz w:val="32"/>
                                    <w:szCs w:val="32"/>
                                    <w:lang w:val="en-IN"/>
                                  </w:rPr>
                                  <w:t>)</w:t>
                                </w:r>
                                <w:proofErr w:type="gramEnd"/>
                              </w:sdtContent>
                            </w:sdt>
                            <w:r w:rsidR="0079102E" w:rsidRPr="00232847">
                              <w:rPr>
                                <w:sz w:val="32"/>
                                <w:szCs w:val="32"/>
                              </w:rPr>
                              <w:br/>
                            </w:r>
                            <w:sdt>
                              <w:sdtPr>
                                <w:rPr>
                                  <w:sz w:val="32"/>
                                  <w:szCs w:val="32"/>
                                </w:rPr>
                                <w:alias w:val="Course Title"/>
                                <w:tag w:val=""/>
                                <w:id w:val="-851186849"/>
                                <w:placeholder>
                                  <w:docPart w:val="79CB93D8528D45528BD192A6A923E6D3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FF1762" w:rsidRPr="00232847">
                                  <w:rPr>
                                    <w:sz w:val="32"/>
                                    <w:szCs w:val="32"/>
                                  </w:rPr>
                                  <w:t>Software Engineering Assignment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oval id="Oval 12" o:spid="_x0000_s1028" style="position:absolute;left:95;width:3474;height:35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mmFMAA&#10;AADbAAAADwAAAGRycy9kb3ducmV2LnhtbERPS2vCQBC+C/6HZYReRDeVojVmI6XQh8fEeh+yYza4&#10;OxuyW43/vlso9DYf33OK/eisuNIQOs8KHpcZCOLG645bBV/Ht8UziBCRNVrPpOBOAfbldFJgrv2N&#10;K7rWsRUphEOOCkyMfS5laAw5DEvfEyfu7AeHMcGhlXrAWwp3Vq6ybC0ddpwaDPb0aqi51N9OwRMe&#10;++3Bvxt7t1U733zYqs5OSj3MxpcdiEhj/Bf/uT91mr+C31/SAbL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ammFMAAAADbAAAADwAAAAAAAAAAAAAAAACYAgAAZHJzL2Rvd25y&#10;ZXYueG1sUEsFBgAAAAAEAAQA9QAAAIUDAAAAAA==&#10;" fillcolor="#5dceaf [3207]" stroked="f" strokeweight="1.25pt">
                      <v:stroke endcap="round"/>
                      <v:path arrowok="t"/>
                      <o:lock v:ext="edit" aspectratio="t"/>
                      <v:textbox inset="0,0,0,0">
                        <w:txbxContent>
                          <w:p w:rsidR="00AC466C" w:rsidRDefault="0079102E">
                            <w:pPr>
                              <w:pStyle w:val="BodyText"/>
                            </w:pPr>
                            <w:r>
                              <w:t>By</w:t>
                            </w:r>
                          </w:p>
                        </w:txbxContent>
                      </v:textbox>
                    </v:oval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val="en-IN" w:eastAsia="en-IN" w:bidi="hi-IN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660C4A03" wp14:editId="00804CE8">
                    <wp:simplePos x="0" y="0"/>
                    <wp:positionH relativeFrom="page">
                      <wp:align>right</wp:align>
                    </wp:positionH>
                    <wp:positionV relativeFrom="page">
                      <wp:posOffset>4314825</wp:posOffset>
                    </wp:positionV>
                    <wp:extent cx="3657600" cy="530352"/>
                    <wp:effectExtent l="0" t="0" r="0" b="1270"/>
                    <wp:wrapNone/>
                    <wp:docPr id="3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53035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itle"/>
                                  <w:tag w:val=""/>
                                  <w:id w:val="2130892022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C466C" w:rsidRDefault="00FF1762">
                                    <w:pPr>
                                      <w:pStyle w:val="Title"/>
                                    </w:pPr>
                                    <w:r>
                                      <w:t>MEDICAL LAB AUTOMATION SYSTEM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4572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60C4A03" id="Text Box 3" o:spid="_x0000_s1029" type="#_x0000_t202" style="position:absolute;margin-left:236.8pt;margin-top:339.75pt;width:4in;height:41.75pt;z-index:25166540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" filled="f" stroked="f" strokeweight=".5pt">
                    <v:textbox style="mso-fit-shape-to-text:t" inset="0,0,36pt,0">
                      <w:txbxContent>
                        <w:sdt>
                          <w:sdtPr>
                            <w:alias w:val="Title"/>
                            <w:tag w:val=""/>
                            <w:id w:val="2130892022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AC466C" w:rsidRDefault="00FF1762">
                              <w:pPr>
                                <w:pStyle w:val="Title"/>
                              </w:pPr>
                              <w:r>
                                <w:t>MEDICAL LAB AUTOMATION SYSTEM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  <w:lang w:val="en-IN" w:eastAsia="en-IN" w:bidi="hi-IN"/>
            </w:rPr>
            <w:drawing>
              <wp:anchor distT="0" distB="0" distL="114300" distR="114300" simplePos="0" relativeHeight="251667456" behindDoc="1" locked="0" layoutInCell="1" allowOverlap="1" wp14:anchorId="5512FE67" wp14:editId="54B69002">
                <wp:simplePos x="0" y="0"/>
                <wp:positionH relativeFrom="page">
                  <wp:align>left</wp:align>
                </wp:positionH>
                <wp:positionV relativeFrom="page">
                  <wp:posOffset>320040</wp:posOffset>
                </wp:positionV>
                <wp:extent cx="5129784" cy="7397496"/>
                <wp:effectExtent l="19050" t="0" r="13970" b="3023235"/>
                <wp:wrapNone/>
                <wp:docPr id="8" name="Picture 8" descr="Background image of a butterfl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Butterfly.jpg"/>
                        <pic:cNvPicPr/>
                      </pic:nvPicPr>
                      <pic:blipFill rotWithShape="1"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50083" t="20367" r="18423" b="21667"/>
                        <a:stretch/>
                      </pic:blipFill>
                      <pic:spPr bwMode="auto">
                        <a:xfrm>
                          <a:off x="0" y="0"/>
                          <a:ext cx="5129784" cy="739749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reflection blurRad="6350" stA="50000" endA="275" endPos="40000" dist="101600" dir="5400000" sy="-100000" algn="bl" rotWithShape="0"/>
                        </a:effectLst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AC466C" w:rsidRDefault="00AC466C">
          <w:pPr>
            <w:rPr>
              <w:b/>
              <w:bCs/>
              <w:caps/>
            </w:rPr>
          </w:pPr>
        </w:p>
        <w:p w:rsidR="008B6E01" w:rsidRDefault="00FF1762">
          <w:pPr>
            <w:rPr>
              <w:b/>
              <w:bCs/>
              <w:caps/>
            </w:rPr>
          </w:pPr>
          <w:r w:rsidRPr="00FF1762">
            <w:rPr>
              <w:b/>
              <w:bCs/>
              <w:caps/>
              <w:noProof/>
              <w:lang w:val="en-IN" w:eastAsia="en-IN" w:bidi="hi-IN"/>
            </w:rPr>
            <mc:AlternateContent>
              <mc:Choice Requires="wps">
                <w:drawing>
                  <wp:anchor distT="91440" distB="91440" distL="365760" distR="365760" simplePos="0" relativeHeight="251669504" behindDoc="0" locked="0" layoutInCell="1" allowOverlap="1" wp14:anchorId="7ABF72D1" wp14:editId="1DA4B0D1">
                    <wp:simplePos x="0" y="0"/>
                    <wp:positionH relativeFrom="margin">
                      <wp:posOffset>3223260</wp:posOffset>
                    </wp:positionH>
                    <wp:positionV relativeFrom="margin">
                      <wp:posOffset>4610735</wp:posOffset>
                    </wp:positionV>
                    <wp:extent cx="3476625" cy="2066544"/>
                    <wp:effectExtent l="0" t="0" r="0" b="0"/>
                    <wp:wrapTopAndBottom/>
                    <wp:docPr id="146" name="Rectangle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476625" cy="206654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FF1762" w:rsidRDefault="00FF1762">
                                <w:pPr>
                                  <w:pStyle w:val="NoSpacing"/>
                                  <w:jc w:val="center"/>
                                  <w:rPr>
                                    <w:color w:val="4E67C8" w:themeColor="accent1"/>
                                  </w:rPr>
                                </w:pPr>
                              </w:p>
                              <w:p w:rsidR="00FF1762" w:rsidRDefault="00FF1762">
                                <w:pPr>
                                  <w:pStyle w:val="NoSpacing"/>
                                  <w:jc w:val="center"/>
                                  <w:rPr>
                                    <w:color w:val="4E67C8" w:themeColor="accent1"/>
                                  </w:rPr>
                                </w:pPr>
                              </w:p>
                              <w:p w:rsidR="00FF1762" w:rsidRPr="00FF1762" w:rsidRDefault="00FF1762" w:rsidP="00FF1762">
                                <w:pPr>
                                  <w:pStyle w:val="NoSpacing"/>
                                  <w:pBdr>
                                    <w:top w:val="single" w:sz="6" w:space="10" w:color="4E67C8" w:themeColor="accent1"/>
                                    <w:left w:val="single" w:sz="2" w:space="10" w:color="FFFFFF" w:themeColor="background1"/>
                                    <w:bottom w:val="single" w:sz="6" w:space="10" w:color="4E67C8" w:themeColor="accent1"/>
                                    <w:right w:val="single" w:sz="2" w:space="10" w:color="FFFFFF" w:themeColor="background1"/>
                                  </w:pBdr>
                                  <w:spacing w:before="240" w:after="240" w:line="259" w:lineRule="auto"/>
                                  <w:jc w:val="center"/>
                                  <w:rPr>
                                    <w:color w:val="4E67C8" w:themeColor="accent1"/>
                                    <w:sz w:val="44"/>
                                    <w:szCs w:val="44"/>
                                  </w:rPr>
                                </w:pPr>
                                <w:r w:rsidRPr="00FF1762">
                                  <w:rPr>
                                    <w:color w:val="4E67C8" w:themeColor="accent1"/>
                                    <w:sz w:val="44"/>
                                    <w:szCs w:val="44"/>
                                  </w:rPr>
                                  <w:t>TEST SUITE RESULTS</w:t>
                                </w:r>
                              </w:p>
                              <w:p w:rsidR="00FF1762" w:rsidRDefault="00FF1762">
                                <w:pPr>
                                  <w:pStyle w:val="NoSpacing"/>
                                  <w:spacing w:before="240"/>
                                  <w:jc w:val="center"/>
                                  <w:rPr>
                                    <w:color w:val="4E67C8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37160" tIns="0" rIns="13716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ABF72D1" id="Rectangle 146" o:spid="_x0000_s1030" style="position:absolute;margin-left:253.8pt;margin-top:363.05pt;width:273.75pt;height:162.7pt;z-index:251669504;visibility:visible;mso-wrap-style:square;mso-width-percent:700;mso-height-percent:0;mso-wrap-distance-left:28.8pt;mso-wrap-distance-top:7.2pt;mso-wrap-distance-right:28.8pt;mso-wrap-distance-bottom:7.2pt;mso-position-horizontal:absolute;mso-position-horizontal-relative:margin;mso-position-vertical:absolute;mso-position-vertical-relative:margin;mso-width-percent:7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" filled="f" stroked="f" strokeweight="1.25pt">
                    <v:stroke endcap="round"/>
                    <v:textbox style="mso-fit-shape-to-text:t" inset="10.8pt,0,10.8pt,0">
                      <w:txbxContent>
                        <w:p w:rsidR="00FF1762" w:rsidRDefault="00FF1762">
                          <w:pPr>
                            <w:pStyle w:val="NoSpacing"/>
                            <w:jc w:val="center"/>
                            <w:rPr>
                              <w:color w:val="4E67C8" w:themeColor="accent1"/>
                            </w:rPr>
                          </w:pPr>
                        </w:p>
                        <w:p w:rsidR="00FF1762" w:rsidRDefault="00FF1762">
                          <w:pPr>
                            <w:pStyle w:val="NoSpacing"/>
                            <w:jc w:val="center"/>
                            <w:rPr>
                              <w:color w:val="4E67C8" w:themeColor="accent1"/>
                            </w:rPr>
                          </w:pPr>
                        </w:p>
                        <w:p w:rsidR="00FF1762" w:rsidRPr="00FF1762" w:rsidRDefault="00FF1762" w:rsidP="00FF1762">
                          <w:pPr>
                            <w:pStyle w:val="NoSpacing"/>
                            <w:pBdr>
                              <w:top w:val="single" w:sz="6" w:space="10" w:color="4E67C8" w:themeColor="accent1"/>
                              <w:left w:val="single" w:sz="2" w:space="10" w:color="FFFFFF" w:themeColor="background1"/>
                              <w:bottom w:val="single" w:sz="6" w:space="10" w:color="4E67C8" w:themeColor="accent1"/>
                              <w:right w:val="single" w:sz="2" w:space="10" w:color="FFFFFF" w:themeColor="background1"/>
                            </w:pBdr>
                            <w:spacing w:before="240" w:after="240" w:line="259" w:lineRule="auto"/>
                            <w:jc w:val="center"/>
                            <w:rPr>
                              <w:color w:val="4E67C8" w:themeColor="accent1"/>
                              <w:sz w:val="44"/>
                              <w:szCs w:val="44"/>
                            </w:rPr>
                          </w:pPr>
                          <w:r w:rsidRPr="00FF1762">
                            <w:rPr>
                              <w:color w:val="4E67C8" w:themeColor="accent1"/>
                              <w:sz w:val="44"/>
                              <w:szCs w:val="44"/>
                            </w:rPr>
                            <w:t>TEST SUITE RESULTS</w:t>
                          </w:r>
                        </w:p>
                        <w:p w:rsidR="00FF1762" w:rsidRDefault="00FF1762">
                          <w:pPr>
                            <w:pStyle w:val="NoSpacing"/>
                            <w:spacing w:before="240"/>
                            <w:jc w:val="center"/>
                            <w:rPr>
                              <w:color w:val="4E67C8" w:themeColor="accent1"/>
                            </w:rPr>
                          </w:pPr>
                        </w:p>
                      </w:txbxContent>
                    </v:textbox>
                    <w10:wrap type="topAndBottom" anchorx="margin" anchory="margin"/>
                  </v:rect>
                </w:pict>
              </mc:Fallback>
            </mc:AlternateContent>
          </w:r>
          <w:r w:rsidR="0079102E">
            <w:rPr>
              <w:b/>
              <w:bCs/>
              <w:caps/>
            </w:rPr>
            <w:br w:type="page"/>
          </w:r>
        </w:p>
        <w:sdt>
          <w:sdtPr>
            <w:rPr>
              <w:rFonts w:asciiTheme="minorHAnsi" w:eastAsiaTheme="minorEastAsia" w:hAnsiTheme="minorHAnsi" w:cstheme="minorBidi"/>
              <w:b w:val="0"/>
              <w:bCs w:val="0"/>
              <w:caps w:val="0"/>
              <w:color w:val="000000" w:themeColor="text1"/>
              <w:sz w:val="20"/>
              <w:szCs w:val="20"/>
            </w:rPr>
            <w:id w:val="-640731908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:rsidR="008B6E01" w:rsidRDefault="008B6E01">
              <w:pPr>
                <w:pStyle w:val="TOCHeading"/>
              </w:pPr>
              <w:r>
                <w:t>Table of C</w:t>
              </w:r>
              <w:bookmarkStart w:id="0" w:name="_GoBack"/>
              <w:bookmarkEnd w:id="0"/>
              <w:r>
                <w:t>ontents</w:t>
              </w:r>
            </w:p>
            <w:p w:rsidR="0053463F" w:rsidRDefault="008B6E01">
              <w:pPr>
                <w:pStyle w:val="TOC1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416901200" w:history="1">
                <w:r w:rsidR="0053463F" w:rsidRPr="00CC6D71">
                  <w:rPr>
                    <w:rStyle w:val="Hyperlink"/>
                    <w:noProof/>
                  </w:rPr>
                  <w:t>Integration Testing Results (Black Box Testing)</w:t>
                </w:r>
                <w:r w:rsidR="0053463F">
                  <w:rPr>
                    <w:noProof/>
                    <w:webHidden/>
                  </w:rPr>
                  <w:tab/>
                </w:r>
                <w:r w:rsidR="0053463F">
                  <w:rPr>
                    <w:noProof/>
                    <w:webHidden/>
                  </w:rPr>
                  <w:fldChar w:fldCharType="begin"/>
                </w:r>
                <w:r w:rsidR="0053463F">
                  <w:rPr>
                    <w:noProof/>
                    <w:webHidden/>
                  </w:rPr>
                  <w:instrText xml:space="preserve"> PAGEREF _Toc416901200 \h </w:instrText>
                </w:r>
                <w:r w:rsidR="0053463F">
                  <w:rPr>
                    <w:noProof/>
                    <w:webHidden/>
                  </w:rPr>
                </w:r>
                <w:r w:rsidR="0053463F"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3</w:t>
                </w:r>
                <w:r w:rsidR="0053463F">
                  <w:rPr>
                    <w:noProof/>
                    <w:webHidden/>
                  </w:rPr>
                  <w:fldChar w:fldCharType="end"/>
                </w:r>
              </w:hyperlink>
            </w:p>
            <w:p w:rsidR="0053463F" w:rsidRDefault="0053463F">
              <w:pPr>
                <w:pStyle w:val="TOC2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hyperlink w:anchor="_Toc416901201" w:history="1">
                <w:r w:rsidRPr="00CC6D71">
                  <w:rPr>
                    <w:rStyle w:val="Hyperlink"/>
                    <w:noProof/>
                  </w:rPr>
                  <w:t>Login Page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_Toc416901201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3463F" w:rsidRDefault="0053463F">
              <w:pPr>
                <w:pStyle w:val="TOC3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hyperlink w:anchor="_Toc416901202" w:history="1">
                <w:r w:rsidRPr="00CC6D71">
                  <w:rPr>
                    <w:rStyle w:val="Hyperlink"/>
                    <w:noProof/>
                  </w:rPr>
                  <w:t>Login Error for Management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_Toc416901202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3463F" w:rsidRDefault="0053463F">
              <w:pPr>
                <w:pStyle w:val="TOC3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hyperlink w:anchor="_Toc416901203" w:history="1">
                <w:r w:rsidRPr="00CC6D71">
                  <w:rPr>
                    <w:rStyle w:val="Hyperlink"/>
                    <w:noProof/>
                  </w:rPr>
                  <w:t>Login error for unregistered user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_Toc416901203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3463F" w:rsidRDefault="0053463F">
              <w:pPr>
                <w:pStyle w:val="TOC3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hyperlink w:anchor="_Toc416901204" w:history="1">
                <w:r w:rsidRPr="00CC6D71">
                  <w:rPr>
                    <w:rStyle w:val="Hyperlink"/>
                    <w:noProof/>
                  </w:rPr>
                  <w:t>Invalid Patient Name during Registration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_Toc416901204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3463F" w:rsidRDefault="0053463F">
              <w:pPr>
                <w:pStyle w:val="TOC2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hyperlink w:anchor="_Toc416901205" w:history="1">
                <w:r w:rsidRPr="00CC6D71">
                  <w:rPr>
                    <w:rStyle w:val="Hyperlink"/>
                    <w:noProof/>
                  </w:rPr>
                  <w:t>Management Page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_Toc416901205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3463F" w:rsidRDefault="0053463F">
              <w:pPr>
                <w:pStyle w:val="TOC3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hyperlink w:anchor="_Toc416901206" w:history="1">
                <w:r w:rsidRPr="00CC6D71">
                  <w:rPr>
                    <w:rStyle w:val="Hyperlink"/>
                    <w:noProof/>
                  </w:rPr>
                  <w:t>Test to be added already exists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_Toc416901206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3463F" w:rsidRDefault="0053463F">
              <w:pPr>
                <w:pStyle w:val="TOC3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hyperlink w:anchor="_Toc416901207" w:history="1">
                <w:r w:rsidRPr="00CC6D71">
                  <w:rPr>
                    <w:rStyle w:val="Hyperlink"/>
                    <w:noProof/>
                  </w:rPr>
                  <w:t>No input while editing Tests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_Toc416901207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3463F" w:rsidRDefault="0053463F">
              <w:pPr>
                <w:pStyle w:val="TOC3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hyperlink w:anchor="_Toc416901208" w:history="1">
                <w:r w:rsidRPr="00CC6D71">
                  <w:rPr>
                    <w:rStyle w:val="Hyperlink"/>
                    <w:noProof/>
                  </w:rPr>
                  <w:t>Test Charges containing non-digits are given as input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_Toc416901208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3463F" w:rsidRDefault="0053463F">
              <w:pPr>
                <w:pStyle w:val="TOC3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hyperlink w:anchor="_Toc416901209" w:history="1">
                <w:r w:rsidRPr="00CC6D71">
                  <w:rPr>
                    <w:rStyle w:val="Hyperlink"/>
                    <w:noProof/>
                  </w:rPr>
                  <w:t>Adding an already existing Stock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_Toc416901209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3463F" w:rsidRDefault="0053463F">
              <w:pPr>
                <w:pStyle w:val="TOC3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hyperlink w:anchor="_Toc416901210" w:history="1">
                <w:r w:rsidRPr="00CC6D71">
                  <w:rPr>
                    <w:rStyle w:val="Hyperlink"/>
                    <w:noProof/>
                  </w:rPr>
                  <w:t>Generation of Test Report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_Toc416901210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3463F" w:rsidRDefault="0053463F">
              <w:pPr>
                <w:pStyle w:val="TOC3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hyperlink w:anchor="_Toc416901211" w:history="1">
                <w:r w:rsidRPr="00CC6D71">
                  <w:rPr>
                    <w:rStyle w:val="Hyperlink"/>
                    <w:noProof/>
                  </w:rPr>
                  <w:t>No Notifications Check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_Toc416901211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3463F" w:rsidRDefault="0053463F">
              <w:pPr>
                <w:pStyle w:val="TOC2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hyperlink w:anchor="_Toc416901212" w:history="1">
                <w:r w:rsidRPr="00CC6D71">
                  <w:rPr>
                    <w:rStyle w:val="Hyperlink"/>
                    <w:noProof/>
                  </w:rPr>
                  <w:t>Patient Page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_Toc416901212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3463F" w:rsidRDefault="0053463F">
              <w:pPr>
                <w:pStyle w:val="TOC3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hyperlink w:anchor="_Toc416901213" w:history="1">
                <w:r w:rsidRPr="00CC6D71">
                  <w:rPr>
                    <w:rStyle w:val="Hyperlink"/>
                    <w:noProof/>
                  </w:rPr>
                  <w:t>Test Report Collection earlier than specified Date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_Toc416901213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3463F" w:rsidRDefault="0053463F">
              <w:pPr>
                <w:pStyle w:val="TOC1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hyperlink w:anchor="_Toc416901214" w:history="1">
                <w:r w:rsidRPr="00CC6D71">
                  <w:rPr>
                    <w:rStyle w:val="Hyperlink"/>
                    <w:noProof/>
                  </w:rPr>
                  <w:t>Unit Testing (White Box Testing)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_Toc416901214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3463F" w:rsidRDefault="0053463F">
              <w:pPr>
                <w:pStyle w:val="TOC2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hyperlink w:anchor="_Toc416901215" w:history="1">
                <w:r w:rsidRPr="00CC6D71">
                  <w:rPr>
                    <w:rStyle w:val="Hyperlink"/>
                    <w:noProof/>
                  </w:rPr>
                  <w:t>Management_Page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_Toc416901215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3463F" w:rsidRDefault="0053463F">
              <w:pPr>
                <w:pStyle w:val="TOC3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hyperlink w:anchor="_Toc416901216" w:history="1">
                <w:r w:rsidRPr="00CC6D71">
                  <w:rPr>
                    <w:rStyle w:val="Hyperlink"/>
                    <w:noProof/>
                  </w:rPr>
                  <w:t>Adding a Test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_Toc416901216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3463F" w:rsidRDefault="0053463F">
              <w:pPr>
                <w:pStyle w:val="TOC3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hyperlink w:anchor="_Toc416901217" w:history="1">
                <w:r w:rsidRPr="00CC6D71">
                  <w:rPr>
                    <w:rStyle w:val="Hyperlink"/>
                    <w:noProof/>
                  </w:rPr>
                  <w:t>Removing a Test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_Toc416901217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3463F" w:rsidRDefault="0053463F">
              <w:pPr>
                <w:pStyle w:val="TOC3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hyperlink w:anchor="_Toc416901218" w:history="1">
                <w:r w:rsidRPr="00CC6D71">
                  <w:rPr>
                    <w:rStyle w:val="Hyperlink"/>
                    <w:noProof/>
                  </w:rPr>
                  <w:t>Edit Test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_Toc416901218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3463F" w:rsidRDefault="0053463F">
              <w:pPr>
                <w:pStyle w:val="TOC3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hyperlink w:anchor="_Toc416901219" w:history="1">
                <w:r w:rsidRPr="00CC6D71">
                  <w:rPr>
                    <w:rStyle w:val="Hyperlink"/>
                    <w:noProof/>
                  </w:rPr>
                  <w:t>Adding a Stock Item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_Toc416901219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3463F" w:rsidRDefault="0053463F">
              <w:pPr>
                <w:pStyle w:val="TOC3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hyperlink w:anchor="_Toc416901220" w:history="1">
                <w:r w:rsidRPr="00CC6D71">
                  <w:rPr>
                    <w:rStyle w:val="Hyperlink"/>
                    <w:noProof/>
                  </w:rPr>
                  <w:t>Add Patient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_Toc416901220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3463F" w:rsidRDefault="0053463F">
              <w:pPr>
                <w:pStyle w:val="TOC3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hyperlink w:anchor="_Toc416901221" w:history="1">
                <w:r w:rsidRPr="00CC6D71">
                  <w:rPr>
                    <w:rStyle w:val="Hyperlink"/>
                    <w:noProof/>
                  </w:rPr>
                  <w:t>Generation Of Bill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_Toc416901221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3463F" w:rsidRDefault="0053463F">
              <w:pPr>
                <w:pStyle w:val="TOC3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hyperlink w:anchor="_Toc416901222" w:history="1">
                <w:r w:rsidRPr="00CC6D71">
                  <w:rPr>
                    <w:rStyle w:val="Hyperlink"/>
                    <w:noProof/>
                  </w:rPr>
                  <w:t>Generate Test Report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_Toc416901222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3463F" w:rsidRDefault="0053463F">
              <w:pPr>
                <w:pStyle w:val="TOC3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hyperlink w:anchor="_Toc416901223" w:history="1">
                <w:r w:rsidRPr="00CC6D71">
                  <w:rPr>
                    <w:rStyle w:val="Hyperlink"/>
                    <w:noProof/>
                  </w:rPr>
                  <w:t>Low Stock Notification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_Toc416901223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3463F" w:rsidRDefault="0053463F">
              <w:pPr>
                <w:pStyle w:val="TOC2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hyperlink w:anchor="_Toc416901224" w:history="1">
                <w:r w:rsidRPr="00CC6D71">
                  <w:rPr>
                    <w:rStyle w:val="Hyperlink"/>
                    <w:noProof/>
                  </w:rPr>
                  <w:t>Patient Page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_Toc416901224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3463F" w:rsidRDefault="0053463F">
              <w:pPr>
                <w:pStyle w:val="TOC3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hyperlink w:anchor="_Toc416901225" w:history="1">
                <w:r w:rsidRPr="00CC6D71">
                  <w:rPr>
                    <w:rStyle w:val="Hyperlink"/>
                    <w:noProof/>
                  </w:rPr>
                  <w:t>Take Test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_Toc416901225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3463F" w:rsidRDefault="0053463F">
              <w:pPr>
                <w:pStyle w:val="TOC3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hyperlink w:anchor="_Toc416901226" w:history="1">
                <w:r w:rsidRPr="00CC6D71">
                  <w:rPr>
                    <w:rStyle w:val="Hyperlink"/>
                    <w:noProof/>
                  </w:rPr>
                  <w:t>Collect Bill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_Toc416901226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3463F" w:rsidRDefault="0053463F">
              <w:pPr>
                <w:pStyle w:val="TOC3"/>
                <w:tabs>
                  <w:tab w:val="right" w:leader="dot" w:pos="7190"/>
                </w:tabs>
                <w:rPr>
                  <w:noProof/>
                  <w:color w:val="auto"/>
                  <w:sz w:val="22"/>
                  <w:lang w:val="en-IN" w:eastAsia="en-IN" w:bidi="hi-IN"/>
                </w:rPr>
              </w:pPr>
              <w:hyperlink w:anchor="_Toc416901227" w:history="1">
                <w:r w:rsidRPr="00CC6D71">
                  <w:rPr>
                    <w:rStyle w:val="Hyperlink"/>
                    <w:noProof/>
                  </w:rPr>
                  <w:t>Collect Test Report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_Toc416901227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0695D">
                  <w:rPr>
                    <w:noProof/>
                    <w:webHidden/>
                  </w:rPr>
                  <w:t>26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8B6E01" w:rsidRDefault="008B6E01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:rsidR="00AC466C" w:rsidRPr="00F672D3" w:rsidRDefault="008B6E01">
          <w:pPr>
            <w:rPr>
              <w:b/>
              <w:bCs/>
              <w:caps/>
            </w:rPr>
          </w:pPr>
          <w:r>
            <w:rPr>
              <w:b/>
              <w:bCs/>
              <w:caps/>
            </w:rPr>
            <w:br w:type="page"/>
          </w:r>
        </w:p>
      </w:sdtContent>
    </w:sdt>
    <w:p w:rsidR="00AC466C" w:rsidRDefault="00CC1977" w:rsidP="00CC1977">
      <w:pPr>
        <w:pStyle w:val="Heading1"/>
      </w:pPr>
      <w:bookmarkStart w:id="1" w:name="_Toc416901200"/>
      <w:r w:rsidRPr="00CC1977">
        <w:t>Integration Testing Results (Black Box Testing)</w:t>
      </w:r>
      <w:bookmarkEnd w:id="1"/>
    </w:p>
    <w:p w:rsidR="00CC1977" w:rsidRDefault="00CC1977" w:rsidP="00CC1977">
      <w:pPr>
        <w:pStyle w:val="Heading2"/>
      </w:pPr>
      <w:bookmarkStart w:id="2" w:name="_Toc416901201"/>
      <w:r w:rsidRPr="00CC1977">
        <w:t>Login Page</w:t>
      </w:r>
      <w:bookmarkEnd w:id="2"/>
    </w:p>
    <w:p w:rsidR="00CC1977" w:rsidRDefault="00CC1977" w:rsidP="00CC1977">
      <w:pPr>
        <w:pStyle w:val="Heading3"/>
      </w:pPr>
      <w:bookmarkStart w:id="3" w:name="_Toc416901202"/>
      <w:r w:rsidRPr="00CC1977">
        <w:t>Login Error for Management</w:t>
      </w:r>
      <w:bookmarkEnd w:id="3"/>
    </w:p>
    <w:p w:rsidR="00CC1977" w:rsidRDefault="00A11C99" w:rsidP="00CC1977">
      <w:r>
        <w:rPr>
          <w:noProof/>
          <w:lang w:val="en-IN" w:eastAsia="en-IN" w:bidi="hi-IN"/>
        </w:rPr>
        <w:drawing>
          <wp:inline distT="0" distB="0" distL="0" distR="0">
            <wp:extent cx="5090160" cy="302935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_erro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7187" cy="305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958" w:rsidRDefault="004F4958" w:rsidP="005B7DE0">
      <w:pPr>
        <w:pStyle w:val="Heading3"/>
      </w:pPr>
      <w:bookmarkStart w:id="4" w:name="_Toc416901203"/>
      <w:r>
        <w:t>Login error for unregistered user</w:t>
      </w:r>
      <w:bookmarkEnd w:id="4"/>
    </w:p>
    <w:p w:rsidR="00C33699" w:rsidRDefault="00C33699" w:rsidP="00C33699">
      <w:pPr>
        <w:pStyle w:val="Heading4"/>
      </w:pPr>
      <w:r>
        <w:t>Database before login attempt</w:t>
      </w:r>
    </w:p>
    <w:p w:rsidR="00C33699" w:rsidRDefault="00C33699" w:rsidP="00C33699">
      <w:r>
        <w:rPr>
          <w:noProof/>
          <w:lang w:val="en-IN" w:eastAsia="en-IN" w:bidi="hi-IN"/>
        </w:rPr>
        <w:drawing>
          <wp:inline distT="0" distB="0" distL="0" distR="0">
            <wp:extent cx="5288280" cy="3064999"/>
            <wp:effectExtent l="0" t="0" r="762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atients_before_logi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345" cy="307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4E2" w:rsidRDefault="009254E2" w:rsidP="009254E2">
      <w:pPr>
        <w:pStyle w:val="Heading4"/>
      </w:pPr>
      <w:r>
        <w:t>Error Displayed</w:t>
      </w:r>
    </w:p>
    <w:p w:rsidR="009254E2" w:rsidRDefault="009254E2" w:rsidP="009254E2">
      <w:r>
        <w:rPr>
          <w:noProof/>
          <w:lang w:val="en-IN" w:eastAsia="en-IN" w:bidi="hi-IN"/>
        </w:rPr>
        <w:drawing>
          <wp:inline distT="0" distB="0" distL="0" distR="0">
            <wp:extent cx="5775960" cy="343749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nregistered_us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023" cy="344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28" w:rsidRDefault="00847D28" w:rsidP="00847D28">
      <w:pPr>
        <w:pStyle w:val="Heading3"/>
      </w:pPr>
      <w:bookmarkStart w:id="5" w:name="_Toc416901204"/>
      <w:r>
        <w:t>Invalid Patient Name during Registration</w:t>
      </w:r>
      <w:bookmarkEnd w:id="5"/>
    </w:p>
    <w:p w:rsidR="00847D28" w:rsidRPr="00847D28" w:rsidRDefault="00847D28" w:rsidP="00847D28">
      <w:r>
        <w:rPr>
          <w:noProof/>
          <w:lang w:val="en-IN" w:eastAsia="en-IN" w:bidi="hi-IN"/>
        </w:rPr>
        <w:drawing>
          <wp:inline distT="0" distB="0" distL="0" distR="0">
            <wp:extent cx="5800091" cy="34518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nvalid_registratio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86" cy="345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77" w:rsidRDefault="00CC1977" w:rsidP="00CC1977">
      <w:pPr>
        <w:pStyle w:val="Heading2"/>
      </w:pPr>
      <w:bookmarkStart w:id="6" w:name="_Toc416901205"/>
      <w:r w:rsidRPr="00CC1977">
        <w:t>Management Page</w:t>
      </w:r>
      <w:bookmarkEnd w:id="6"/>
    </w:p>
    <w:p w:rsidR="00CC1977" w:rsidRDefault="00CC1977" w:rsidP="00CC1977">
      <w:pPr>
        <w:pStyle w:val="Heading3"/>
      </w:pPr>
      <w:bookmarkStart w:id="7" w:name="_Toc416901206"/>
      <w:r w:rsidRPr="00CC1977">
        <w:t>Test to be added already exists</w:t>
      </w:r>
      <w:bookmarkEnd w:id="7"/>
    </w:p>
    <w:p w:rsidR="00CC1977" w:rsidRDefault="00794EBE" w:rsidP="00CC1977">
      <w:r>
        <w:rPr>
          <w:noProof/>
          <w:lang w:val="en-IN" w:eastAsia="en-IN" w:bidi="hi-IN"/>
        </w:rPr>
        <w:drawing>
          <wp:inline distT="0" distB="0" distL="0" distR="0">
            <wp:extent cx="5471160" cy="3256100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est_exist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873" cy="326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77" w:rsidRDefault="00CC1977" w:rsidP="00CC1977">
      <w:pPr>
        <w:pStyle w:val="Heading3"/>
      </w:pPr>
      <w:bookmarkStart w:id="8" w:name="_Toc416901207"/>
      <w:r w:rsidRPr="00CC1977">
        <w:t>No input while editing Tests</w:t>
      </w:r>
      <w:bookmarkEnd w:id="8"/>
    </w:p>
    <w:p w:rsidR="00CC1977" w:rsidRDefault="00AC0478" w:rsidP="00CC1977">
      <w:r>
        <w:rPr>
          <w:noProof/>
          <w:lang w:val="en-IN" w:eastAsia="en-IN" w:bidi="hi-IN"/>
        </w:rPr>
        <w:drawing>
          <wp:inline distT="0" distB="0" distL="0" distR="0">
            <wp:extent cx="5722620" cy="3405754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dit_no_inpu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431" cy="340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77" w:rsidRDefault="00CC1977" w:rsidP="00CC1977">
      <w:pPr>
        <w:pStyle w:val="Heading3"/>
      </w:pPr>
      <w:bookmarkStart w:id="9" w:name="_Toc416901208"/>
      <w:r w:rsidRPr="00CC1977">
        <w:t>Test Charges containing non-digits are</w:t>
      </w:r>
      <w:r w:rsidR="008B6E01">
        <w:t xml:space="preserve"> </w:t>
      </w:r>
      <w:r w:rsidRPr="00CC1977">
        <w:t>given as input</w:t>
      </w:r>
      <w:bookmarkEnd w:id="9"/>
    </w:p>
    <w:p w:rsidR="00CC1977" w:rsidRDefault="00AC0478" w:rsidP="00CC1977">
      <w:r>
        <w:rPr>
          <w:noProof/>
          <w:lang w:val="en-IN" w:eastAsia="en-IN" w:bidi="hi-IN"/>
        </w:rPr>
        <w:drawing>
          <wp:inline distT="0" distB="0" distL="0" distR="0">
            <wp:extent cx="5699760" cy="339214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harges_tex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35" cy="339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77" w:rsidRDefault="00CC1977" w:rsidP="00CC1977">
      <w:pPr>
        <w:pStyle w:val="Heading3"/>
      </w:pPr>
      <w:bookmarkStart w:id="10" w:name="_Toc416901209"/>
      <w:r w:rsidRPr="00CC1977">
        <w:t>Adding an already existing Stock</w:t>
      </w:r>
      <w:bookmarkEnd w:id="10"/>
    </w:p>
    <w:p w:rsidR="00CC1977" w:rsidRDefault="00CC1977" w:rsidP="00CC1977">
      <w:pPr>
        <w:pStyle w:val="Heading4"/>
      </w:pPr>
    </w:p>
    <w:p w:rsidR="00CC1977" w:rsidRDefault="00CC1977" w:rsidP="00CC1977">
      <w:pPr>
        <w:pStyle w:val="Heading4"/>
      </w:pPr>
      <w:r w:rsidRPr="00CC1977">
        <w:t>Stocks Table before Adding</w:t>
      </w:r>
    </w:p>
    <w:p w:rsidR="00CC1977" w:rsidRDefault="00086F2D" w:rsidP="00CC1977">
      <w:r>
        <w:rPr>
          <w:noProof/>
          <w:lang w:val="en-IN" w:eastAsia="en-IN" w:bidi="hi-IN"/>
        </w:rPr>
        <w:drawing>
          <wp:inline distT="0" distB="0" distL="0" distR="0">
            <wp:extent cx="5745480" cy="3358712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ocks_before_adding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908" cy="336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77" w:rsidRDefault="00CC1977" w:rsidP="00086F2D">
      <w:pPr>
        <w:pStyle w:val="Heading4"/>
      </w:pPr>
      <w:r w:rsidRPr="00CC1977">
        <w:t>Error Message Displayed</w:t>
      </w:r>
    </w:p>
    <w:p w:rsidR="00CC1977" w:rsidRDefault="00C248CF" w:rsidP="00CC1977">
      <w:r>
        <w:rPr>
          <w:noProof/>
          <w:lang w:val="en-IN" w:eastAsia="en-IN" w:bidi="hi-IN"/>
        </w:rPr>
        <w:drawing>
          <wp:inline distT="0" distB="0" distL="0" distR="0">
            <wp:extent cx="5753100" cy="3423894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tock_exist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607" cy="343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77" w:rsidRDefault="00CC1977" w:rsidP="00CC1977">
      <w:pPr>
        <w:pStyle w:val="Heading3"/>
      </w:pPr>
      <w:bookmarkStart w:id="11" w:name="_Toc416901210"/>
      <w:r w:rsidRPr="00CC1977">
        <w:t>Generation of Test Report</w:t>
      </w:r>
      <w:bookmarkEnd w:id="11"/>
    </w:p>
    <w:p w:rsidR="00CC1977" w:rsidRDefault="00CC1977" w:rsidP="00CC1977">
      <w:pPr>
        <w:pStyle w:val="Heading4"/>
      </w:pPr>
    </w:p>
    <w:p w:rsidR="00CC1977" w:rsidRDefault="00CC1977" w:rsidP="00CC1977">
      <w:pPr>
        <w:pStyle w:val="Heading4"/>
      </w:pPr>
      <w:r w:rsidRPr="00CC1977">
        <w:t>Patient Results not added</w:t>
      </w:r>
    </w:p>
    <w:p w:rsidR="00303346" w:rsidRDefault="00C248CF" w:rsidP="00303346">
      <w:r>
        <w:rPr>
          <w:noProof/>
          <w:lang w:val="en-IN" w:eastAsia="en-IN" w:bidi="hi-IN"/>
        </w:rPr>
        <w:drawing>
          <wp:inline distT="0" distB="0" distL="0" distR="0">
            <wp:extent cx="5189220" cy="308830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report_no_results_adde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806" cy="309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B7E" w:rsidRDefault="00050B7E" w:rsidP="00050B7E">
      <w:pPr>
        <w:pStyle w:val="Heading3"/>
      </w:pPr>
      <w:bookmarkStart w:id="12" w:name="_Toc416901211"/>
      <w:r>
        <w:t>No Notifications Check</w:t>
      </w:r>
      <w:bookmarkEnd w:id="12"/>
    </w:p>
    <w:p w:rsidR="00050B7E" w:rsidRPr="00050B7E" w:rsidRDefault="00050B7E" w:rsidP="00050B7E">
      <w:r>
        <w:rPr>
          <w:noProof/>
          <w:lang w:val="en-IN" w:eastAsia="en-IN" w:bidi="hi-IN"/>
        </w:rPr>
        <w:drawing>
          <wp:inline distT="0" distB="0" distL="0" distR="0">
            <wp:extent cx="5394960" cy="32055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no_notification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837" cy="3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77" w:rsidRDefault="00CC1977" w:rsidP="001B7AD0">
      <w:pPr>
        <w:pStyle w:val="Heading2"/>
      </w:pPr>
      <w:bookmarkStart w:id="13" w:name="_Toc416901212"/>
      <w:r w:rsidRPr="00CC1977">
        <w:t>Patient Page</w:t>
      </w:r>
      <w:bookmarkEnd w:id="13"/>
    </w:p>
    <w:p w:rsidR="00CC1977" w:rsidRDefault="00CC1977" w:rsidP="00CC1977">
      <w:pPr>
        <w:pStyle w:val="Heading3"/>
      </w:pPr>
      <w:bookmarkStart w:id="14" w:name="_Toc416901213"/>
      <w:r w:rsidRPr="00CC1977">
        <w:t>Test Report Collection earlier than specified Date</w:t>
      </w:r>
      <w:bookmarkEnd w:id="14"/>
    </w:p>
    <w:p w:rsidR="00CC1977" w:rsidRDefault="001B7AD0" w:rsidP="00C4592E">
      <w:r>
        <w:rPr>
          <w:noProof/>
          <w:lang w:val="en-IN" w:eastAsia="en-IN" w:bidi="hi-IN"/>
        </w:rPr>
        <w:drawing>
          <wp:inline distT="0" distB="0" distL="0" distR="0">
            <wp:extent cx="5518411" cy="3284220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report_early_collectio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85" cy="330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77" w:rsidRDefault="00CC1977" w:rsidP="00CC1977">
      <w:pPr>
        <w:pStyle w:val="Heading1"/>
      </w:pPr>
      <w:bookmarkStart w:id="15" w:name="_Toc416901214"/>
      <w:r w:rsidRPr="00CC1977">
        <w:t>Unit Testing (White Box Testing)</w:t>
      </w:r>
      <w:bookmarkEnd w:id="15"/>
    </w:p>
    <w:p w:rsidR="00CC1977" w:rsidRDefault="00CC1977" w:rsidP="00CC1977">
      <w:pPr>
        <w:pStyle w:val="Heading2"/>
      </w:pPr>
      <w:bookmarkStart w:id="16" w:name="_Toc416901215"/>
      <w:r w:rsidRPr="00CC1977">
        <w:t>Management_Page</w:t>
      </w:r>
      <w:bookmarkEnd w:id="16"/>
    </w:p>
    <w:p w:rsidR="00CC1977" w:rsidRDefault="00CC1977" w:rsidP="00CC1977">
      <w:pPr>
        <w:pStyle w:val="Heading3"/>
      </w:pPr>
      <w:bookmarkStart w:id="17" w:name="_Toc416901216"/>
      <w:r w:rsidRPr="00CC1977">
        <w:t>Adding a Test</w:t>
      </w:r>
      <w:bookmarkEnd w:id="17"/>
    </w:p>
    <w:p w:rsidR="00CC1977" w:rsidRDefault="00CC1977" w:rsidP="00CC1977">
      <w:pPr>
        <w:pStyle w:val="Heading4"/>
      </w:pPr>
    </w:p>
    <w:p w:rsidR="00CC1977" w:rsidRDefault="00CC1977" w:rsidP="00CC1977">
      <w:pPr>
        <w:pStyle w:val="Heading4"/>
      </w:pPr>
      <w:r w:rsidRPr="00CC1977">
        <w:t>Database before Adding the test</w:t>
      </w:r>
    </w:p>
    <w:p w:rsidR="00CC1977" w:rsidRPr="00CC1977" w:rsidRDefault="00086F2D" w:rsidP="00CC1977">
      <w:r>
        <w:rPr>
          <w:noProof/>
          <w:lang w:val="en-IN" w:eastAsia="en-IN" w:bidi="hi-IN"/>
        </w:rPr>
        <w:drawing>
          <wp:inline distT="0" distB="0" distL="0" distR="0">
            <wp:extent cx="5852160" cy="341538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ests_before_addin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831" cy="34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77" w:rsidRDefault="00CC1977" w:rsidP="00CC1977">
      <w:pPr>
        <w:pStyle w:val="Heading4"/>
      </w:pPr>
      <w:r w:rsidRPr="00CC1977">
        <w:t>Success Result</w:t>
      </w:r>
    </w:p>
    <w:p w:rsidR="00CC1977" w:rsidRPr="00CC1977" w:rsidRDefault="00086F2D" w:rsidP="00CC1977">
      <w:r>
        <w:rPr>
          <w:noProof/>
          <w:lang w:val="en-IN" w:eastAsia="en-IN" w:bidi="hi-IN"/>
        </w:rPr>
        <w:drawing>
          <wp:inline distT="0" distB="0" distL="0" distR="0">
            <wp:extent cx="5539740" cy="329691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est_added_succes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272" cy="330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77" w:rsidRDefault="00CC1977" w:rsidP="00CC1977">
      <w:pPr>
        <w:pStyle w:val="Heading4"/>
      </w:pPr>
      <w:r w:rsidRPr="00CC1977">
        <w:t>Database After adding Test</w:t>
      </w:r>
    </w:p>
    <w:p w:rsidR="00CC1977" w:rsidRDefault="00086F2D" w:rsidP="00CC1977">
      <w:r>
        <w:rPr>
          <w:noProof/>
          <w:lang w:val="en-IN" w:eastAsia="en-IN" w:bidi="hi-IN"/>
        </w:rPr>
        <w:drawing>
          <wp:inline distT="0" distB="0" distL="0" distR="0">
            <wp:extent cx="5532120" cy="324243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ests_after_adding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361" cy="32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F2D" w:rsidRDefault="00086F2D" w:rsidP="00CC1977"/>
    <w:p w:rsidR="00CC1977" w:rsidRDefault="00CC1977" w:rsidP="00CC1977">
      <w:pPr>
        <w:pStyle w:val="Heading4"/>
      </w:pPr>
      <w:r w:rsidRPr="00CC1977">
        <w:t>Tests listed after Adding</w:t>
      </w:r>
    </w:p>
    <w:p w:rsidR="00CC1977" w:rsidRDefault="00086F2D" w:rsidP="00CC1977">
      <w:r>
        <w:rPr>
          <w:noProof/>
          <w:lang w:val="en-IN" w:eastAsia="en-IN" w:bidi="hi-IN"/>
        </w:rPr>
        <w:drawing>
          <wp:inline distT="0" distB="0" distL="0" distR="0">
            <wp:extent cx="5425440" cy="322889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ist_tests_after_addi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026" cy="323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5E" w:rsidRDefault="00CC1977" w:rsidP="003F0F5E">
      <w:pPr>
        <w:pStyle w:val="Heading3"/>
      </w:pPr>
      <w:bookmarkStart w:id="18" w:name="_Toc416901217"/>
      <w:r w:rsidRPr="00CC1977">
        <w:t>Removing a Test</w:t>
      </w:r>
      <w:bookmarkEnd w:id="18"/>
    </w:p>
    <w:p w:rsidR="003F0F5E" w:rsidRPr="003F0F5E" w:rsidRDefault="003F0F5E" w:rsidP="003F0F5E"/>
    <w:p w:rsidR="00CC1977" w:rsidRDefault="003F0F5E" w:rsidP="003F0F5E">
      <w:pPr>
        <w:pStyle w:val="Heading4"/>
      </w:pPr>
      <w:r w:rsidRPr="003F0F5E">
        <w:t>Database of Tests before removing</w:t>
      </w:r>
    </w:p>
    <w:p w:rsidR="003F0F5E" w:rsidRDefault="00086F2D" w:rsidP="003F0F5E">
      <w:r>
        <w:rPr>
          <w:noProof/>
          <w:lang w:val="en-IN" w:eastAsia="en-IN" w:bidi="hi-IN"/>
        </w:rPr>
        <w:drawing>
          <wp:inline distT="0" distB="0" distL="0" distR="0">
            <wp:extent cx="5478780" cy="3200521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ests_before_removing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596" cy="320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5E" w:rsidRDefault="003F0F5E" w:rsidP="003F0F5E">
      <w:pPr>
        <w:pStyle w:val="Heading4"/>
      </w:pPr>
      <w:r w:rsidRPr="003F0F5E">
        <w:t>Remove Test (Success)</w:t>
      </w:r>
    </w:p>
    <w:p w:rsidR="003F0F5E" w:rsidRDefault="00086F2D" w:rsidP="003F0F5E">
      <w:r>
        <w:rPr>
          <w:noProof/>
          <w:lang w:val="en-IN" w:eastAsia="en-IN" w:bidi="hi-IN"/>
        </w:rPr>
        <w:drawing>
          <wp:inline distT="0" distB="0" distL="0" distR="0">
            <wp:extent cx="5524500" cy="32878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ests_remove_succes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224" cy="330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5E" w:rsidRDefault="003F0F5E" w:rsidP="003F0F5E">
      <w:pPr>
        <w:pStyle w:val="Heading4"/>
      </w:pPr>
      <w:r w:rsidRPr="003F0F5E">
        <w:t>Database after removing a test</w:t>
      </w:r>
    </w:p>
    <w:p w:rsidR="003F0F5E" w:rsidRDefault="00086F2D" w:rsidP="003F0F5E">
      <w:r>
        <w:rPr>
          <w:noProof/>
          <w:lang w:val="en-IN" w:eastAsia="en-IN" w:bidi="hi-IN"/>
        </w:rPr>
        <w:drawing>
          <wp:inline distT="0" distB="0" distL="0" distR="0">
            <wp:extent cx="5539740" cy="3237670"/>
            <wp:effectExtent l="0" t="0" r="381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sts_after_removing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313" cy="324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F2D" w:rsidRDefault="00086F2D" w:rsidP="003F0F5E"/>
    <w:p w:rsidR="003F0F5E" w:rsidRDefault="003F0F5E" w:rsidP="003F0F5E">
      <w:pPr>
        <w:pStyle w:val="Heading3"/>
      </w:pPr>
      <w:bookmarkStart w:id="19" w:name="_Toc416901218"/>
      <w:r w:rsidRPr="003F0F5E">
        <w:t>Edit Test</w:t>
      </w:r>
      <w:bookmarkEnd w:id="19"/>
    </w:p>
    <w:p w:rsidR="003F0F5E" w:rsidRDefault="003F0F5E" w:rsidP="003F0F5E"/>
    <w:p w:rsidR="003F0F5E" w:rsidRDefault="003F0F5E" w:rsidP="003F0F5E">
      <w:pPr>
        <w:pStyle w:val="Heading4"/>
      </w:pPr>
      <w:r w:rsidRPr="003F0F5E">
        <w:t>Database before Editing Test</w:t>
      </w:r>
    </w:p>
    <w:p w:rsidR="003F0F5E" w:rsidRDefault="00303346" w:rsidP="003F0F5E">
      <w:r>
        <w:rPr>
          <w:noProof/>
          <w:lang w:val="en-IN" w:eastAsia="en-IN" w:bidi="hi-IN"/>
        </w:rPr>
        <w:drawing>
          <wp:inline distT="0" distB="0" distL="0" distR="0">
            <wp:extent cx="5364480" cy="3107673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tests_before_editing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553" cy="311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5E" w:rsidRDefault="003F0F5E" w:rsidP="003F0F5E">
      <w:pPr>
        <w:pStyle w:val="Heading4"/>
      </w:pPr>
      <w:r w:rsidRPr="003F0F5E">
        <w:t>Edit Test (Success)</w:t>
      </w:r>
    </w:p>
    <w:p w:rsidR="003F0F5E" w:rsidRDefault="00303346" w:rsidP="003F0F5E">
      <w:r>
        <w:rPr>
          <w:noProof/>
          <w:lang w:val="en-IN" w:eastAsia="en-IN" w:bidi="hi-IN"/>
        </w:rPr>
        <w:drawing>
          <wp:inline distT="0" distB="0" distL="0" distR="0">
            <wp:extent cx="5402580" cy="3215286"/>
            <wp:effectExtent l="0" t="0" r="762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dit_test_success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974" cy="322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5E" w:rsidRDefault="003F0F5E" w:rsidP="003F0F5E">
      <w:pPr>
        <w:pStyle w:val="Heading4"/>
      </w:pPr>
      <w:r w:rsidRPr="003F0F5E">
        <w:t>Database after Editing of Test</w:t>
      </w:r>
    </w:p>
    <w:p w:rsidR="003F0F5E" w:rsidRDefault="00303346" w:rsidP="003F0F5E">
      <w:r>
        <w:rPr>
          <w:noProof/>
          <w:lang w:val="en-IN" w:eastAsia="en-IN" w:bidi="hi-IN"/>
        </w:rPr>
        <w:drawing>
          <wp:inline distT="0" distB="0" distL="0" distR="0">
            <wp:extent cx="5562600" cy="3217037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tests_after_editing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809" cy="322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5E" w:rsidRDefault="003F0F5E" w:rsidP="003F0F5E">
      <w:pPr>
        <w:pStyle w:val="Heading3"/>
      </w:pPr>
      <w:bookmarkStart w:id="20" w:name="_Toc416901219"/>
      <w:r w:rsidRPr="003F0F5E">
        <w:t>Adding a Stock Item</w:t>
      </w:r>
      <w:bookmarkEnd w:id="20"/>
    </w:p>
    <w:p w:rsidR="003F0F5E" w:rsidRDefault="003F0F5E" w:rsidP="003F0F5E"/>
    <w:p w:rsidR="003F0F5E" w:rsidRDefault="003F0F5E" w:rsidP="003F0F5E">
      <w:pPr>
        <w:pStyle w:val="Heading4"/>
      </w:pPr>
      <w:r w:rsidRPr="003F0F5E">
        <w:t>Database (Stocks) before Adding</w:t>
      </w:r>
    </w:p>
    <w:p w:rsidR="00086F2D" w:rsidRDefault="00086F2D" w:rsidP="003F0F5E">
      <w:r>
        <w:rPr>
          <w:noProof/>
          <w:lang w:val="en-IN" w:eastAsia="en-IN" w:bidi="hi-IN"/>
        </w:rPr>
        <w:drawing>
          <wp:inline distT="0" distB="0" distL="0" distR="0">
            <wp:extent cx="5699760" cy="333198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tocks_before_adding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951" cy="333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5E" w:rsidRDefault="003F0F5E" w:rsidP="003F0F5E">
      <w:pPr>
        <w:pStyle w:val="Heading4"/>
      </w:pPr>
      <w:r w:rsidRPr="003F0F5E">
        <w:t>Add Stock (Success)</w:t>
      </w:r>
    </w:p>
    <w:p w:rsidR="003F0F5E" w:rsidRDefault="00086F2D" w:rsidP="003F0F5E">
      <w:r>
        <w:rPr>
          <w:noProof/>
          <w:lang w:val="en-IN" w:eastAsia="en-IN" w:bidi="hi-IN"/>
        </w:rPr>
        <w:drawing>
          <wp:inline distT="0" distB="0" distL="0" distR="0">
            <wp:extent cx="5699760" cy="339214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tock_added_success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472" cy="34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7B" w:rsidRDefault="003F0F5E" w:rsidP="00E33C7B">
      <w:pPr>
        <w:pStyle w:val="Heading4"/>
      </w:pPr>
      <w:r w:rsidRPr="003F0F5E">
        <w:t>Database after Stock Added</w:t>
      </w:r>
    </w:p>
    <w:p w:rsidR="00E33C7B" w:rsidRDefault="00086F2D" w:rsidP="00E33C7B">
      <w:r>
        <w:rPr>
          <w:noProof/>
          <w:lang w:val="en-IN" w:eastAsia="en-IN" w:bidi="hi-IN"/>
        </w:rPr>
        <w:drawing>
          <wp:inline distT="0" distB="0" distL="0" distR="0">
            <wp:extent cx="5707380" cy="3328512"/>
            <wp:effectExtent l="0" t="0" r="762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tocks_after_adding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127" cy="333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77" w:rsidRDefault="00E33C7B" w:rsidP="00E33C7B">
      <w:pPr>
        <w:pStyle w:val="Heading3"/>
      </w:pPr>
      <w:bookmarkStart w:id="21" w:name="_Toc416901220"/>
      <w:r w:rsidRPr="00E33C7B">
        <w:t>Add Patient</w:t>
      </w:r>
      <w:bookmarkEnd w:id="21"/>
    </w:p>
    <w:p w:rsidR="00E33C7B" w:rsidRDefault="00E33C7B" w:rsidP="00E33C7B"/>
    <w:p w:rsidR="00E33C7B" w:rsidRDefault="00E33C7B" w:rsidP="00E33C7B">
      <w:pPr>
        <w:pStyle w:val="Heading4"/>
      </w:pPr>
      <w:r w:rsidRPr="00E33C7B">
        <w:t>Database before addition of Patient</w:t>
      </w:r>
    </w:p>
    <w:p w:rsidR="00E33C7B" w:rsidRDefault="00086F2D" w:rsidP="00E33C7B">
      <w:r>
        <w:rPr>
          <w:noProof/>
          <w:lang w:val="en-IN" w:eastAsia="en-IN" w:bidi="hi-IN"/>
        </w:rPr>
        <w:drawing>
          <wp:inline distT="0" distB="0" distL="0" distR="0">
            <wp:extent cx="5722620" cy="335409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atients_before_add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492" cy="335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7B" w:rsidRDefault="00E33C7B" w:rsidP="00E33C7B">
      <w:pPr>
        <w:pStyle w:val="Heading4"/>
      </w:pPr>
      <w:r w:rsidRPr="00E33C7B">
        <w:t>Add Patient (Success)</w:t>
      </w:r>
    </w:p>
    <w:p w:rsidR="00E33C7B" w:rsidRDefault="00086F2D" w:rsidP="00E33C7B">
      <w:r>
        <w:rPr>
          <w:noProof/>
          <w:lang w:val="en-IN" w:eastAsia="en-IN" w:bidi="hi-IN"/>
        </w:rPr>
        <w:drawing>
          <wp:inline distT="0" distB="0" distL="0" distR="0">
            <wp:extent cx="5692140" cy="3387614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d_patient_succes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512" cy="339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7B" w:rsidRDefault="00E33C7B" w:rsidP="00E33C7B">
      <w:pPr>
        <w:pStyle w:val="Heading4"/>
      </w:pPr>
      <w:r w:rsidRPr="00E33C7B">
        <w:t>Database after addition of Patient</w:t>
      </w:r>
    </w:p>
    <w:p w:rsidR="00E33C7B" w:rsidRDefault="00086F2D" w:rsidP="00E33C7B">
      <w:r>
        <w:rPr>
          <w:noProof/>
          <w:lang w:val="en-IN" w:eastAsia="en-IN" w:bidi="hi-IN"/>
        </w:rPr>
        <w:drawing>
          <wp:inline distT="0" distB="0" distL="0" distR="0">
            <wp:extent cx="5585460" cy="3274476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atients_after_add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732" cy="32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7B" w:rsidRDefault="00E33C7B" w:rsidP="00E33C7B">
      <w:pPr>
        <w:pStyle w:val="Heading3"/>
      </w:pPr>
      <w:bookmarkStart w:id="22" w:name="_Toc416901221"/>
      <w:r w:rsidRPr="00E33C7B">
        <w:t>Generation Of Bill</w:t>
      </w:r>
      <w:bookmarkEnd w:id="22"/>
    </w:p>
    <w:p w:rsidR="00E33C7B" w:rsidRDefault="00E33C7B" w:rsidP="00E33C7B"/>
    <w:p w:rsidR="00E33C7B" w:rsidRDefault="00E33C7B" w:rsidP="00E33C7B">
      <w:pPr>
        <w:pStyle w:val="Heading4"/>
      </w:pPr>
      <w:r w:rsidRPr="00E33C7B">
        <w:t>Notification for Generation of Bill</w:t>
      </w:r>
    </w:p>
    <w:p w:rsidR="00E33C7B" w:rsidRDefault="009A7C33" w:rsidP="00E33C7B">
      <w:r>
        <w:rPr>
          <w:noProof/>
          <w:lang w:val="en-IN" w:eastAsia="en-IN" w:bidi="hi-IN"/>
        </w:rPr>
        <w:drawing>
          <wp:inline distT="0" distB="0" distL="0" distR="0">
            <wp:extent cx="5706984" cy="3390900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ill_request_notification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998" cy="340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7B" w:rsidRDefault="00E33C7B" w:rsidP="00E33C7B">
      <w:pPr>
        <w:pStyle w:val="Heading4"/>
      </w:pPr>
      <w:r w:rsidRPr="00E33C7B">
        <w:t>Database before Bill Generation</w:t>
      </w:r>
    </w:p>
    <w:p w:rsidR="00E33C7B" w:rsidRDefault="003E5980" w:rsidP="00E33C7B">
      <w:r>
        <w:rPr>
          <w:noProof/>
          <w:lang w:val="en-IN" w:eastAsia="en-IN" w:bidi="hi-IN"/>
        </w:rPr>
        <w:drawing>
          <wp:inline distT="0" distB="0" distL="0" distR="0">
            <wp:extent cx="5539740" cy="3230746"/>
            <wp:effectExtent l="0" t="0" r="381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notifications_before_bill_generated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676" cy="323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7B" w:rsidRDefault="00E33C7B" w:rsidP="00E33C7B">
      <w:pPr>
        <w:pStyle w:val="Heading4"/>
      </w:pPr>
      <w:r w:rsidRPr="00E33C7B">
        <w:t>Generate Bill</w:t>
      </w:r>
    </w:p>
    <w:p w:rsidR="00E33C7B" w:rsidRDefault="00A52339" w:rsidP="00E33C7B">
      <w:r>
        <w:rPr>
          <w:noProof/>
          <w:lang w:val="en-IN" w:eastAsia="en-IN" w:bidi="hi-IN"/>
        </w:rPr>
        <w:drawing>
          <wp:inline distT="0" distB="0" distL="0" distR="0">
            <wp:extent cx="5539740" cy="329691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uccessfully_taken_tes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223" cy="33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80" w:rsidRDefault="003E5980" w:rsidP="00E33C7B"/>
    <w:p w:rsidR="00E33C7B" w:rsidRDefault="00E33C7B" w:rsidP="00E33C7B">
      <w:pPr>
        <w:pStyle w:val="Heading4"/>
      </w:pPr>
      <w:r w:rsidRPr="00E33C7B">
        <w:t>Bill Generation (Success)</w:t>
      </w:r>
    </w:p>
    <w:p w:rsidR="00E33C7B" w:rsidRDefault="00A52339" w:rsidP="00E33C7B">
      <w:r>
        <w:rPr>
          <w:noProof/>
          <w:lang w:val="en-IN" w:eastAsia="en-IN" w:bidi="hi-IN"/>
        </w:rPr>
        <w:drawing>
          <wp:inline distT="0" distB="0" distL="0" distR="0">
            <wp:extent cx="5547360" cy="3301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ill_generate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928" cy="33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7B" w:rsidRDefault="00E33C7B" w:rsidP="00E33C7B">
      <w:pPr>
        <w:pStyle w:val="Heading4"/>
      </w:pPr>
      <w:r w:rsidRPr="00E33C7B">
        <w:t>Database after Bill Generation</w:t>
      </w:r>
    </w:p>
    <w:p w:rsidR="00E33C7B" w:rsidRDefault="006E0B49" w:rsidP="00E33C7B">
      <w:r>
        <w:rPr>
          <w:noProof/>
          <w:lang w:val="en-IN" w:eastAsia="en-IN" w:bidi="hi-IN"/>
        </w:rPr>
        <w:drawing>
          <wp:inline distT="0" distB="0" distL="0" distR="0">
            <wp:extent cx="5600700" cy="3274854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notifications_after_bill_generated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964" cy="32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EE" w:rsidRDefault="00951BEE" w:rsidP="00E33C7B"/>
    <w:p w:rsidR="00951BEE" w:rsidRDefault="00951BEE" w:rsidP="00E33C7B"/>
    <w:p w:rsidR="00E33C7B" w:rsidRDefault="00E33C7B" w:rsidP="00E33C7B">
      <w:pPr>
        <w:pStyle w:val="Heading3"/>
      </w:pPr>
      <w:bookmarkStart w:id="23" w:name="_Toc416901222"/>
      <w:r w:rsidRPr="00E33C7B">
        <w:t>Generate Test Report</w:t>
      </w:r>
      <w:bookmarkEnd w:id="23"/>
    </w:p>
    <w:p w:rsidR="00E33C7B" w:rsidRDefault="00E33C7B" w:rsidP="00E33C7B"/>
    <w:p w:rsidR="00E33C7B" w:rsidRDefault="00E33C7B" w:rsidP="00E33C7B">
      <w:pPr>
        <w:pStyle w:val="Heading4"/>
      </w:pPr>
      <w:r w:rsidRPr="00E33C7B">
        <w:t>Test Report notification</w:t>
      </w:r>
    </w:p>
    <w:p w:rsidR="00E33C7B" w:rsidRDefault="00951BEE" w:rsidP="00E33C7B">
      <w:r>
        <w:rPr>
          <w:noProof/>
          <w:lang w:val="en-IN" w:eastAsia="en-IN" w:bidi="hi-IN"/>
        </w:rPr>
        <w:drawing>
          <wp:inline distT="0" distB="0" distL="0" distR="0">
            <wp:extent cx="5615940" cy="3336804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port_request_notification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393" cy="335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7B" w:rsidRDefault="00E33C7B" w:rsidP="00E33C7B">
      <w:pPr>
        <w:pStyle w:val="Heading4"/>
      </w:pPr>
      <w:r w:rsidRPr="00E33C7B">
        <w:t>Database before Test Report Generation</w:t>
      </w:r>
    </w:p>
    <w:p w:rsidR="00E33C7B" w:rsidRDefault="00B30EE1" w:rsidP="00E33C7B">
      <w:r>
        <w:rPr>
          <w:noProof/>
          <w:lang w:val="en-IN" w:eastAsia="en-IN" w:bidi="hi-IN"/>
        </w:rPr>
        <w:drawing>
          <wp:inline distT="0" distB="0" distL="0" distR="0">
            <wp:extent cx="5608320" cy="328164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notifications_before_report_generated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935" cy="328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7B" w:rsidRDefault="00E33C7B" w:rsidP="00E33C7B">
      <w:pPr>
        <w:pStyle w:val="Heading4"/>
      </w:pPr>
      <w:r w:rsidRPr="00E33C7B">
        <w:t>Generate Test Report</w:t>
      </w:r>
    </w:p>
    <w:p w:rsidR="00E33C7B" w:rsidRDefault="00245F09" w:rsidP="00E33C7B">
      <w:r>
        <w:rPr>
          <w:noProof/>
          <w:lang w:val="en-IN" w:eastAsia="en-IN" w:bidi="hi-IN"/>
        </w:rPr>
        <w:drawing>
          <wp:inline distT="0" distB="0" distL="0" distR="0">
            <wp:extent cx="5989320" cy="356447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eport_request_success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7591" cy="356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7B" w:rsidRDefault="00E33C7B" w:rsidP="00E33C7B">
      <w:pPr>
        <w:pStyle w:val="Heading4"/>
      </w:pPr>
      <w:r w:rsidRPr="00E33C7B">
        <w:t>Test Report Generated (Success)</w:t>
      </w:r>
    </w:p>
    <w:p w:rsidR="00E33C7B" w:rsidRDefault="00245F09" w:rsidP="00E33C7B">
      <w:r>
        <w:rPr>
          <w:noProof/>
          <w:lang w:val="en-IN" w:eastAsia="en-IN" w:bidi="hi-IN"/>
        </w:rPr>
        <w:drawing>
          <wp:inline distT="0" distB="0" distL="0" distR="0" wp14:anchorId="38968F5A" wp14:editId="03063874">
            <wp:extent cx="5958840" cy="3546157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port_generate_success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808" cy="35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7B" w:rsidRDefault="00E33C7B" w:rsidP="00E33C7B">
      <w:pPr>
        <w:pStyle w:val="Heading4"/>
      </w:pPr>
      <w:r w:rsidRPr="00E33C7B">
        <w:t>Database after Test Report Generation</w:t>
      </w:r>
    </w:p>
    <w:p w:rsidR="00E33C7B" w:rsidRDefault="00B30EE1" w:rsidP="00E33C7B">
      <w:r>
        <w:rPr>
          <w:noProof/>
          <w:lang w:val="en-IN" w:eastAsia="en-IN" w:bidi="hi-IN"/>
        </w:rPr>
        <w:drawing>
          <wp:inline distT="0" distB="0" distL="0" distR="0">
            <wp:extent cx="5577840" cy="3258388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notifications_after_report_generated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428" cy="32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7B" w:rsidRDefault="00B30EE1" w:rsidP="00E33C7B">
      <w:pPr>
        <w:pStyle w:val="Heading3"/>
      </w:pPr>
      <w:bookmarkStart w:id="24" w:name="_Toc416901223"/>
      <w:r>
        <w:t>Low Stock Notification</w:t>
      </w:r>
      <w:bookmarkEnd w:id="24"/>
    </w:p>
    <w:p w:rsidR="00E33C7B" w:rsidRDefault="00B30EE1" w:rsidP="00E33C7B">
      <w:r>
        <w:rPr>
          <w:noProof/>
          <w:lang w:val="en-IN" w:eastAsia="en-IN" w:bidi="hi-IN"/>
        </w:rPr>
        <w:drawing>
          <wp:inline distT="0" distB="0" distL="0" distR="0">
            <wp:extent cx="5593080" cy="3323221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ow_stocks_notificatio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510" cy="333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7B" w:rsidRDefault="00E33C7B" w:rsidP="00E33C7B">
      <w:pPr>
        <w:pStyle w:val="Heading2"/>
      </w:pPr>
      <w:bookmarkStart w:id="25" w:name="_Toc416901224"/>
      <w:r w:rsidRPr="00E33C7B">
        <w:t>Patient Page</w:t>
      </w:r>
      <w:bookmarkEnd w:id="25"/>
    </w:p>
    <w:p w:rsidR="00E33C7B" w:rsidRDefault="00E33C7B" w:rsidP="00E33C7B">
      <w:pPr>
        <w:pStyle w:val="Heading3"/>
      </w:pPr>
      <w:bookmarkStart w:id="26" w:name="_Toc416901225"/>
      <w:r w:rsidRPr="00E33C7B">
        <w:t>Take Test</w:t>
      </w:r>
      <w:bookmarkEnd w:id="26"/>
    </w:p>
    <w:p w:rsidR="00E33C7B" w:rsidRDefault="00E33C7B" w:rsidP="00E33C7B"/>
    <w:p w:rsidR="00E33C7B" w:rsidRDefault="00E33C7B" w:rsidP="00E33C7B">
      <w:pPr>
        <w:pStyle w:val="Heading4"/>
      </w:pPr>
      <w:r w:rsidRPr="00E33C7B">
        <w:t>Database before Taking Test</w:t>
      </w:r>
    </w:p>
    <w:p w:rsidR="00E33C7B" w:rsidRDefault="00E44564" w:rsidP="00E33C7B">
      <w:r>
        <w:rPr>
          <w:noProof/>
          <w:lang w:val="en-IN" w:eastAsia="en-IN" w:bidi="hi-IN"/>
        </w:rPr>
        <w:drawing>
          <wp:inline distT="0" distB="0" distL="0" distR="0">
            <wp:extent cx="5394960" cy="3138069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notifications_before_taking_test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645" cy="316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7B" w:rsidRDefault="00E33C7B" w:rsidP="00E33C7B">
      <w:pPr>
        <w:pStyle w:val="Heading4"/>
      </w:pPr>
      <w:r w:rsidRPr="00E33C7B">
        <w:t>Take Test (Success)</w:t>
      </w:r>
    </w:p>
    <w:p w:rsidR="00E33C7B" w:rsidRDefault="00E44564" w:rsidP="00E33C7B">
      <w:r>
        <w:rPr>
          <w:noProof/>
          <w:lang w:val="en-IN" w:eastAsia="en-IN" w:bidi="hi-IN"/>
        </w:rPr>
        <w:drawing>
          <wp:inline distT="0" distB="0" distL="0" distR="0">
            <wp:extent cx="5379720" cy="320168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uccessfully_taken_tes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758" cy="322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7B" w:rsidRDefault="00E33C7B" w:rsidP="00E33C7B">
      <w:pPr>
        <w:pStyle w:val="Heading4"/>
      </w:pPr>
      <w:r w:rsidRPr="00E33C7B">
        <w:t>Database after Taking Test</w:t>
      </w:r>
    </w:p>
    <w:p w:rsidR="00E33C7B" w:rsidRDefault="00E44564" w:rsidP="00E33C7B">
      <w:r>
        <w:rPr>
          <w:noProof/>
          <w:lang w:val="en-IN" w:eastAsia="en-IN" w:bidi="hi-IN"/>
        </w:rPr>
        <w:drawing>
          <wp:inline distT="0" distB="0" distL="0" distR="0">
            <wp:extent cx="5345591" cy="312420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notifications_after_taking_test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555" cy="313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564" w:rsidRDefault="00E44564" w:rsidP="00E33C7B"/>
    <w:p w:rsidR="00E33C7B" w:rsidRDefault="00E33C7B" w:rsidP="00E33C7B">
      <w:pPr>
        <w:pStyle w:val="Heading3"/>
      </w:pPr>
      <w:bookmarkStart w:id="27" w:name="_Toc416901226"/>
      <w:r w:rsidRPr="00E33C7B">
        <w:t>Collect Bill</w:t>
      </w:r>
      <w:bookmarkEnd w:id="27"/>
    </w:p>
    <w:p w:rsidR="00E33C7B" w:rsidRDefault="00E33C7B" w:rsidP="00E33C7B"/>
    <w:p w:rsidR="00E33C7B" w:rsidRDefault="00E33C7B" w:rsidP="00E33C7B">
      <w:pPr>
        <w:pStyle w:val="Heading4"/>
      </w:pPr>
      <w:r w:rsidRPr="00E33C7B">
        <w:t>Collect Bill</w:t>
      </w:r>
    </w:p>
    <w:p w:rsidR="00E33C7B" w:rsidRDefault="00303346" w:rsidP="00E33C7B">
      <w:r>
        <w:rPr>
          <w:noProof/>
          <w:lang w:val="en-IN" w:eastAsia="en-IN" w:bidi="hi-IN"/>
        </w:rPr>
        <w:drawing>
          <wp:inline distT="0" distB="0" distL="0" distR="0">
            <wp:extent cx="5387340" cy="3206214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display_bills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095" cy="322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7B" w:rsidRDefault="00E33C7B" w:rsidP="00E33C7B">
      <w:pPr>
        <w:pStyle w:val="Heading4"/>
      </w:pPr>
      <w:r w:rsidRPr="00E33C7B">
        <w:t>Bill Table</w:t>
      </w:r>
    </w:p>
    <w:p w:rsidR="00E33C7B" w:rsidRDefault="00303346" w:rsidP="00E33C7B">
      <w:r>
        <w:rPr>
          <w:noProof/>
          <w:lang w:val="en-IN" w:eastAsia="en-IN" w:bidi="hi-IN"/>
        </w:rPr>
        <w:drawing>
          <wp:inline distT="0" distB="0" distL="0" distR="0">
            <wp:extent cx="5334000" cy="30981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ills_after_generating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507" cy="310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7B" w:rsidRDefault="00E33C7B" w:rsidP="00E33C7B">
      <w:pPr>
        <w:pStyle w:val="Heading4"/>
      </w:pPr>
      <w:r w:rsidRPr="00E33C7B">
        <w:t>Bill Generated (Success)</w:t>
      </w:r>
    </w:p>
    <w:p w:rsidR="00E33C7B" w:rsidRDefault="00303346" w:rsidP="00E33C7B">
      <w:r>
        <w:rPr>
          <w:noProof/>
          <w:lang w:val="en-IN" w:eastAsia="en-IN" w:bidi="hi-IN"/>
        </w:rPr>
        <w:drawing>
          <wp:inline distT="0" distB="0" distL="0" distR="0">
            <wp:extent cx="5349240" cy="3183541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ill_received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482" cy="319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46" w:rsidRDefault="00303346" w:rsidP="00E33C7B"/>
    <w:p w:rsidR="00303346" w:rsidRDefault="00303346" w:rsidP="00E33C7B"/>
    <w:p w:rsidR="00E33C7B" w:rsidRDefault="00E33C7B" w:rsidP="00E33C7B">
      <w:pPr>
        <w:pStyle w:val="Heading3"/>
      </w:pPr>
      <w:bookmarkStart w:id="28" w:name="_Toc416901227"/>
      <w:r w:rsidRPr="00E33C7B">
        <w:t>Collect Test Report</w:t>
      </w:r>
      <w:bookmarkEnd w:id="28"/>
    </w:p>
    <w:p w:rsidR="00E33C7B" w:rsidRDefault="00E33C7B" w:rsidP="00E33C7B"/>
    <w:p w:rsidR="00E33C7B" w:rsidRDefault="00E33C7B" w:rsidP="00E33C7B">
      <w:pPr>
        <w:pStyle w:val="Heading4"/>
      </w:pPr>
      <w:r w:rsidRPr="00E33C7B">
        <w:t>Collect Test Report</w:t>
      </w:r>
    </w:p>
    <w:p w:rsidR="00E33C7B" w:rsidRDefault="00303346" w:rsidP="00E33C7B">
      <w:r>
        <w:rPr>
          <w:noProof/>
          <w:lang w:val="en-IN" w:eastAsia="en-IN" w:bidi="hi-IN"/>
        </w:rPr>
        <w:drawing>
          <wp:inline distT="0" distB="0" distL="0" distR="0">
            <wp:extent cx="5608320" cy="333772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ollect_report_after_generating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923" cy="334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7B" w:rsidRDefault="00E33C7B" w:rsidP="00E33C7B">
      <w:pPr>
        <w:pStyle w:val="Heading4"/>
      </w:pPr>
      <w:r w:rsidRPr="00E33C7B">
        <w:t>Test Report Collected (Success)</w:t>
      </w:r>
    </w:p>
    <w:p w:rsidR="00CC1977" w:rsidRPr="00CC1977" w:rsidRDefault="00303346" w:rsidP="00CC1977">
      <w:r>
        <w:rPr>
          <w:noProof/>
          <w:lang w:val="en-IN" w:eastAsia="en-IN" w:bidi="hi-IN"/>
        </w:rPr>
        <w:drawing>
          <wp:inline distT="0" distB="0" distL="0" distR="0">
            <wp:extent cx="5631180" cy="3351334"/>
            <wp:effectExtent l="0" t="0" r="762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report_received_success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011" cy="335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1977" w:rsidRPr="00CC1977">
      <w:footerReference w:type="default" r:id="rId54"/>
      <w:pgSz w:w="12240" w:h="15840"/>
      <w:pgMar w:top="1440" w:right="3600" w:bottom="1800" w:left="1440" w:header="720" w:footer="720" w:gutter="0"/>
      <w:pgBorders w:display="notFirstPage" w:offsetFrom="page">
        <w:top w:val="single" w:sz="8" w:space="28" w:color="auto"/>
        <w:left w:val="single" w:sz="8" w:space="28" w:color="auto"/>
        <w:bottom w:val="single" w:sz="8" w:space="28" w:color="auto"/>
        <w:right w:val="single" w:sz="8" w:space="28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77D56" w:rsidRDefault="00677D56">
      <w:pPr>
        <w:spacing w:line="240" w:lineRule="auto"/>
      </w:pPr>
      <w:r>
        <w:separator/>
      </w:r>
    </w:p>
  </w:endnote>
  <w:endnote w:type="continuationSeparator" w:id="0">
    <w:p w:rsidR="00677D56" w:rsidRDefault="00677D5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466C" w:rsidRDefault="0079102E">
    <w:pPr>
      <w:pStyle w:val="Footer"/>
    </w:pPr>
    <w:r>
      <w:rPr>
        <w:noProof/>
        <w:lang w:val="en-IN" w:eastAsia="en-IN" w:bidi="hi-IN"/>
      </w:rPr>
      <mc:AlternateContent>
        <mc:Choice Requires="wps">
          <w:drawing>
            <wp:inline distT="0" distB="0" distL="0" distR="0">
              <wp:extent cx="347472" cy="347472"/>
              <wp:effectExtent l="0" t="0" r="0" b="0"/>
              <wp:docPr id="5" name="Oval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/>
                    </wps:cNvSpPr>
                    <wps:spPr>
                      <a:xfrm>
                        <a:off x="0" y="0"/>
                        <a:ext cx="347472" cy="347472"/>
                      </a:xfrm>
                      <a:prstGeom prst="ellipse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AC466C" w:rsidRDefault="0079102E">
                          <w:pPr>
                            <w:pStyle w:val="BodyText"/>
                            <w:rPr>
                              <w:rStyle w:val="PageNumber"/>
                            </w:rPr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</w:rPr>
                            <w:instrText xml:space="preserve"> PAGE   \* MERGEFORMAT </w:instrText>
                          </w:r>
                          <w:r>
                            <w:rPr>
                              <w:rStyle w:val="PageNumber"/>
                            </w:rPr>
                            <w:fldChar w:fldCharType="separate"/>
                          </w:r>
                          <w:r w:rsidR="001A7876">
                            <w:rPr>
                              <w:rStyle w:val="PageNumber"/>
                              <w:noProof/>
                            </w:rPr>
                            <w:t>2</w:t>
                          </w:r>
                          <w:r>
                            <w:rPr>
                              <w:rStyle w:val="PageNumber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oval id="Oval 5" o:spid="_x0000_s1031" style="width:27.35pt;height:2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" fillcolor="#5dceaf [3207]" stroked="f" strokeweight="1.25pt">
              <v:stroke endcap="round"/>
              <v:path arrowok="t"/>
              <o:lock v:ext="edit" aspectratio="t"/>
              <v:textbox inset="0,0,0,0">
                <w:txbxContent>
                  <w:p w:rsidR="00AC466C" w:rsidRDefault="0079102E">
                    <w:pPr>
                      <w:pStyle w:val="BodyText"/>
                      <w:rPr>
                        <w:rStyle w:val="PageNumber"/>
                      </w:rPr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 xml:space="preserve"> PAGE   \* MERGEFORMAT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 w:rsidR="001A7876">
                      <w:rPr>
                        <w:rStyle w:val="PageNumber"/>
                        <w:noProof/>
                      </w:rPr>
                      <w:t>2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anchorlock/>
            </v:oval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77D56" w:rsidRDefault="00677D56">
      <w:pPr>
        <w:spacing w:line="240" w:lineRule="auto"/>
      </w:pPr>
      <w:r>
        <w:separator/>
      </w:r>
    </w:p>
  </w:footnote>
  <w:footnote w:type="continuationSeparator" w:id="0">
    <w:p w:rsidR="00677D56" w:rsidRDefault="00677D5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653E673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CD06E222"/>
    <w:lvl w:ilvl="0">
      <w:start w:val="1"/>
      <w:numFmt w:val="bullet"/>
      <w:pStyle w:val="ListBullet"/>
      <w:lvlText w:val=""/>
      <w:lvlJc w:val="left"/>
      <w:pPr>
        <w:ind w:left="216" w:hanging="216"/>
      </w:pPr>
      <w:rPr>
        <w:rFonts w:ascii="Symbol" w:hAnsi="Symbol" w:hint="default"/>
        <w:color w:val="21306A" w:themeColor="accent1" w:themeShade="80"/>
      </w:rPr>
    </w:lvl>
  </w:abstractNum>
  <w:num w:numId="1">
    <w:abstractNumId w:val="1"/>
  </w:num>
  <w:num w:numId="2">
    <w:abstractNumId w:val="1"/>
    <w:lvlOverride w:ilvl="0">
      <w:startOverride w:val="1"/>
    </w:lvlOverride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1762"/>
    <w:rsid w:val="00025E5C"/>
    <w:rsid w:val="000420AB"/>
    <w:rsid w:val="00050B7E"/>
    <w:rsid w:val="00086F2D"/>
    <w:rsid w:val="00142017"/>
    <w:rsid w:val="001A7876"/>
    <w:rsid w:val="001B7AD0"/>
    <w:rsid w:val="0020695D"/>
    <w:rsid w:val="00232847"/>
    <w:rsid w:val="00236D2A"/>
    <w:rsid w:val="00245F09"/>
    <w:rsid w:val="002E48B0"/>
    <w:rsid w:val="00303346"/>
    <w:rsid w:val="00395B4B"/>
    <w:rsid w:val="003E5980"/>
    <w:rsid w:val="003F0F5E"/>
    <w:rsid w:val="004378B0"/>
    <w:rsid w:val="004F4958"/>
    <w:rsid w:val="0053463F"/>
    <w:rsid w:val="005B7DE0"/>
    <w:rsid w:val="005E5483"/>
    <w:rsid w:val="0060487E"/>
    <w:rsid w:val="0063583A"/>
    <w:rsid w:val="0065065B"/>
    <w:rsid w:val="00677D56"/>
    <w:rsid w:val="006E0B49"/>
    <w:rsid w:val="0079102E"/>
    <w:rsid w:val="00794EBE"/>
    <w:rsid w:val="00847D28"/>
    <w:rsid w:val="008B6E01"/>
    <w:rsid w:val="009254E2"/>
    <w:rsid w:val="00951BEE"/>
    <w:rsid w:val="009A7C33"/>
    <w:rsid w:val="009D4A4B"/>
    <w:rsid w:val="00A11C99"/>
    <w:rsid w:val="00A33349"/>
    <w:rsid w:val="00A52339"/>
    <w:rsid w:val="00AC0478"/>
    <w:rsid w:val="00AC466C"/>
    <w:rsid w:val="00AE7436"/>
    <w:rsid w:val="00B30EE1"/>
    <w:rsid w:val="00C248CF"/>
    <w:rsid w:val="00C33699"/>
    <w:rsid w:val="00C4592E"/>
    <w:rsid w:val="00CC1977"/>
    <w:rsid w:val="00DB1D73"/>
    <w:rsid w:val="00E33C7B"/>
    <w:rsid w:val="00E44564"/>
    <w:rsid w:val="00F672D3"/>
    <w:rsid w:val="00FF1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D012B12-F763-4C44-94C5-0E2823ABC9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000000" w:themeColor="text1"/>
        <w:lang w:val="en-US" w:eastAsia="ja-JP" w:bidi="ar-SA"/>
      </w:rPr>
    </w:rPrDefault>
    <w:pPrDefault>
      <w:pPr>
        <w:spacing w:before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uiPriority="2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pBdr>
        <w:top w:val="single" w:sz="2" w:space="4" w:color="4E67C8" w:themeColor="accent1"/>
        <w:left w:val="single" w:sz="2" w:space="4" w:color="4E67C8" w:themeColor="accent1"/>
        <w:bottom w:val="single" w:sz="2" w:space="4" w:color="4E67C8" w:themeColor="accent1"/>
        <w:right w:val="single" w:sz="2" w:space="4" w:color="4E67C8" w:themeColor="accent1"/>
      </w:pBdr>
      <w:shd w:val="clear" w:color="auto" w:fill="4E67C8" w:themeFill="accent1"/>
      <w:spacing w:before="360" w:line="240" w:lineRule="auto"/>
      <w:outlineLvl w:val="0"/>
    </w:pPr>
    <w:rPr>
      <w:rFonts w:asciiTheme="majorHAnsi" w:eastAsiaTheme="majorEastAsia" w:hAnsiTheme="majorHAnsi" w:cstheme="majorBidi"/>
      <w:b/>
      <w:bCs/>
      <w:caps/>
      <w:color w:val="FFFFFF" w:themeColor="background1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pBdr>
        <w:top w:val="single" w:sz="2" w:space="4" w:color="5ECCF3" w:themeColor="accent2"/>
        <w:left w:val="single" w:sz="2" w:space="4" w:color="5ECCF3" w:themeColor="accent2"/>
        <w:bottom w:val="single" w:sz="2" w:space="4" w:color="5ECCF3" w:themeColor="accent2"/>
        <w:right w:val="single" w:sz="2" w:space="4" w:color="5ECCF3" w:themeColor="accent2"/>
      </w:pBdr>
      <w:shd w:val="clear" w:color="auto" w:fill="5ECCF3" w:themeFill="accent2"/>
      <w:spacing w:before="240" w:after="240" w:line="240" w:lineRule="auto"/>
      <w:outlineLvl w:val="1"/>
    </w:pPr>
    <w:rPr>
      <w:caps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keepNext/>
      <w:keepLines/>
      <w:pBdr>
        <w:top w:val="single" w:sz="8" w:space="1" w:color="5ECCF3" w:themeColor="accent2"/>
        <w:left w:val="single" w:sz="8" w:space="4" w:color="5ECCF3" w:themeColor="accent2"/>
      </w:pBdr>
      <w:spacing w:before="240" w:after="60" w:line="240" w:lineRule="auto"/>
      <w:outlineLvl w:val="2"/>
    </w:pPr>
    <w:rPr>
      <w:caps/>
      <w:color w:val="21306A" w:themeColor="accent1" w:themeShade="80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C197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1479E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pPr>
      <w:spacing w:before="0" w:line="240" w:lineRule="auto"/>
      <w:contextualSpacing/>
    </w:pPr>
    <w:rPr>
      <w:rFonts w:asciiTheme="majorHAnsi" w:eastAsiaTheme="majorEastAsia" w:hAnsiTheme="majorHAnsi" w:cstheme="majorBidi"/>
      <w:kern w:val="28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kern w:val="28"/>
      <w:sz w:val="72"/>
      <w:szCs w:val="72"/>
    </w:rPr>
  </w:style>
  <w:style w:type="paragraph" w:customStyle="1" w:styleId="ContactInfo">
    <w:name w:val="Contact Info"/>
    <w:basedOn w:val="Normal"/>
    <w:qFormat/>
    <w:pPr>
      <w:spacing w:before="0" w:line="300" w:lineRule="auto"/>
    </w:pPr>
    <w:rPr>
      <w:sz w:val="28"/>
      <w:szCs w:val="28"/>
    </w:rPr>
  </w:style>
  <w:style w:type="paragraph" w:styleId="BodyText">
    <w:name w:val="Body Text"/>
    <w:basedOn w:val="Normal"/>
    <w:link w:val="BodyTextChar"/>
    <w:uiPriority w:val="99"/>
    <w:unhideWhenUsed/>
    <w:pPr>
      <w:spacing w:before="0" w:line="240" w:lineRule="auto"/>
      <w:jc w:val="center"/>
    </w:pPr>
    <w:rPr>
      <w:color w:val="FFFFFF" w:themeColor="background1"/>
    </w:rPr>
  </w:style>
  <w:style w:type="character" w:customStyle="1" w:styleId="BodyTextChar">
    <w:name w:val="Body Text Char"/>
    <w:basedOn w:val="DefaultParagraphFont"/>
    <w:link w:val="BodyText"/>
    <w:uiPriority w:val="99"/>
    <w:rPr>
      <w:color w:val="FFFFFF" w:themeColor="background1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spacing w:before="0" w:line="240" w:lineRule="auto"/>
      <w:ind w:left="-720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PageNumber">
    <w:name w:val="page number"/>
    <w:basedOn w:val="DefaultParagraphFont"/>
    <w:uiPriority w:val="99"/>
    <w:unhideWhenUsed/>
    <w:rPr>
      <w:b/>
      <w:bCs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b/>
      <w:bCs/>
      <w:caps/>
      <w:color w:val="FFFFFF" w:themeColor="background1"/>
      <w:sz w:val="22"/>
      <w:szCs w:val="22"/>
      <w:shd w:val="clear" w:color="auto" w:fill="4E67C8" w:themeFill="accent1"/>
    </w:rPr>
  </w:style>
  <w:style w:type="character" w:customStyle="1" w:styleId="Heading2Char">
    <w:name w:val="Heading 2 Char"/>
    <w:basedOn w:val="DefaultParagraphFont"/>
    <w:link w:val="Heading2"/>
    <w:uiPriority w:val="1"/>
    <w:rPr>
      <w:caps/>
      <w:sz w:val="22"/>
      <w:szCs w:val="22"/>
      <w:shd w:val="clear" w:color="auto" w:fill="5ECCF3" w:themeFill="accent2"/>
    </w:rPr>
  </w:style>
  <w:style w:type="paragraph" w:styleId="ListBullet">
    <w:name w:val="List Bullet"/>
    <w:basedOn w:val="Normal"/>
    <w:uiPriority w:val="1"/>
    <w:qFormat/>
    <w:pPr>
      <w:numPr>
        <w:numId w:val="1"/>
      </w:numPr>
      <w:spacing w:before="120" w:line="264" w:lineRule="auto"/>
    </w:pPr>
    <w:rPr>
      <w:color w:val="212745" w:themeColor="text2"/>
    </w:rPr>
  </w:style>
  <w:style w:type="character" w:customStyle="1" w:styleId="Heading3Char">
    <w:name w:val="Heading 3 Char"/>
    <w:basedOn w:val="DefaultParagraphFont"/>
    <w:link w:val="Heading3"/>
    <w:uiPriority w:val="1"/>
    <w:rPr>
      <w:caps/>
      <w:color w:val="21306A" w:themeColor="accent1" w:themeShade="80"/>
      <w:sz w:val="22"/>
      <w:szCs w:val="22"/>
    </w:rPr>
  </w:style>
  <w:style w:type="paragraph" w:styleId="Quote">
    <w:name w:val="Quote"/>
    <w:basedOn w:val="Normal"/>
    <w:next w:val="Normal"/>
    <w:link w:val="QuoteChar"/>
    <w:uiPriority w:val="2"/>
    <w:qFormat/>
    <w:pPr>
      <w:pBdr>
        <w:top w:val="single" w:sz="8" w:space="8" w:color="0B769D" w:themeColor="accent2" w:themeShade="80"/>
        <w:left w:val="single" w:sz="8" w:space="8" w:color="0B769D" w:themeColor="accent2" w:themeShade="80"/>
      </w:pBdr>
      <w:spacing w:after="80"/>
      <w:ind w:left="1440" w:right="1440"/>
    </w:pPr>
    <w:rPr>
      <w:i/>
      <w:iCs/>
      <w:color w:val="0B769D" w:themeColor="accent2" w:themeShade="80"/>
    </w:rPr>
  </w:style>
  <w:style w:type="character" w:customStyle="1" w:styleId="QuoteChar">
    <w:name w:val="Quote Char"/>
    <w:basedOn w:val="DefaultParagraphFont"/>
    <w:link w:val="Quote"/>
    <w:uiPriority w:val="2"/>
    <w:rPr>
      <w:i/>
      <w:iCs/>
      <w:color w:val="0B769D" w:themeColor="accent2" w:themeShade="80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240"/>
      <w:outlineLvl w:val="9"/>
    </w:pPr>
  </w:style>
  <w:style w:type="paragraph" w:styleId="NoSpacing">
    <w:name w:val="No Spacing"/>
    <w:link w:val="NoSpacingChar"/>
    <w:uiPriority w:val="1"/>
    <w:qFormat/>
    <w:rsid w:val="00FF1762"/>
    <w:pPr>
      <w:spacing w:before="0" w:line="240" w:lineRule="auto"/>
    </w:pPr>
    <w:rPr>
      <w:color w:val="auto"/>
      <w:sz w:val="22"/>
      <w:szCs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F1762"/>
    <w:rPr>
      <w:color w:val="auto"/>
      <w:sz w:val="22"/>
      <w:szCs w:val="22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CC1977"/>
    <w:rPr>
      <w:rFonts w:asciiTheme="majorHAnsi" w:eastAsiaTheme="majorEastAsia" w:hAnsiTheme="majorHAnsi" w:cstheme="majorBidi"/>
      <w:i/>
      <w:iCs/>
      <w:color w:val="31479E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8B6E0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B6E01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8B6E01"/>
    <w:pPr>
      <w:spacing w:after="100"/>
      <w:ind w:left="400"/>
    </w:pPr>
  </w:style>
  <w:style w:type="character" w:styleId="Hyperlink">
    <w:name w:val="Hyperlink"/>
    <w:basedOn w:val="DefaultParagraphFont"/>
    <w:uiPriority w:val="99"/>
    <w:unhideWhenUsed/>
    <w:rsid w:val="008B6E01"/>
    <w:rPr>
      <w:color w:val="56C7AA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glossaryDocument" Target="glossary/document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host_000\AppData\Roaming\Microsoft\Templates\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1B1CFAE63B7E487A85AC6C2215A61C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8C2E9E-62B9-400B-868E-6B3632B06365}"/>
      </w:docPartPr>
      <w:docPartBody>
        <w:p w:rsidR="007D202D" w:rsidRDefault="00B91C4F">
          <w:pPr>
            <w:pStyle w:val="1B1CFAE63B7E487A85AC6C2215A61C59"/>
          </w:pPr>
          <w:r>
            <w:t>[Your Name]</w:t>
          </w:r>
        </w:p>
      </w:docPartBody>
    </w:docPart>
    <w:docPart>
      <w:docPartPr>
        <w:name w:val="79CB93D8528D45528BD192A6A923E6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EAAB38-46C3-4A4E-B813-A88DC49C5D8B}"/>
      </w:docPartPr>
      <w:docPartBody>
        <w:p w:rsidR="007D202D" w:rsidRDefault="00B91C4F">
          <w:pPr>
            <w:pStyle w:val="79CB93D8528D45528BD192A6A923E6D3"/>
          </w:pPr>
          <w:r>
            <w:t>[Course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1C4F"/>
    <w:rsid w:val="007140FF"/>
    <w:rsid w:val="007D202D"/>
    <w:rsid w:val="00AA6302"/>
    <w:rsid w:val="00B91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lang w:val="en-IN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B1CFAE63B7E487A85AC6C2215A61C59">
    <w:name w:val="1B1CFAE63B7E487A85AC6C2215A61C59"/>
  </w:style>
  <w:style w:type="paragraph" w:customStyle="1" w:styleId="79CB93D8528D45528BD192A6A923E6D3">
    <w:name w:val="79CB93D8528D45528BD192A6A923E6D3"/>
  </w:style>
  <w:style w:type="paragraph" w:customStyle="1" w:styleId="52395C6A24D246D1B774B7606BCA37C4">
    <w:name w:val="52395C6A24D246D1B774B7606BCA37C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Slice">
  <a:themeElements>
    <a:clrScheme name="Slipstream">
      <a:dk1>
        <a:sysClr val="windowText" lastClr="000000"/>
      </a:dk1>
      <a:lt1>
        <a:sysClr val="window" lastClr="FFFFFF"/>
      </a:lt1>
      <a:dk2>
        <a:srgbClr val="212745"/>
      </a:dk2>
      <a:lt2>
        <a:srgbClr val="B4DCFA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Slice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lic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411C1C-AA2B-4137-88AA-36173289C12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4C4E83E-75C7-4DD4-8634-149EE289CF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</Template>
  <TotalTime>185</TotalTime>
  <Pages>1</Pages>
  <Words>659</Words>
  <Characters>3761</Characters>
  <Application>Microsoft Office Word</Application>
  <DocSecurity>0</DocSecurity>
  <Lines>31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28</vt:i4>
      </vt:variant>
    </vt:vector>
  </HeadingPairs>
  <TitlesOfParts>
    <vt:vector size="29" baseType="lpstr">
      <vt:lpstr>MEDICAL LAB AUTOMATION SYSTEM</vt:lpstr>
      <vt:lpstr>Integration Testing Results (Black Box Testing)</vt:lpstr>
      <vt:lpstr>    Login Page</vt:lpstr>
      <vt:lpstr>        Login Error for Management</vt:lpstr>
      <vt:lpstr>        Login error for unregistered user</vt:lpstr>
      <vt:lpstr>        Invalid Patient Name during Registration</vt:lpstr>
      <vt:lpstr>    Management Page</vt:lpstr>
      <vt:lpstr>        Test to be added already exists</vt:lpstr>
      <vt:lpstr>        No input while editing Tests</vt:lpstr>
      <vt:lpstr>        Test Charges containing non-digits are given as input</vt:lpstr>
      <vt:lpstr>        Adding an already existing Stock</vt:lpstr>
      <vt:lpstr>        Generation of Test Report</vt:lpstr>
      <vt:lpstr>        No Notifications Check</vt:lpstr>
      <vt:lpstr>    Patient Page</vt:lpstr>
      <vt:lpstr>        Test Report Collection earlier than specified Date</vt:lpstr>
      <vt:lpstr>Unit Testing (White Box Testing)</vt:lpstr>
      <vt:lpstr>    Management_Page</vt:lpstr>
      <vt:lpstr>        Adding a Test</vt:lpstr>
      <vt:lpstr>        Removing a Test</vt:lpstr>
      <vt:lpstr>        Edit Test</vt:lpstr>
      <vt:lpstr>        Adding a Stock Item</vt:lpstr>
      <vt:lpstr>        Add Patient</vt:lpstr>
      <vt:lpstr>        Generation Of Bill</vt:lpstr>
      <vt:lpstr>        Generate Test Report</vt:lpstr>
      <vt:lpstr>        Low Stock Notification</vt:lpstr>
      <vt:lpstr>    Patient Page</vt:lpstr>
      <vt:lpstr>        Take Test</vt:lpstr>
      <vt:lpstr>        Collect Bill</vt:lpstr>
      <vt:lpstr>        Collect Test Report</vt:lpstr>
    </vt:vector>
  </TitlesOfParts>
  <Company/>
  <LinksUpToDate>false</LinksUpToDate>
  <CharactersWithSpaces>4412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MEDICAL LAB AUTOMATION SYSTEM</dc:title>
  <dc:creator>Naresh R (13CS30024)                 Barnopriyo Barua (13CS30009)</dc:creator>
  <cp:keywords>Software Engineering Assignment</cp:keywords>
  <cp:lastModifiedBy>ghost writer</cp:lastModifiedBy>
  <cp:revision>27</cp:revision>
  <cp:lastPrinted>2015-04-15T17:15:00Z</cp:lastPrinted>
  <dcterms:created xsi:type="dcterms:W3CDTF">2015-04-15T13:20:00Z</dcterms:created>
  <dcterms:modified xsi:type="dcterms:W3CDTF">2015-04-15T17:24:00Z</dcterms:modified>
  <cp:contentStatus/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TC034441779991</vt:lpwstr>
  </property>
</Properties>
</file>