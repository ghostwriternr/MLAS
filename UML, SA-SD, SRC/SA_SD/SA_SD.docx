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4211585"/>
        <w:docPartObj>
          <w:docPartGallery w:val="Cover Pages"/>
          <w:docPartUnique/>
        </w:docPartObj>
      </w:sdtPr>
      <w:sdtEndPr/>
      <w:sdtContent>
        <w:p w:rsidR="00C95D4B" w:rsidRDefault="00C95D4B">
          <w:pPr>
            <w:pStyle w:val="NoSpacing"/>
          </w:pPr>
          <w:r>
            <w:rPr>
              <w:noProof/>
              <w:lang w:val="en-IN" w:eastAsia="en-IN" w:bidi="hi-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01T00:00:00Z">
                                      <w:dateFormat w:val="M/d/yyyy"/>
                                      <w:lid w:val="en-US"/>
                                      <w:storeMappedDataAs w:val="dateTime"/>
                                      <w:calendar w:val="gregorian"/>
                                    </w:date>
                                  </w:sdtPr>
                                  <w:sdtEndPr/>
                                  <w:sdtContent>
                                    <w:p w:rsidR="00344484" w:rsidRDefault="00A92589">
                                      <w:pPr>
                                        <w:pStyle w:val="NoSpacing"/>
                                        <w:jc w:val="right"/>
                                        <w:rPr>
                                          <w:color w:val="FFFFFF" w:themeColor="background1"/>
                                          <w:sz w:val="28"/>
                                          <w:szCs w:val="28"/>
                                        </w:rPr>
                                      </w:pPr>
                                      <w:r>
                                        <w:rPr>
                                          <w:color w:val="FFFFFF" w:themeColor="background1"/>
                                          <w:sz w:val="28"/>
                                          <w:szCs w:val="28"/>
                                        </w:rPr>
                                        <w:t>1/1/2015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f07f09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01T00:00:00Z">
                                <w:dateFormat w:val="M/d/yyyy"/>
                                <w:lid w:val="en-US"/>
                                <w:storeMappedDataAs w:val="dateTime"/>
                                <w:calendar w:val="gregorian"/>
                              </w:date>
                            </w:sdtPr>
                            <w:sdtEndPr/>
                            <w:sdtContent>
                              <w:p w:rsidR="00344484" w:rsidRDefault="00A92589">
                                <w:pPr>
                                  <w:pStyle w:val="NoSpacing"/>
                                  <w:jc w:val="right"/>
                                  <w:rPr>
                                    <w:color w:val="FFFFFF" w:themeColor="background1"/>
                                    <w:sz w:val="28"/>
                                    <w:szCs w:val="28"/>
                                  </w:rPr>
                                </w:pPr>
                                <w:r>
                                  <w:rPr>
                                    <w:color w:val="FFFFFF" w:themeColor="background1"/>
                                    <w:sz w:val="28"/>
                                    <w:szCs w:val="28"/>
                                  </w:rPr>
                                  <w:t>1/1/2015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23232 [3215]" strokecolor="#323232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23232 [3215]" strokecolor="#323232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23232 [3215]" strokecolor="#32323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23232 [3215]" strokecolor="#32323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23232 [3215]" strokecolor="#32323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23232 [3215]" strokecolor="#323232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23232 [3215]" strokecolor="#323232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23232 [3215]" strokecolor="#32323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23232 [3215]" strokecolor="#323232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23232 [3215]" strokecolor="#323232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23232 [3215]" strokecolor="#323232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23232 [3215]" strokecolor="#323232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23232 [3215]" strokecolor="#323232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23232 [3215]" strokecolor="#323232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23232 [3215]" strokecolor="#323232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23232 [3215]" strokecolor="#32323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23232 [3215]" strokecolor="#323232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23232 [3215]" strokecolor="#323232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23232 [3215]" strokecolor="#323232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23232 [3215]" strokecolor="#323232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23232 [3215]" strokecolor="#32323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bidi="hi-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484" w:rsidRDefault="006F209C">
                                <w:pPr>
                                  <w:pStyle w:val="NoSpacing"/>
                                  <w:rPr>
                                    <w:color w:val="F07F09" w:themeColor="accent1"/>
                                    <w:sz w:val="26"/>
                                    <w:szCs w:val="26"/>
                                  </w:rPr>
                                </w:pPr>
                                <w:sdt>
                                  <w:sdtPr>
                                    <w:rPr>
                                      <w:color w:val="F07F0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44484">
                                      <w:rPr>
                                        <w:color w:val="F07F09" w:themeColor="accent1"/>
                                        <w:sz w:val="26"/>
                                        <w:szCs w:val="26"/>
                                        <w:lang w:val="en-IN"/>
                                      </w:rPr>
                                      <w:t xml:space="preserve">R </w:t>
                                    </w:r>
                                    <w:proofErr w:type="spellStart"/>
                                    <w:r w:rsidR="00344484">
                                      <w:rPr>
                                        <w:color w:val="F07F09" w:themeColor="accent1"/>
                                        <w:sz w:val="26"/>
                                        <w:szCs w:val="26"/>
                                        <w:lang w:val="en-IN"/>
                                      </w:rPr>
                                      <w:t>Naresh</w:t>
                                    </w:r>
                                    <w:proofErr w:type="spellEnd"/>
                                    <w:r w:rsidR="00344484">
                                      <w:rPr>
                                        <w:color w:val="F07F09" w:themeColor="accent1"/>
                                        <w:sz w:val="26"/>
                                        <w:szCs w:val="26"/>
                                        <w:lang w:val="en-IN"/>
                                      </w:rPr>
                                      <w:t xml:space="preserve"> (13CS30024)                                  </w:t>
                                    </w:r>
                                    <w:proofErr w:type="spellStart"/>
                                    <w:r w:rsidR="00344484">
                                      <w:rPr>
                                        <w:color w:val="F07F09" w:themeColor="accent1"/>
                                        <w:sz w:val="26"/>
                                        <w:szCs w:val="26"/>
                                        <w:lang w:val="en-IN"/>
                                      </w:rPr>
                                      <w:t>Barnopriyo</w:t>
                                    </w:r>
                                    <w:proofErr w:type="spellEnd"/>
                                    <w:r w:rsidR="00344484">
                                      <w:rPr>
                                        <w:color w:val="F07F09" w:themeColor="accent1"/>
                                        <w:sz w:val="26"/>
                                        <w:szCs w:val="26"/>
                                        <w:lang w:val="en-IN"/>
                                      </w:rPr>
                                      <w:t xml:space="preserve"> </w:t>
                                    </w:r>
                                    <w:proofErr w:type="spellStart"/>
                                    <w:r w:rsidR="00344484">
                                      <w:rPr>
                                        <w:color w:val="F07F09" w:themeColor="accent1"/>
                                        <w:sz w:val="26"/>
                                        <w:szCs w:val="26"/>
                                        <w:lang w:val="en-IN"/>
                                      </w:rPr>
                                      <w:t>Barua</w:t>
                                    </w:r>
                                    <w:proofErr w:type="spellEnd"/>
                                    <w:r w:rsidR="00344484">
                                      <w:rPr>
                                        <w:color w:val="F07F09" w:themeColor="accent1"/>
                                        <w:sz w:val="26"/>
                                        <w:szCs w:val="26"/>
                                        <w:lang w:val="en-IN"/>
                                      </w:rPr>
                                      <w:t xml:space="preserve"> (13CS30009)</w:t>
                                    </w:r>
                                  </w:sdtContent>
                                </w:sdt>
                              </w:p>
                              <w:p w:rsidR="00344484" w:rsidRDefault="006F209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44484">
                                      <w:rPr>
                                        <w:caps/>
                                        <w:color w:val="595959" w:themeColor="text1" w:themeTint="A6"/>
                                        <w:sz w:val="20"/>
                                        <w:szCs w:val="20"/>
                                      </w:rPr>
                                      <w:t>Software enGINEERING ASSIGNMENT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44484" w:rsidRDefault="00344484">
                          <w:pPr>
                            <w:pStyle w:val="NoSpacing"/>
                            <w:rPr>
                              <w:color w:val="F07F09" w:themeColor="accent1"/>
                              <w:sz w:val="26"/>
                              <w:szCs w:val="26"/>
                            </w:rPr>
                          </w:pPr>
                          <w:sdt>
                            <w:sdtPr>
                              <w:rPr>
                                <w:color w:val="F07F0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F07F09" w:themeColor="accent1"/>
                                  <w:sz w:val="26"/>
                                  <w:szCs w:val="26"/>
                                  <w:lang w:val="en-IN"/>
                                </w:rPr>
                                <w:t xml:space="preserve">R </w:t>
                              </w:r>
                              <w:proofErr w:type="spellStart"/>
                              <w:r>
                                <w:rPr>
                                  <w:color w:val="F07F09" w:themeColor="accent1"/>
                                  <w:sz w:val="26"/>
                                  <w:szCs w:val="26"/>
                                  <w:lang w:val="en-IN"/>
                                </w:rPr>
                                <w:t>Naresh</w:t>
                              </w:r>
                              <w:proofErr w:type="spellEnd"/>
                              <w:r>
                                <w:rPr>
                                  <w:color w:val="F07F09" w:themeColor="accent1"/>
                                  <w:sz w:val="26"/>
                                  <w:szCs w:val="26"/>
                                  <w:lang w:val="en-IN"/>
                                </w:rPr>
                                <w:t xml:space="preserve"> (13CS30024)                                  </w:t>
                              </w:r>
                              <w:proofErr w:type="spellStart"/>
                              <w:r>
                                <w:rPr>
                                  <w:color w:val="F07F09" w:themeColor="accent1"/>
                                  <w:sz w:val="26"/>
                                  <w:szCs w:val="26"/>
                                  <w:lang w:val="en-IN"/>
                                </w:rPr>
                                <w:t>Barnopriyo</w:t>
                              </w:r>
                              <w:proofErr w:type="spellEnd"/>
                              <w:r>
                                <w:rPr>
                                  <w:color w:val="F07F09" w:themeColor="accent1"/>
                                  <w:sz w:val="26"/>
                                  <w:szCs w:val="26"/>
                                  <w:lang w:val="en-IN"/>
                                </w:rPr>
                                <w:t xml:space="preserve"> </w:t>
                              </w:r>
                              <w:proofErr w:type="spellStart"/>
                              <w:r>
                                <w:rPr>
                                  <w:color w:val="F07F09" w:themeColor="accent1"/>
                                  <w:sz w:val="26"/>
                                  <w:szCs w:val="26"/>
                                  <w:lang w:val="en-IN"/>
                                </w:rPr>
                                <w:t>Barua</w:t>
                              </w:r>
                              <w:proofErr w:type="spellEnd"/>
                              <w:r>
                                <w:rPr>
                                  <w:color w:val="F07F09" w:themeColor="accent1"/>
                                  <w:sz w:val="26"/>
                                  <w:szCs w:val="26"/>
                                  <w:lang w:val="en-IN"/>
                                </w:rPr>
                                <w:t xml:space="preserve"> (13CS30009)</w:t>
                              </w:r>
                            </w:sdtContent>
                          </w:sdt>
                        </w:p>
                        <w:p w:rsidR="00344484" w:rsidRDefault="0034448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Software enGINEERING ASSIGNMENT</w:t>
                              </w:r>
                            </w:sdtContent>
                          </w:sdt>
                        </w:p>
                      </w:txbxContent>
                    </v:textbox>
                    <w10:wrap anchorx="page" anchory="page"/>
                  </v:shape>
                </w:pict>
              </mc:Fallback>
            </mc:AlternateContent>
          </w:r>
          <w:r>
            <w:rPr>
              <w:noProof/>
              <w:lang w:val="en-IN" w:eastAsia="en-IN" w:bidi="hi-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4484" w:rsidRDefault="006F209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44484">
                                      <w:rPr>
                                        <w:rFonts w:asciiTheme="majorHAnsi" w:eastAsiaTheme="majorEastAsia" w:hAnsiTheme="majorHAnsi" w:cstheme="majorBidi"/>
                                        <w:color w:val="262626" w:themeColor="text1" w:themeTint="D9"/>
                                        <w:sz w:val="72"/>
                                        <w:szCs w:val="72"/>
                                      </w:rPr>
                                      <w:t>Medical Lab Automation System (MLAS)</w:t>
                                    </w:r>
                                  </w:sdtContent>
                                </w:sdt>
                              </w:p>
                              <w:p w:rsidR="00344484" w:rsidRDefault="006F209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44484">
                                      <w:rPr>
                                        <w:color w:val="404040" w:themeColor="text1" w:themeTint="BF"/>
                                        <w:sz w:val="36"/>
                                        <w:szCs w:val="36"/>
                                      </w:rPr>
                                      <w:t>Software Analysis (SA) and Software Design (SD)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44484" w:rsidRDefault="0034448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Medical Lab Automation System (MLAS)</w:t>
                              </w:r>
                            </w:sdtContent>
                          </w:sdt>
                        </w:p>
                        <w:p w:rsidR="00344484" w:rsidRDefault="0034448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Software Analysis (SA) and Software Design (SD) Document</w:t>
                              </w:r>
                            </w:sdtContent>
                          </w:sdt>
                        </w:p>
                      </w:txbxContent>
                    </v:textbox>
                    <w10:wrap anchorx="page" anchory="page"/>
                  </v:shape>
                </w:pict>
              </mc:Fallback>
            </mc:AlternateContent>
          </w:r>
        </w:p>
        <w:p w:rsidR="00C95D4B" w:rsidRDefault="00C95D4B">
          <w:pPr>
            <w:rPr>
              <w:rFonts w:asciiTheme="majorHAnsi" w:eastAsiaTheme="majorEastAsia" w:hAnsiTheme="majorHAnsi" w:cstheme="majorBidi"/>
              <w:color w:val="000000" w:themeColor="text1"/>
              <w:sz w:val="56"/>
              <w:szCs w:val="56"/>
            </w:rPr>
          </w:pPr>
          <w:r>
            <w:br w:type="page"/>
          </w:r>
        </w:p>
      </w:sdtContent>
    </w:sdt>
    <w:sdt>
      <w:sdtPr>
        <w:rPr>
          <w:rFonts w:asciiTheme="minorHAnsi" w:eastAsiaTheme="minorEastAsia" w:hAnsiTheme="minorHAnsi" w:cstheme="minorBidi"/>
          <w:b w:val="0"/>
          <w:bCs w:val="0"/>
          <w:smallCaps w:val="0"/>
          <w:color w:val="auto"/>
          <w:sz w:val="22"/>
          <w:szCs w:val="22"/>
        </w:rPr>
        <w:id w:val="471711800"/>
        <w:docPartObj>
          <w:docPartGallery w:val="Table of Contents"/>
          <w:docPartUnique/>
        </w:docPartObj>
      </w:sdtPr>
      <w:sdtEndPr>
        <w:rPr>
          <w:noProof/>
        </w:rPr>
      </w:sdtEndPr>
      <w:sdtContent>
        <w:p w:rsidR="00613F29" w:rsidRDefault="00613F29" w:rsidP="00613F29">
          <w:pPr>
            <w:pStyle w:val="TOCHeading"/>
            <w:numPr>
              <w:ilvl w:val="0"/>
              <w:numId w:val="0"/>
            </w:numPr>
            <w:ind w:left="432"/>
          </w:pPr>
          <w:r>
            <w:t>Table o</w:t>
          </w:r>
          <w:bookmarkStart w:id="0" w:name="_GoBack"/>
          <w:bookmarkEnd w:id="0"/>
          <w:r>
            <w:t>f Contents</w:t>
          </w:r>
        </w:p>
        <w:p w:rsidR="00C02E49" w:rsidRDefault="00613F29">
          <w:pPr>
            <w:pStyle w:val="TOC1"/>
            <w:tabs>
              <w:tab w:val="left" w:pos="440"/>
              <w:tab w:val="right" w:leader="dot" w:pos="9350"/>
            </w:tabs>
            <w:rPr>
              <w:noProof/>
              <w:szCs w:val="20"/>
              <w:lang w:val="en-IN" w:eastAsia="en-IN" w:bidi="hi-IN"/>
            </w:rPr>
          </w:pPr>
          <w:r>
            <w:fldChar w:fldCharType="begin"/>
          </w:r>
          <w:r>
            <w:instrText xml:space="preserve"> TOC \o "1-3" \h \z \u </w:instrText>
          </w:r>
          <w:r>
            <w:fldChar w:fldCharType="separate"/>
          </w:r>
          <w:hyperlink w:anchor="_Toc415349327" w:history="1">
            <w:r w:rsidR="00C02E49" w:rsidRPr="00042420">
              <w:rPr>
                <w:rStyle w:val="Hyperlink"/>
                <w:noProof/>
              </w:rPr>
              <w:t>1</w:t>
            </w:r>
            <w:r w:rsidR="00C02E49">
              <w:rPr>
                <w:noProof/>
                <w:szCs w:val="20"/>
                <w:lang w:val="en-IN" w:eastAsia="en-IN" w:bidi="hi-IN"/>
              </w:rPr>
              <w:tab/>
            </w:r>
            <w:r w:rsidR="00C02E49" w:rsidRPr="00042420">
              <w:rPr>
                <w:rStyle w:val="Hyperlink"/>
                <w:noProof/>
              </w:rPr>
              <w:t>Feasibility study</w:t>
            </w:r>
            <w:r w:rsidR="00C02E49">
              <w:rPr>
                <w:noProof/>
                <w:webHidden/>
              </w:rPr>
              <w:tab/>
            </w:r>
            <w:r w:rsidR="00C02E49">
              <w:rPr>
                <w:noProof/>
                <w:webHidden/>
              </w:rPr>
              <w:fldChar w:fldCharType="begin"/>
            </w:r>
            <w:r w:rsidR="00C02E49">
              <w:rPr>
                <w:noProof/>
                <w:webHidden/>
              </w:rPr>
              <w:instrText xml:space="preserve"> PAGEREF _Toc415349327 \h </w:instrText>
            </w:r>
            <w:r w:rsidR="00C02E49">
              <w:rPr>
                <w:noProof/>
                <w:webHidden/>
              </w:rPr>
            </w:r>
            <w:r w:rsidR="00C02E49">
              <w:rPr>
                <w:noProof/>
                <w:webHidden/>
              </w:rPr>
              <w:fldChar w:fldCharType="separate"/>
            </w:r>
            <w:r w:rsidR="00C02E49">
              <w:rPr>
                <w:noProof/>
                <w:webHidden/>
              </w:rPr>
              <w:t>3</w:t>
            </w:r>
            <w:r w:rsidR="00C02E49">
              <w:rPr>
                <w:noProof/>
                <w:webHidden/>
              </w:rPr>
              <w:fldChar w:fldCharType="end"/>
            </w:r>
          </w:hyperlink>
        </w:p>
        <w:p w:rsidR="00C02E49" w:rsidRDefault="00C02E49">
          <w:pPr>
            <w:pStyle w:val="TOC2"/>
            <w:tabs>
              <w:tab w:val="left" w:pos="880"/>
              <w:tab w:val="right" w:leader="dot" w:pos="9350"/>
            </w:tabs>
            <w:rPr>
              <w:noProof/>
              <w:szCs w:val="20"/>
              <w:lang w:val="en-IN" w:eastAsia="en-IN" w:bidi="hi-IN"/>
            </w:rPr>
          </w:pPr>
          <w:hyperlink w:anchor="_Toc415349328" w:history="1">
            <w:r w:rsidRPr="00042420">
              <w:rPr>
                <w:rStyle w:val="Hyperlink"/>
                <w:noProof/>
              </w:rPr>
              <w:t>1.1</w:t>
            </w:r>
            <w:r>
              <w:rPr>
                <w:noProof/>
                <w:szCs w:val="20"/>
                <w:lang w:val="en-IN" w:eastAsia="en-IN" w:bidi="hi-IN"/>
              </w:rPr>
              <w:tab/>
            </w:r>
            <w:r w:rsidRPr="00042420">
              <w:rPr>
                <w:rStyle w:val="Hyperlink"/>
                <w:noProof/>
              </w:rPr>
              <w:t>Understanding the problem</w:t>
            </w:r>
            <w:r>
              <w:rPr>
                <w:noProof/>
                <w:webHidden/>
              </w:rPr>
              <w:tab/>
            </w:r>
            <w:r>
              <w:rPr>
                <w:noProof/>
                <w:webHidden/>
              </w:rPr>
              <w:fldChar w:fldCharType="begin"/>
            </w:r>
            <w:r>
              <w:rPr>
                <w:noProof/>
                <w:webHidden/>
              </w:rPr>
              <w:instrText xml:space="preserve"> PAGEREF _Toc415349328 \h </w:instrText>
            </w:r>
            <w:r>
              <w:rPr>
                <w:noProof/>
                <w:webHidden/>
              </w:rPr>
            </w:r>
            <w:r>
              <w:rPr>
                <w:noProof/>
                <w:webHidden/>
              </w:rPr>
              <w:fldChar w:fldCharType="separate"/>
            </w:r>
            <w:r>
              <w:rPr>
                <w:noProof/>
                <w:webHidden/>
              </w:rPr>
              <w:t>3</w:t>
            </w:r>
            <w:r>
              <w:rPr>
                <w:noProof/>
                <w:webHidden/>
              </w:rPr>
              <w:fldChar w:fldCharType="end"/>
            </w:r>
          </w:hyperlink>
        </w:p>
        <w:p w:rsidR="00C02E49" w:rsidRDefault="00C02E49">
          <w:pPr>
            <w:pStyle w:val="TOC2"/>
            <w:tabs>
              <w:tab w:val="left" w:pos="880"/>
              <w:tab w:val="right" w:leader="dot" w:pos="9350"/>
            </w:tabs>
            <w:rPr>
              <w:noProof/>
              <w:szCs w:val="20"/>
              <w:lang w:val="en-IN" w:eastAsia="en-IN" w:bidi="hi-IN"/>
            </w:rPr>
          </w:pPr>
          <w:hyperlink w:anchor="_Toc415349329" w:history="1">
            <w:r w:rsidRPr="00042420">
              <w:rPr>
                <w:rStyle w:val="Hyperlink"/>
                <w:noProof/>
              </w:rPr>
              <w:t>1.2</w:t>
            </w:r>
            <w:r>
              <w:rPr>
                <w:noProof/>
                <w:szCs w:val="20"/>
                <w:lang w:val="en-IN" w:eastAsia="en-IN" w:bidi="hi-IN"/>
              </w:rPr>
              <w:tab/>
            </w:r>
            <w:r w:rsidRPr="00042420">
              <w:rPr>
                <w:rStyle w:val="Hyperlink"/>
                <w:noProof/>
              </w:rPr>
              <w:t>Scope of the problem</w:t>
            </w:r>
            <w:r>
              <w:rPr>
                <w:noProof/>
                <w:webHidden/>
              </w:rPr>
              <w:tab/>
            </w:r>
            <w:r>
              <w:rPr>
                <w:noProof/>
                <w:webHidden/>
              </w:rPr>
              <w:fldChar w:fldCharType="begin"/>
            </w:r>
            <w:r>
              <w:rPr>
                <w:noProof/>
                <w:webHidden/>
              </w:rPr>
              <w:instrText xml:space="preserve"> PAGEREF _Toc415349329 \h </w:instrText>
            </w:r>
            <w:r>
              <w:rPr>
                <w:noProof/>
                <w:webHidden/>
              </w:rPr>
            </w:r>
            <w:r>
              <w:rPr>
                <w:noProof/>
                <w:webHidden/>
              </w:rPr>
              <w:fldChar w:fldCharType="separate"/>
            </w:r>
            <w:r>
              <w:rPr>
                <w:noProof/>
                <w:webHidden/>
              </w:rPr>
              <w:t>3</w:t>
            </w:r>
            <w:r>
              <w:rPr>
                <w:noProof/>
                <w:webHidden/>
              </w:rPr>
              <w:fldChar w:fldCharType="end"/>
            </w:r>
          </w:hyperlink>
        </w:p>
        <w:p w:rsidR="00C02E49" w:rsidRDefault="00C02E49">
          <w:pPr>
            <w:pStyle w:val="TOC2"/>
            <w:tabs>
              <w:tab w:val="left" w:pos="880"/>
              <w:tab w:val="right" w:leader="dot" w:pos="9350"/>
            </w:tabs>
            <w:rPr>
              <w:noProof/>
              <w:szCs w:val="20"/>
              <w:lang w:val="en-IN" w:eastAsia="en-IN" w:bidi="hi-IN"/>
            </w:rPr>
          </w:pPr>
          <w:hyperlink w:anchor="_Toc415349330" w:history="1">
            <w:r w:rsidRPr="00042420">
              <w:rPr>
                <w:rStyle w:val="Hyperlink"/>
                <w:noProof/>
              </w:rPr>
              <w:t>1.3</w:t>
            </w:r>
            <w:r>
              <w:rPr>
                <w:noProof/>
                <w:szCs w:val="20"/>
                <w:lang w:val="en-IN" w:eastAsia="en-IN" w:bidi="hi-IN"/>
              </w:rPr>
              <w:tab/>
            </w:r>
            <w:r w:rsidRPr="00042420">
              <w:rPr>
                <w:rStyle w:val="Hyperlink"/>
                <w:noProof/>
              </w:rPr>
              <w:t>Analyzing stakeholders</w:t>
            </w:r>
            <w:r>
              <w:rPr>
                <w:noProof/>
                <w:webHidden/>
              </w:rPr>
              <w:tab/>
            </w:r>
            <w:r>
              <w:rPr>
                <w:noProof/>
                <w:webHidden/>
              </w:rPr>
              <w:fldChar w:fldCharType="begin"/>
            </w:r>
            <w:r>
              <w:rPr>
                <w:noProof/>
                <w:webHidden/>
              </w:rPr>
              <w:instrText xml:space="preserve"> PAGEREF _Toc415349330 \h </w:instrText>
            </w:r>
            <w:r>
              <w:rPr>
                <w:noProof/>
                <w:webHidden/>
              </w:rPr>
            </w:r>
            <w:r>
              <w:rPr>
                <w:noProof/>
                <w:webHidden/>
              </w:rPr>
              <w:fldChar w:fldCharType="separate"/>
            </w:r>
            <w:r>
              <w:rPr>
                <w:noProof/>
                <w:webHidden/>
              </w:rPr>
              <w:t>3</w:t>
            </w:r>
            <w:r>
              <w:rPr>
                <w:noProof/>
                <w:webHidden/>
              </w:rPr>
              <w:fldChar w:fldCharType="end"/>
            </w:r>
          </w:hyperlink>
        </w:p>
        <w:p w:rsidR="00C02E49" w:rsidRDefault="00C02E49">
          <w:pPr>
            <w:pStyle w:val="TOC2"/>
            <w:tabs>
              <w:tab w:val="left" w:pos="880"/>
              <w:tab w:val="right" w:leader="dot" w:pos="9350"/>
            </w:tabs>
            <w:rPr>
              <w:noProof/>
              <w:szCs w:val="20"/>
              <w:lang w:val="en-IN" w:eastAsia="en-IN" w:bidi="hi-IN"/>
            </w:rPr>
          </w:pPr>
          <w:hyperlink w:anchor="_Toc415349331" w:history="1">
            <w:r w:rsidRPr="00042420">
              <w:rPr>
                <w:rStyle w:val="Hyperlink"/>
                <w:noProof/>
              </w:rPr>
              <w:t>1.4</w:t>
            </w:r>
            <w:r>
              <w:rPr>
                <w:noProof/>
                <w:szCs w:val="20"/>
                <w:lang w:val="en-IN" w:eastAsia="en-IN" w:bidi="hi-IN"/>
              </w:rPr>
              <w:tab/>
            </w:r>
            <w:r w:rsidRPr="00042420">
              <w:rPr>
                <w:rStyle w:val="Hyperlink"/>
                <w:noProof/>
              </w:rPr>
              <w:t>Defining alternatives</w:t>
            </w:r>
            <w:r>
              <w:rPr>
                <w:noProof/>
                <w:webHidden/>
              </w:rPr>
              <w:tab/>
            </w:r>
            <w:r>
              <w:rPr>
                <w:noProof/>
                <w:webHidden/>
              </w:rPr>
              <w:fldChar w:fldCharType="begin"/>
            </w:r>
            <w:r>
              <w:rPr>
                <w:noProof/>
                <w:webHidden/>
              </w:rPr>
              <w:instrText xml:space="preserve"> PAGEREF _Toc415349331 \h </w:instrText>
            </w:r>
            <w:r>
              <w:rPr>
                <w:noProof/>
                <w:webHidden/>
              </w:rPr>
            </w:r>
            <w:r>
              <w:rPr>
                <w:noProof/>
                <w:webHidden/>
              </w:rPr>
              <w:fldChar w:fldCharType="separate"/>
            </w:r>
            <w:r>
              <w:rPr>
                <w:noProof/>
                <w:webHidden/>
              </w:rPr>
              <w:t>3</w:t>
            </w:r>
            <w:r>
              <w:rPr>
                <w:noProof/>
                <w:webHidden/>
              </w:rPr>
              <w:fldChar w:fldCharType="end"/>
            </w:r>
          </w:hyperlink>
        </w:p>
        <w:p w:rsidR="00C02E49" w:rsidRDefault="00C02E49">
          <w:pPr>
            <w:pStyle w:val="TOC3"/>
            <w:tabs>
              <w:tab w:val="left" w:pos="1320"/>
              <w:tab w:val="right" w:leader="dot" w:pos="9350"/>
            </w:tabs>
            <w:rPr>
              <w:noProof/>
              <w:szCs w:val="20"/>
              <w:lang w:val="en-IN" w:eastAsia="en-IN" w:bidi="hi-IN"/>
            </w:rPr>
          </w:pPr>
          <w:hyperlink w:anchor="_Toc415349332" w:history="1">
            <w:r w:rsidRPr="00042420">
              <w:rPr>
                <w:rStyle w:val="Hyperlink"/>
                <w:noProof/>
              </w:rPr>
              <w:t>1.4.1</w:t>
            </w:r>
            <w:r>
              <w:rPr>
                <w:noProof/>
                <w:szCs w:val="20"/>
                <w:lang w:val="en-IN" w:eastAsia="en-IN" w:bidi="hi-IN"/>
              </w:rPr>
              <w:tab/>
            </w:r>
            <w:r w:rsidRPr="00042420">
              <w:rPr>
                <w:rStyle w:val="Hyperlink"/>
                <w:noProof/>
              </w:rPr>
              <w:t>Connection between various supervisors (Management) and the software</w:t>
            </w:r>
            <w:r>
              <w:rPr>
                <w:noProof/>
                <w:webHidden/>
              </w:rPr>
              <w:tab/>
            </w:r>
            <w:r>
              <w:rPr>
                <w:noProof/>
                <w:webHidden/>
              </w:rPr>
              <w:fldChar w:fldCharType="begin"/>
            </w:r>
            <w:r>
              <w:rPr>
                <w:noProof/>
                <w:webHidden/>
              </w:rPr>
              <w:instrText xml:space="preserve"> PAGEREF _Toc415349332 \h </w:instrText>
            </w:r>
            <w:r>
              <w:rPr>
                <w:noProof/>
                <w:webHidden/>
              </w:rPr>
            </w:r>
            <w:r>
              <w:rPr>
                <w:noProof/>
                <w:webHidden/>
              </w:rPr>
              <w:fldChar w:fldCharType="separate"/>
            </w:r>
            <w:r>
              <w:rPr>
                <w:noProof/>
                <w:webHidden/>
              </w:rPr>
              <w:t>3</w:t>
            </w:r>
            <w:r>
              <w:rPr>
                <w:noProof/>
                <w:webHidden/>
              </w:rPr>
              <w:fldChar w:fldCharType="end"/>
            </w:r>
          </w:hyperlink>
        </w:p>
        <w:p w:rsidR="00C02E49" w:rsidRDefault="00C02E49">
          <w:pPr>
            <w:pStyle w:val="TOC3"/>
            <w:tabs>
              <w:tab w:val="left" w:pos="1320"/>
              <w:tab w:val="right" w:leader="dot" w:pos="9350"/>
            </w:tabs>
            <w:rPr>
              <w:noProof/>
              <w:szCs w:val="20"/>
              <w:lang w:val="en-IN" w:eastAsia="en-IN" w:bidi="hi-IN"/>
            </w:rPr>
          </w:pPr>
          <w:hyperlink w:anchor="_Toc415349333" w:history="1">
            <w:r w:rsidRPr="00042420">
              <w:rPr>
                <w:rStyle w:val="Hyperlink"/>
                <w:noProof/>
              </w:rPr>
              <w:t>1.4.2</w:t>
            </w:r>
            <w:r>
              <w:rPr>
                <w:noProof/>
                <w:szCs w:val="20"/>
                <w:lang w:val="en-IN" w:eastAsia="en-IN" w:bidi="hi-IN"/>
              </w:rPr>
              <w:tab/>
            </w:r>
            <w:r w:rsidRPr="00042420">
              <w:rPr>
                <w:rStyle w:val="Hyperlink"/>
                <w:noProof/>
              </w:rPr>
              <w:t>Hardware Infrastructure</w:t>
            </w:r>
            <w:r>
              <w:rPr>
                <w:noProof/>
                <w:webHidden/>
              </w:rPr>
              <w:tab/>
            </w:r>
            <w:r>
              <w:rPr>
                <w:noProof/>
                <w:webHidden/>
              </w:rPr>
              <w:fldChar w:fldCharType="begin"/>
            </w:r>
            <w:r>
              <w:rPr>
                <w:noProof/>
                <w:webHidden/>
              </w:rPr>
              <w:instrText xml:space="preserve"> PAGEREF _Toc415349333 \h </w:instrText>
            </w:r>
            <w:r>
              <w:rPr>
                <w:noProof/>
                <w:webHidden/>
              </w:rPr>
            </w:r>
            <w:r>
              <w:rPr>
                <w:noProof/>
                <w:webHidden/>
              </w:rPr>
              <w:fldChar w:fldCharType="separate"/>
            </w:r>
            <w:r>
              <w:rPr>
                <w:noProof/>
                <w:webHidden/>
              </w:rPr>
              <w:t>4</w:t>
            </w:r>
            <w:r>
              <w:rPr>
                <w:noProof/>
                <w:webHidden/>
              </w:rPr>
              <w:fldChar w:fldCharType="end"/>
            </w:r>
          </w:hyperlink>
        </w:p>
        <w:p w:rsidR="00C02E49" w:rsidRDefault="00C02E49">
          <w:pPr>
            <w:pStyle w:val="TOC3"/>
            <w:tabs>
              <w:tab w:val="left" w:pos="1320"/>
              <w:tab w:val="right" w:leader="dot" w:pos="9350"/>
            </w:tabs>
            <w:rPr>
              <w:noProof/>
              <w:szCs w:val="20"/>
              <w:lang w:val="en-IN" w:eastAsia="en-IN" w:bidi="hi-IN"/>
            </w:rPr>
          </w:pPr>
          <w:hyperlink w:anchor="_Toc415349334" w:history="1">
            <w:r w:rsidRPr="00042420">
              <w:rPr>
                <w:rStyle w:val="Hyperlink"/>
                <w:noProof/>
              </w:rPr>
              <w:t>1.4.3</w:t>
            </w:r>
            <w:r>
              <w:rPr>
                <w:noProof/>
                <w:szCs w:val="20"/>
                <w:lang w:val="en-IN" w:eastAsia="en-IN" w:bidi="hi-IN"/>
              </w:rPr>
              <w:tab/>
            </w:r>
            <w:r w:rsidRPr="00042420">
              <w:rPr>
                <w:rStyle w:val="Hyperlink"/>
                <w:noProof/>
              </w:rPr>
              <w:t>Software Infrastructure</w:t>
            </w:r>
            <w:r>
              <w:rPr>
                <w:noProof/>
                <w:webHidden/>
              </w:rPr>
              <w:tab/>
            </w:r>
            <w:r>
              <w:rPr>
                <w:noProof/>
                <w:webHidden/>
              </w:rPr>
              <w:fldChar w:fldCharType="begin"/>
            </w:r>
            <w:r>
              <w:rPr>
                <w:noProof/>
                <w:webHidden/>
              </w:rPr>
              <w:instrText xml:space="preserve"> PAGEREF _Toc415349334 \h </w:instrText>
            </w:r>
            <w:r>
              <w:rPr>
                <w:noProof/>
                <w:webHidden/>
              </w:rPr>
            </w:r>
            <w:r>
              <w:rPr>
                <w:noProof/>
                <w:webHidden/>
              </w:rPr>
              <w:fldChar w:fldCharType="separate"/>
            </w:r>
            <w:r>
              <w:rPr>
                <w:noProof/>
                <w:webHidden/>
              </w:rPr>
              <w:t>4</w:t>
            </w:r>
            <w:r>
              <w:rPr>
                <w:noProof/>
                <w:webHidden/>
              </w:rPr>
              <w:fldChar w:fldCharType="end"/>
            </w:r>
          </w:hyperlink>
        </w:p>
        <w:p w:rsidR="00C02E49" w:rsidRDefault="00C02E49">
          <w:pPr>
            <w:pStyle w:val="TOC3"/>
            <w:tabs>
              <w:tab w:val="left" w:pos="1320"/>
              <w:tab w:val="right" w:leader="dot" w:pos="9350"/>
            </w:tabs>
            <w:rPr>
              <w:noProof/>
              <w:szCs w:val="20"/>
              <w:lang w:val="en-IN" w:eastAsia="en-IN" w:bidi="hi-IN"/>
            </w:rPr>
          </w:pPr>
          <w:hyperlink w:anchor="_Toc415349335" w:history="1">
            <w:r w:rsidRPr="00042420">
              <w:rPr>
                <w:rStyle w:val="Hyperlink"/>
                <w:noProof/>
              </w:rPr>
              <w:t>1.4.4</w:t>
            </w:r>
            <w:r>
              <w:rPr>
                <w:noProof/>
                <w:szCs w:val="20"/>
                <w:lang w:val="en-IN" w:eastAsia="en-IN" w:bidi="hi-IN"/>
              </w:rPr>
              <w:tab/>
            </w:r>
            <w:r w:rsidRPr="00042420">
              <w:rPr>
                <w:rStyle w:val="Hyperlink"/>
                <w:noProof/>
              </w:rPr>
              <w:t>Technology used</w:t>
            </w:r>
            <w:r>
              <w:rPr>
                <w:noProof/>
                <w:webHidden/>
              </w:rPr>
              <w:tab/>
            </w:r>
            <w:r>
              <w:rPr>
                <w:noProof/>
                <w:webHidden/>
              </w:rPr>
              <w:fldChar w:fldCharType="begin"/>
            </w:r>
            <w:r>
              <w:rPr>
                <w:noProof/>
                <w:webHidden/>
              </w:rPr>
              <w:instrText xml:space="preserve"> PAGEREF _Toc415349335 \h </w:instrText>
            </w:r>
            <w:r>
              <w:rPr>
                <w:noProof/>
                <w:webHidden/>
              </w:rPr>
            </w:r>
            <w:r>
              <w:rPr>
                <w:noProof/>
                <w:webHidden/>
              </w:rPr>
              <w:fldChar w:fldCharType="separate"/>
            </w:r>
            <w:r>
              <w:rPr>
                <w:noProof/>
                <w:webHidden/>
              </w:rPr>
              <w:t>4</w:t>
            </w:r>
            <w:r>
              <w:rPr>
                <w:noProof/>
                <w:webHidden/>
              </w:rPr>
              <w:fldChar w:fldCharType="end"/>
            </w:r>
          </w:hyperlink>
        </w:p>
        <w:p w:rsidR="00C02E49" w:rsidRDefault="00C02E49">
          <w:pPr>
            <w:pStyle w:val="TOC3"/>
            <w:tabs>
              <w:tab w:val="left" w:pos="1320"/>
              <w:tab w:val="right" w:leader="dot" w:pos="9350"/>
            </w:tabs>
            <w:rPr>
              <w:noProof/>
              <w:szCs w:val="20"/>
              <w:lang w:val="en-IN" w:eastAsia="en-IN" w:bidi="hi-IN"/>
            </w:rPr>
          </w:pPr>
          <w:hyperlink w:anchor="_Toc415349336" w:history="1">
            <w:r w:rsidRPr="00042420">
              <w:rPr>
                <w:rStyle w:val="Hyperlink"/>
                <w:noProof/>
              </w:rPr>
              <w:t>1.4.5</w:t>
            </w:r>
            <w:r>
              <w:rPr>
                <w:noProof/>
                <w:szCs w:val="20"/>
                <w:lang w:val="en-IN" w:eastAsia="en-IN" w:bidi="hi-IN"/>
              </w:rPr>
              <w:tab/>
            </w:r>
            <w:r w:rsidRPr="00042420">
              <w:rPr>
                <w:rStyle w:val="Hyperlink"/>
                <w:noProof/>
              </w:rPr>
              <w:t>Security</w:t>
            </w:r>
            <w:r>
              <w:rPr>
                <w:noProof/>
                <w:webHidden/>
              </w:rPr>
              <w:tab/>
            </w:r>
            <w:r>
              <w:rPr>
                <w:noProof/>
                <w:webHidden/>
              </w:rPr>
              <w:fldChar w:fldCharType="begin"/>
            </w:r>
            <w:r>
              <w:rPr>
                <w:noProof/>
                <w:webHidden/>
              </w:rPr>
              <w:instrText xml:space="preserve"> PAGEREF _Toc415349336 \h </w:instrText>
            </w:r>
            <w:r>
              <w:rPr>
                <w:noProof/>
                <w:webHidden/>
              </w:rPr>
            </w:r>
            <w:r>
              <w:rPr>
                <w:noProof/>
                <w:webHidden/>
              </w:rPr>
              <w:fldChar w:fldCharType="separate"/>
            </w:r>
            <w:r>
              <w:rPr>
                <w:noProof/>
                <w:webHidden/>
              </w:rPr>
              <w:t>4</w:t>
            </w:r>
            <w:r>
              <w:rPr>
                <w:noProof/>
                <w:webHidden/>
              </w:rPr>
              <w:fldChar w:fldCharType="end"/>
            </w:r>
          </w:hyperlink>
        </w:p>
        <w:p w:rsidR="00C02E49" w:rsidRDefault="00C02E49">
          <w:pPr>
            <w:pStyle w:val="TOC2"/>
            <w:tabs>
              <w:tab w:val="left" w:pos="880"/>
              <w:tab w:val="right" w:leader="dot" w:pos="9350"/>
            </w:tabs>
            <w:rPr>
              <w:noProof/>
              <w:szCs w:val="20"/>
              <w:lang w:val="en-IN" w:eastAsia="en-IN" w:bidi="hi-IN"/>
            </w:rPr>
          </w:pPr>
          <w:hyperlink w:anchor="_Toc415349337" w:history="1">
            <w:r w:rsidRPr="00042420">
              <w:rPr>
                <w:rStyle w:val="Hyperlink"/>
                <w:noProof/>
              </w:rPr>
              <w:t>1.5</w:t>
            </w:r>
            <w:r>
              <w:rPr>
                <w:noProof/>
                <w:szCs w:val="20"/>
                <w:lang w:val="en-IN" w:eastAsia="en-IN" w:bidi="hi-IN"/>
              </w:rPr>
              <w:tab/>
            </w:r>
            <w:r w:rsidRPr="00042420">
              <w:rPr>
                <w:rStyle w:val="Hyperlink"/>
                <w:noProof/>
              </w:rPr>
              <w:t>Defining criteria to evaluate</w:t>
            </w:r>
            <w:r>
              <w:rPr>
                <w:noProof/>
                <w:webHidden/>
              </w:rPr>
              <w:tab/>
            </w:r>
            <w:r>
              <w:rPr>
                <w:noProof/>
                <w:webHidden/>
              </w:rPr>
              <w:fldChar w:fldCharType="begin"/>
            </w:r>
            <w:r>
              <w:rPr>
                <w:noProof/>
                <w:webHidden/>
              </w:rPr>
              <w:instrText xml:space="preserve"> PAGEREF _Toc415349337 \h </w:instrText>
            </w:r>
            <w:r>
              <w:rPr>
                <w:noProof/>
                <w:webHidden/>
              </w:rPr>
            </w:r>
            <w:r>
              <w:rPr>
                <w:noProof/>
                <w:webHidden/>
              </w:rPr>
              <w:fldChar w:fldCharType="separate"/>
            </w:r>
            <w:r>
              <w:rPr>
                <w:noProof/>
                <w:webHidden/>
              </w:rPr>
              <w:t>4</w:t>
            </w:r>
            <w:r>
              <w:rPr>
                <w:noProof/>
                <w:webHidden/>
              </w:rPr>
              <w:fldChar w:fldCharType="end"/>
            </w:r>
          </w:hyperlink>
        </w:p>
        <w:p w:rsidR="00C02E49" w:rsidRDefault="00C02E49">
          <w:pPr>
            <w:pStyle w:val="TOC2"/>
            <w:tabs>
              <w:tab w:val="left" w:pos="880"/>
              <w:tab w:val="right" w:leader="dot" w:pos="9350"/>
            </w:tabs>
            <w:rPr>
              <w:noProof/>
              <w:szCs w:val="20"/>
              <w:lang w:val="en-IN" w:eastAsia="en-IN" w:bidi="hi-IN"/>
            </w:rPr>
          </w:pPr>
          <w:hyperlink w:anchor="_Toc415349338" w:history="1">
            <w:r w:rsidRPr="00042420">
              <w:rPr>
                <w:rStyle w:val="Hyperlink"/>
                <w:noProof/>
              </w:rPr>
              <w:t>1.6</w:t>
            </w:r>
            <w:r>
              <w:rPr>
                <w:noProof/>
                <w:szCs w:val="20"/>
                <w:lang w:val="en-IN" w:eastAsia="en-IN" w:bidi="hi-IN"/>
              </w:rPr>
              <w:tab/>
            </w:r>
            <w:r w:rsidRPr="00042420">
              <w:rPr>
                <w:rStyle w:val="Hyperlink"/>
                <w:noProof/>
              </w:rPr>
              <w:t>Assessment of unusual circumstances</w:t>
            </w:r>
            <w:r>
              <w:rPr>
                <w:noProof/>
                <w:webHidden/>
              </w:rPr>
              <w:tab/>
            </w:r>
            <w:r>
              <w:rPr>
                <w:noProof/>
                <w:webHidden/>
              </w:rPr>
              <w:fldChar w:fldCharType="begin"/>
            </w:r>
            <w:r>
              <w:rPr>
                <w:noProof/>
                <w:webHidden/>
              </w:rPr>
              <w:instrText xml:space="preserve"> PAGEREF _Toc415349338 \h </w:instrText>
            </w:r>
            <w:r>
              <w:rPr>
                <w:noProof/>
                <w:webHidden/>
              </w:rPr>
            </w:r>
            <w:r>
              <w:rPr>
                <w:noProof/>
                <w:webHidden/>
              </w:rPr>
              <w:fldChar w:fldCharType="separate"/>
            </w:r>
            <w:r>
              <w:rPr>
                <w:noProof/>
                <w:webHidden/>
              </w:rPr>
              <w:t>5</w:t>
            </w:r>
            <w:r>
              <w:rPr>
                <w:noProof/>
                <w:webHidden/>
              </w:rPr>
              <w:fldChar w:fldCharType="end"/>
            </w:r>
          </w:hyperlink>
        </w:p>
        <w:p w:rsidR="00C02E49" w:rsidRDefault="00C02E49">
          <w:pPr>
            <w:pStyle w:val="TOC2"/>
            <w:tabs>
              <w:tab w:val="left" w:pos="880"/>
              <w:tab w:val="right" w:leader="dot" w:pos="9350"/>
            </w:tabs>
            <w:rPr>
              <w:noProof/>
              <w:szCs w:val="20"/>
              <w:lang w:val="en-IN" w:eastAsia="en-IN" w:bidi="hi-IN"/>
            </w:rPr>
          </w:pPr>
          <w:hyperlink w:anchor="_Toc415349339" w:history="1">
            <w:r w:rsidRPr="00042420">
              <w:rPr>
                <w:rStyle w:val="Hyperlink"/>
                <w:noProof/>
              </w:rPr>
              <w:t>1.7</w:t>
            </w:r>
            <w:r>
              <w:rPr>
                <w:noProof/>
                <w:szCs w:val="20"/>
                <w:lang w:val="en-IN" w:eastAsia="en-IN" w:bidi="hi-IN"/>
              </w:rPr>
              <w:tab/>
            </w:r>
            <w:r w:rsidRPr="00042420">
              <w:rPr>
                <w:rStyle w:val="Hyperlink"/>
                <w:noProof/>
              </w:rPr>
              <w:t>Evaluation of alternatives</w:t>
            </w:r>
            <w:r>
              <w:rPr>
                <w:noProof/>
                <w:webHidden/>
              </w:rPr>
              <w:tab/>
            </w:r>
            <w:r>
              <w:rPr>
                <w:noProof/>
                <w:webHidden/>
              </w:rPr>
              <w:fldChar w:fldCharType="begin"/>
            </w:r>
            <w:r>
              <w:rPr>
                <w:noProof/>
                <w:webHidden/>
              </w:rPr>
              <w:instrText xml:space="preserve"> PAGEREF _Toc415349339 \h </w:instrText>
            </w:r>
            <w:r>
              <w:rPr>
                <w:noProof/>
                <w:webHidden/>
              </w:rPr>
            </w:r>
            <w:r>
              <w:rPr>
                <w:noProof/>
                <w:webHidden/>
              </w:rPr>
              <w:fldChar w:fldCharType="separate"/>
            </w:r>
            <w:r>
              <w:rPr>
                <w:noProof/>
                <w:webHidden/>
              </w:rPr>
              <w:t>5</w:t>
            </w:r>
            <w:r>
              <w:rPr>
                <w:noProof/>
                <w:webHidden/>
              </w:rPr>
              <w:fldChar w:fldCharType="end"/>
            </w:r>
          </w:hyperlink>
        </w:p>
        <w:p w:rsidR="00C02E49" w:rsidRDefault="00C02E49">
          <w:pPr>
            <w:pStyle w:val="TOC3"/>
            <w:tabs>
              <w:tab w:val="left" w:pos="1320"/>
              <w:tab w:val="right" w:leader="dot" w:pos="9350"/>
            </w:tabs>
            <w:rPr>
              <w:noProof/>
              <w:szCs w:val="20"/>
              <w:lang w:val="en-IN" w:eastAsia="en-IN" w:bidi="hi-IN"/>
            </w:rPr>
          </w:pPr>
          <w:hyperlink w:anchor="_Toc415349340" w:history="1">
            <w:r w:rsidRPr="00042420">
              <w:rPr>
                <w:rStyle w:val="Hyperlink"/>
                <w:noProof/>
              </w:rPr>
              <w:t>1.7.1</w:t>
            </w:r>
            <w:r>
              <w:rPr>
                <w:noProof/>
                <w:szCs w:val="20"/>
                <w:lang w:val="en-IN" w:eastAsia="en-IN" w:bidi="hi-IN"/>
              </w:rPr>
              <w:tab/>
            </w:r>
            <w:r w:rsidRPr="00042420">
              <w:rPr>
                <w:rStyle w:val="Hyperlink"/>
                <w:noProof/>
              </w:rPr>
              <w:t>Connection between resident and city corporation offices</w:t>
            </w:r>
            <w:r>
              <w:rPr>
                <w:noProof/>
                <w:webHidden/>
              </w:rPr>
              <w:tab/>
            </w:r>
            <w:r>
              <w:rPr>
                <w:noProof/>
                <w:webHidden/>
              </w:rPr>
              <w:fldChar w:fldCharType="begin"/>
            </w:r>
            <w:r>
              <w:rPr>
                <w:noProof/>
                <w:webHidden/>
              </w:rPr>
              <w:instrText xml:space="preserve"> PAGEREF _Toc415349340 \h </w:instrText>
            </w:r>
            <w:r>
              <w:rPr>
                <w:noProof/>
                <w:webHidden/>
              </w:rPr>
            </w:r>
            <w:r>
              <w:rPr>
                <w:noProof/>
                <w:webHidden/>
              </w:rPr>
              <w:fldChar w:fldCharType="separate"/>
            </w:r>
            <w:r>
              <w:rPr>
                <w:noProof/>
                <w:webHidden/>
              </w:rPr>
              <w:t>5</w:t>
            </w:r>
            <w:r>
              <w:rPr>
                <w:noProof/>
                <w:webHidden/>
              </w:rPr>
              <w:fldChar w:fldCharType="end"/>
            </w:r>
          </w:hyperlink>
        </w:p>
        <w:p w:rsidR="00C02E49" w:rsidRDefault="00C02E49">
          <w:pPr>
            <w:pStyle w:val="TOC3"/>
            <w:tabs>
              <w:tab w:val="left" w:pos="1320"/>
              <w:tab w:val="right" w:leader="dot" w:pos="9350"/>
            </w:tabs>
            <w:rPr>
              <w:noProof/>
              <w:szCs w:val="20"/>
              <w:lang w:val="en-IN" w:eastAsia="en-IN" w:bidi="hi-IN"/>
            </w:rPr>
          </w:pPr>
          <w:hyperlink w:anchor="_Toc415349341" w:history="1">
            <w:r w:rsidRPr="00042420">
              <w:rPr>
                <w:rStyle w:val="Hyperlink"/>
                <w:noProof/>
              </w:rPr>
              <w:t>1.7.2</w:t>
            </w:r>
            <w:r>
              <w:rPr>
                <w:noProof/>
                <w:szCs w:val="20"/>
                <w:lang w:val="en-IN" w:eastAsia="en-IN" w:bidi="hi-IN"/>
              </w:rPr>
              <w:tab/>
            </w:r>
            <w:r w:rsidRPr="00042420">
              <w:rPr>
                <w:rStyle w:val="Hyperlink"/>
                <w:noProof/>
              </w:rPr>
              <w:t>Connection between various supervisors and the software</w:t>
            </w:r>
            <w:r>
              <w:rPr>
                <w:noProof/>
                <w:webHidden/>
              </w:rPr>
              <w:tab/>
            </w:r>
            <w:r>
              <w:rPr>
                <w:noProof/>
                <w:webHidden/>
              </w:rPr>
              <w:fldChar w:fldCharType="begin"/>
            </w:r>
            <w:r>
              <w:rPr>
                <w:noProof/>
                <w:webHidden/>
              </w:rPr>
              <w:instrText xml:space="preserve"> PAGEREF _Toc415349341 \h </w:instrText>
            </w:r>
            <w:r>
              <w:rPr>
                <w:noProof/>
                <w:webHidden/>
              </w:rPr>
            </w:r>
            <w:r>
              <w:rPr>
                <w:noProof/>
                <w:webHidden/>
              </w:rPr>
              <w:fldChar w:fldCharType="separate"/>
            </w:r>
            <w:r>
              <w:rPr>
                <w:noProof/>
                <w:webHidden/>
              </w:rPr>
              <w:t>5</w:t>
            </w:r>
            <w:r>
              <w:rPr>
                <w:noProof/>
                <w:webHidden/>
              </w:rPr>
              <w:fldChar w:fldCharType="end"/>
            </w:r>
          </w:hyperlink>
        </w:p>
        <w:p w:rsidR="00C02E49" w:rsidRDefault="00C02E49">
          <w:pPr>
            <w:pStyle w:val="TOC3"/>
            <w:tabs>
              <w:tab w:val="left" w:pos="1320"/>
              <w:tab w:val="right" w:leader="dot" w:pos="9350"/>
            </w:tabs>
            <w:rPr>
              <w:noProof/>
              <w:szCs w:val="20"/>
              <w:lang w:val="en-IN" w:eastAsia="en-IN" w:bidi="hi-IN"/>
            </w:rPr>
          </w:pPr>
          <w:hyperlink w:anchor="_Toc415349342" w:history="1">
            <w:r w:rsidRPr="00042420">
              <w:rPr>
                <w:rStyle w:val="Hyperlink"/>
                <w:noProof/>
              </w:rPr>
              <w:t>1.7.3</w:t>
            </w:r>
            <w:r>
              <w:rPr>
                <w:noProof/>
                <w:szCs w:val="20"/>
                <w:lang w:val="en-IN" w:eastAsia="en-IN" w:bidi="hi-IN"/>
              </w:rPr>
              <w:tab/>
            </w:r>
            <w:r w:rsidRPr="00042420">
              <w:rPr>
                <w:rStyle w:val="Hyperlink"/>
                <w:noProof/>
              </w:rPr>
              <w:t>Hardware infrastructure</w:t>
            </w:r>
            <w:r>
              <w:rPr>
                <w:noProof/>
                <w:webHidden/>
              </w:rPr>
              <w:tab/>
            </w:r>
            <w:r>
              <w:rPr>
                <w:noProof/>
                <w:webHidden/>
              </w:rPr>
              <w:fldChar w:fldCharType="begin"/>
            </w:r>
            <w:r>
              <w:rPr>
                <w:noProof/>
                <w:webHidden/>
              </w:rPr>
              <w:instrText xml:space="preserve"> PAGEREF _Toc415349342 \h </w:instrText>
            </w:r>
            <w:r>
              <w:rPr>
                <w:noProof/>
                <w:webHidden/>
              </w:rPr>
            </w:r>
            <w:r>
              <w:rPr>
                <w:noProof/>
                <w:webHidden/>
              </w:rPr>
              <w:fldChar w:fldCharType="separate"/>
            </w:r>
            <w:r>
              <w:rPr>
                <w:noProof/>
                <w:webHidden/>
              </w:rPr>
              <w:t>5</w:t>
            </w:r>
            <w:r>
              <w:rPr>
                <w:noProof/>
                <w:webHidden/>
              </w:rPr>
              <w:fldChar w:fldCharType="end"/>
            </w:r>
          </w:hyperlink>
        </w:p>
        <w:p w:rsidR="00C02E49" w:rsidRDefault="00C02E49">
          <w:pPr>
            <w:pStyle w:val="TOC3"/>
            <w:tabs>
              <w:tab w:val="left" w:pos="1320"/>
              <w:tab w:val="right" w:leader="dot" w:pos="9350"/>
            </w:tabs>
            <w:rPr>
              <w:noProof/>
              <w:szCs w:val="20"/>
              <w:lang w:val="en-IN" w:eastAsia="en-IN" w:bidi="hi-IN"/>
            </w:rPr>
          </w:pPr>
          <w:hyperlink w:anchor="_Toc415349343" w:history="1">
            <w:r w:rsidRPr="00042420">
              <w:rPr>
                <w:rStyle w:val="Hyperlink"/>
                <w:noProof/>
              </w:rPr>
              <w:t>1.7.4</w:t>
            </w:r>
            <w:r>
              <w:rPr>
                <w:noProof/>
                <w:szCs w:val="20"/>
                <w:lang w:val="en-IN" w:eastAsia="en-IN" w:bidi="hi-IN"/>
              </w:rPr>
              <w:tab/>
            </w:r>
            <w:r w:rsidRPr="00042420">
              <w:rPr>
                <w:rStyle w:val="Hyperlink"/>
                <w:noProof/>
              </w:rPr>
              <w:t>Software infrastructure</w:t>
            </w:r>
            <w:r>
              <w:rPr>
                <w:noProof/>
                <w:webHidden/>
              </w:rPr>
              <w:tab/>
            </w:r>
            <w:r>
              <w:rPr>
                <w:noProof/>
                <w:webHidden/>
              </w:rPr>
              <w:fldChar w:fldCharType="begin"/>
            </w:r>
            <w:r>
              <w:rPr>
                <w:noProof/>
                <w:webHidden/>
              </w:rPr>
              <w:instrText xml:space="preserve"> PAGEREF _Toc415349343 \h </w:instrText>
            </w:r>
            <w:r>
              <w:rPr>
                <w:noProof/>
                <w:webHidden/>
              </w:rPr>
            </w:r>
            <w:r>
              <w:rPr>
                <w:noProof/>
                <w:webHidden/>
              </w:rPr>
              <w:fldChar w:fldCharType="separate"/>
            </w:r>
            <w:r>
              <w:rPr>
                <w:noProof/>
                <w:webHidden/>
              </w:rPr>
              <w:t>5</w:t>
            </w:r>
            <w:r>
              <w:rPr>
                <w:noProof/>
                <w:webHidden/>
              </w:rPr>
              <w:fldChar w:fldCharType="end"/>
            </w:r>
          </w:hyperlink>
        </w:p>
        <w:p w:rsidR="00C02E49" w:rsidRDefault="00C02E49">
          <w:pPr>
            <w:pStyle w:val="TOC3"/>
            <w:tabs>
              <w:tab w:val="left" w:pos="1320"/>
              <w:tab w:val="right" w:leader="dot" w:pos="9350"/>
            </w:tabs>
            <w:rPr>
              <w:noProof/>
              <w:szCs w:val="20"/>
              <w:lang w:val="en-IN" w:eastAsia="en-IN" w:bidi="hi-IN"/>
            </w:rPr>
          </w:pPr>
          <w:hyperlink w:anchor="_Toc415349344" w:history="1">
            <w:r w:rsidRPr="00042420">
              <w:rPr>
                <w:rStyle w:val="Hyperlink"/>
                <w:noProof/>
              </w:rPr>
              <w:t>1.7.5</w:t>
            </w:r>
            <w:r>
              <w:rPr>
                <w:noProof/>
                <w:szCs w:val="20"/>
                <w:lang w:val="en-IN" w:eastAsia="en-IN" w:bidi="hi-IN"/>
              </w:rPr>
              <w:tab/>
            </w:r>
            <w:r w:rsidRPr="00042420">
              <w:rPr>
                <w:rStyle w:val="Hyperlink"/>
                <w:noProof/>
              </w:rPr>
              <w:t>Technology used</w:t>
            </w:r>
            <w:r>
              <w:rPr>
                <w:noProof/>
                <w:webHidden/>
              </w:rPr>
              <w:tab/>
            </w:r>
            <w:r>
              <w:rPr>
                <w:noProof/>
                <w:webHidden/>
              </w:rPr>
              <w:fldChar w:fldCharType="begin"/>
            </w:r>
            <w:r>
              <w:rPr>
                <w:noProof/>
                <w:webHidden/>
              </w:rPr>
              <w:instrText xml:space="preserve"> PAGEREF _Toc415349344 \h </w:instrText>
            </w:r>
            <w:r>
              <w:rPr>
                <w:noProof/>
                <w:webHidden/>
              </w:rPr>
            </w:r>
            <w:r>
              <w:rPr>
                <w:noProof/>
                <w:webHidden/>
              </w:rPr>
              <w:fldChar w:fldCharType="separate"/>
            </w:r>
            <w:r>
              <w:rPr>
                <w:noProof/>
                <w:webHidden/>
              </w:rPr>
              <w:t>5</w:t>
            </w:r>
            <w:r>
              <w:rPr>
                <w:noProof/>
                <w:webHidden/>
              </w:rPr>
              <w:fldChar w:fldCharType="end"/>
            </w:r>
          </w:hyperlink>
        </w:p>
        <w:p w:rsidR="00C02E49" w:rsidRDefault="00C02E49">
          <w:pPr>
            <w:pStyle w:val="TOC3"/>
            <w:tabs>
              <w:tab w:val="left" w:pos="1320"/>
              <w:tab w:val="right" w:leader="dot" w:pos="9350"/>
            </w:tabs>
            <w:rPr>
              <w:noProof/>
              <w:szCs w:val="20"/>
              <w:lang w:val="en-IN" w:eastAsia="en-IN" w:bidi="hi-IN"/>
            </w:rPr>
          </w:pPr>
          <w:hyperlink w:anchor="_Toc415349345" w:history="1">
            <w:r w:rsidRPr="00042420">
              <w:rPr>
                <w:rStyle w:val="Hyperlink"/>
                <w:noProof/>
              </w:rPr>
              <w:t>1.7.6</w:t>
            </w:r>
            <w:r>
              <w:rPr>
                <w:noProof/>
                <w:szCs w:val="20"/>
                <w:lang w:val="en-IN" w:eastAsia="en-IN" w:bidi="hi-IN"/>
              </w:rPr>
              <w:tab/>
            </w:r>
            <w:r w:rsidRPr="00042420">
              <w:rPr>
                <w:rStyle w:val="Hyperlink"/>
                <w:noProof/>
              </w:rPr>
              <w:t>Security</w:t>
            </w:r>
            <w:r>
              <w:rPr>
                <w:noProof/>
                <w:webHidden/>
              </w:rPr>
              <w:tab/>
            </w:r>
            <w:r>
              <w:rPr>
                <w:noProof/>
                <w:webHidden/>
              </w:rPr>
              <w:fldChar w:fldCharType="begin"/>
            </w:r>
            <w:r>
              <w:rPr>
                <w:noProof/>
                <w:webHidden/>
              </w:rPr>
              <w:instrText xml:space="preserve"> PAGEREF _Toc415349345 \h </w:instrText>
            </w:r>
            <w:r>
              <w:rPr>
                <w:noProof/>
                <w:webHidden/>
              </w:rPr>
            </w:r>
            <w:r>
              <w:rPr>
                <w:noProof/>
                <w:webHidden/>
              </w:rPr>
              <w:fldChar w:fldCharType="separate"/>
            </w:r>
            <w:r>
              <w:rPr>
                <w:noProof/>
                <w:webHidden/>
              </w:rPr>
              <w:t>6</w:t>
            </w:r>
            <w:r>
              <w:rPr>
                <w:noProof/>
                <w:webHidden/>
              </w:rPr>
              <w:fldChar w:fldCharType="end"/>
            </w:r>
          </w:hyperlink>
        </w:p>
        <w:p w:rsidR="00C02E49" w:rsidRDefault="00C02E49">
          <w:pPr>
            <w:pStyle w:val="TOC2"/>
            <w:tabs>
              <w:tab w:val="left" w:pos="880"/>
              <w:tab w:val="right" w:leader="dot" w:pos="9350"/>
            </w:tabs>
            <w:rPr>
              <w:noProof/>
              <w:szCs w:val="20"/>
              <w:lang w:val="en-IN" w:eastAsia="en-IN" w:bidi="hi-IN"/>
            </w:rPr>
          </w:pPr>
          <w:hyperlink w:anchor="_Toc415349346" w:history="1">
            <w:r w:rsidRPr="00042420">
              <w:rPr>
                <w:rStyle w:val="Hyperlink"/>
                <w:noProof/>
              </w:rPr>
              <w:t>1.8</w:t>
            </w:r>
            <w:r>
              <w:rPr>
                <w:noProof/>
                <w:szCs w:val="20"/>
                <w:lang w:val="en-IN" w:eastAsia="en-IN" w:bidi="hi-IN"/>
              </w:rPr>
              <w:tab/>
            </w:r>
            <w:r w:rsidRPr="00042420">
              <w:rPr>
                <w:rStyle w:val="Hyperlink"/>
                <w:noProof/>
              </w:rPr>
              <w:t>Report</w:t>
            </w:r>
            <w:r>
              <w:rPr>
                <w:noProof/>
                <w:webHidden/>
              </w:rPr>
              <w:tab/>
            </w:r>
            <w:r>
              <w:rPr>
                <w:noProof/>
                <w:webHidden/>
              </w:rPr>
              <w:fldChar w:fldCharType="begin"/>
            </w:r>
            <w:r>
              <w:rPr>
                <w:noProof/>
                <w:webHidden/>
              </w:rPr>
              <w:instrText xml:space="preserve"> PAGEREF _Toc415349346 \h </w:instrText>
            </w:r>
            <w:r>
              <w:rPr>
                <w:noProof/>
                <w:webHidden/>
              </w:rPr>
            </w:r>
            <w:r>
              <w:rPr>
                <w:noProof/>
                <w:webHidden/>
              </w:rPr>
              <w:fldChar w:fldCharType="separate"/>
            </w:r>
            <w:r>
              <w:rPr>
                <w:noProof/>
                <w:webHidden/>
              </w:rPr>
              <w:t>6</w:t>
            </w:r>
            <w:r>
              <w:rPr>
                <w:noProof/>
                <w:webHidden/>
              </w:rPr>
              <w:fldChar w:fldCharType="end"/>
            </w:r>
          </w:hyperlink>
        </w:p>
        <w:p w:rsidR="00C02E49" w:rsidRDefault="00C02E49">
          <w:pPr>
            <w:pStyle w:val="TOC1"/>
            <w:tabs>
              <w:tab w:val="left" w:pos="440"/>
              <w:tab w:val="right" w:leader="dot" w:pos="9350"/>
            </w:tabs>
            <w:rPr>
              <w:noProof/>
              <w:szCs w:val="20"/>
              <w:lang w:val="en-IN" w:eastAsia="en-IN" w:bidi="hi-IN"/>
            </w:rPr>
          </w:pPr>
          <w:hyperlink w:anchor="_Toc415349347" w:history="1">
            <w:r w:rsidRPr="00042420">
              <w:rPr>
                <w:rStyle w:val="Hyperlink"/>
                <w:noProof/>
              </w:rPr>
              <w:t>2</w:t>
            </w:r>
            <w:r>
              <w:rPr>
                <w:noProof/>
                <w:szCs w:val="20"/>
                <w:lang w:val="en-IN" w:eastAsia="en-IN" w:bidi="hi-IN"/>
              </w:rPr>
              <w:tab/>
            </w:r>
            <w:r w:rsidRPr="00042420">
              <w:rPr>
                <w:rStyle w:val="Hyperlink"/>
                <w:noProof/>
              </w:rPr>
              <w:t>Requirement analysis</w:t>
            </w:r>
            <w:r>
              <w:rPr>
                <w:noProof/>
                <w:webHidden/>
              </w:rPr>
              <w:tab/>
            </w:r>
            <w:r>
              <w:rPr>
                <w:noProof/>
                <w:webHidden/>
              </w:rPr>
              <w:fldChar w:fldCharType="begin"/>
            </w:r>
            <w:r>
              <w:rPr>
                <w:noProof/>
                <w:webHidden/>
              </w:rPr>
              <w:instrText xml:space="preserve"> PAGEREF _Toc415349347 \h </w:instrText>
            </w:r>
            <w:r>
              <w:rPr>
                <w:noProof/>
                <w:webHidden/>
              </w:rPr>
            </w:r>
            <w:r>
              <w:rPr>
                <w:noProof/>
                <w:webHidden/>
              </w:rPr>
              <w:fldChar w:fldCharType="separate"/>
            </w:r>
            <w:r>
              <w:rPr>
                <w:noProof/>
                <w:webHidden/>
              </w:rPr>
              <w:t>6</w:t>
            </w:r>
            <w:r>
              <w:rPr>
                <w:noProof/>
                <w:webHidden/>
              </w:rPr>
              <w:fldChar w:fldCharType="end"/>
            </w:r>
          </w:hyperlink>
        </w:p>
        <w:p w:rsidR="00C02E49" w:rsidRDefault="00C02E49">
          <w:pPr>
            <w:pStyle w:val="TOC2"/>
            <w:tabs>
              <w:tab w:val="left" w:pos="880"/>
              <w:tab w:val="right" w:leader="dot" w:pos="9350"/>
            </w:tabs>
            <w:rPr>
              <w:noProof/>
              <w:szCs w:val="20"/>
              <w:lang w:val="en-IN" w:eastAsia="en-IN" w:bidi="hi-IN"/>
            </w:rPr>
          </w:pPr>
          <w:hyperlink w:anchor="_Toc415349348" w:history="1">
            <w:r w:rsidRPr="00042420">
              <w:rPr>
                <w:rStyle w:val="Hyperlink"/>
                <w:noProof/>
              </w:rPr>
              <w:t>2.1</w:t>
            </w:r>
            <w:r>
              <w:rPr>
                <w:noProof/>
                <w:szCs w:val="20"/>
                <w:lang w:val="en-IN" w:eastAsia="en-IN" w:bidi="hi-IN"/>
              </w:rPr>
              <w:tab/>
            </w:r>
            <w:r w:rsidRPr="00042420">
              <w:rPr>
                <w:rStyle w:val="Hyperlink"/>
                <w:noProof/>
              </w:rPr>
              <w:t>Functional Requirements</w:t>
            </w:r>
            <w:r>
              <w:rPr>
                <w:noProof/>
                <w:webHidden/>
              </w:rPr>
              <w:tab/>
            </w:r>
            <w:r>
              <w:rPr>
                <w:noProof/>
                <w:webHidden/>
              </w:rPr>
              <w:fldChar w:fldCharType="begin"/>
            </w:r>
            <w:r>
              <w:rPr>
                <w:noProof/>
                <w:webHidden/>
              </w:rPr>
              <w:instrText xml:space="preserve"> PAGEREF _Toc415349348 \h </w:instrText>
            </w:r>
            <w:r>
              <w:rPr>
                <w:noProof/>
                <w:webHidden/>
              </w:rPr>
            </w:r>
            <w:r>
              <w:rPr>
                <w:noProof/>
                <w:webHidden/>
              </w:rPr>
              <w:fldChar w:fldCharType="separate"/>
            </w:r>
            <w:r>
              <w:rPr>
                <w:noProof/>
                <w:webHidden/>
              </w:rPr>
              <w:t>6</w:t>
            </w:r>
            <w:r>
              <w:rPr>
                <w:noProof/>
                <w:webHidden/>
              </w:rPr>
              <w:fldChar w:fldCharType="end"/>
            </w:r>
          </w:hyperlink>
        </w:p>
        <w:p w:rsidR="00C02E49" w:rsidRDefault="00C02E49">
          <w:pPr>
            <w:pStyle w:val="TOC3"/>
            <w:tabs>
              <w:tab w:val="left" w:pos="1320"/>
              <w:tab w:val="right" w:leader="dot" w:pos="9350"/>
            </w:tabs>
            <w:rPr>
              <w:noProof/>
              <w:szCs w:val="20"/>
              <w:lang w:val="en-IN" w:eastAsia="en-IN" w:bidi="hi-IN"/>
            </w:rPr>
          </w:pPr>
          <w:hyperlink w:anchor="_Toc415349349" w:history="1">
            <w:r w:rsidRPr="00042420">
              <w:rPr>
                <w:rStyle w:val="Hyperlink"/>
                <w:noProof/>
              </w:rPr>
              <w:t>2.1.1</w:t>
            </w:r>
            <w:r>
              <w:rPr>
                <w:noProof/>
                <w:szCs w:val="20"/>
                <w:lang w:val="en-IN" w:eastAsia="en-IN" w:bidi="hi-IN"/>
              </w:rPr>
              <w:tab/>
            </w:r>
            <w:r w:rsidRPr="00042420">
              <w:rPr>
                <w:rStyle w:val="Hyperlink"/>
                <w:noProof/>
              </w:rPr>
              <w:t>Data flow</w:t>
            </w:r>
            <w:r>
              <w:rPr>
                <w:noProof/>
                <w:webHidden/>
              </w:rPr>
              <w:tab/>
            </w:r>
            <w:r>
              <w:rPr>
                <w:noProof/>
                <w:webHidden/>
              </w:rPr>
              <w:fldChar w:fldCharType="begin"/>
            </w:r>
            <w:r>
              <w:rPr>
                <w:noProof/>
                <w:webHidden/>
              </w:rPr>
              <w:instrText xml:space="preserve"> PAGEREF _Toc415349349 \h </w:instrText>
            </w:r>
            <w:r>
              <w:rPr>
                <w:noProof/>
                <w:webHidden/>
              </w:rPr>
            </w:r>
            <w:r>
              <w:rPr>
                <w:noProof/>
                <w:webHidden/>
              </w:rPr>
              <w:fldChar w:fldCharType="separate"/>
            </w:r>
            <w:r>
              <w:rPr>
                <w:noProof/>
                <w:webHidden/>
              </w:rPr>
              <w:t>6</w:t>
            </w:r>
            <w:r>
              <w:rPr>
                <w:noProof/>
                <w:webHidden/>
              </w:rPr>
              <w:fldChar w:fldCharType="end"/>
            </w:r>
          </w:hyperlink>
        </w:p>
        <w:p w:rsidR="00C02E49" w:rsidRDefault="00C02E49">
          <w:pPr>
            <w:pStyle w:val="TOC3"/>
            <w:tabs>
              <w:tab w:val="left" w:pos="1320"/>
              <w:tab w:val="right" w:leader="dot" w:pos="9350"/>
            </w:tabs>
            <w:rPr>
              <w:noProof/>
              <w:szCs w:val="20"/>
              <w:lang w:val="en-IN" w:eastAsia="en-IN" w:bidi="hi-IN"/>
            </w:rPr>
          </w:pPr>
          <w:hyperlink w:anchor="_Toc415349350" w:history="1">
            <w:r w:rsidRPr="00042420">
              <w:rPr>
                <w:rStyle w:val="Hyperlink"/>
                <w:noProof/>
              </w:rPr>
              <w:t>2.1.2</w:t>
            </w:r>
            <w:r>
              <w:rPr>
                <w:noProof/>
                <w:szCs w:val="20"/>
                <w:lang w:val="en-IN" w:eastAsia="en-IN" w:bidi="hi-IN"/>
              </w:rPr>
              <w:tab/>
            </w:r>
            <w:r w:rsidRPr="00042420">
              <w:rPr>
                <w:rStyle w:val="Hyperlink"/>
                <w:noProof/>
              </w:rPr>
              <w:t>Structure Chart</w:t>
            </w:r>
            <w:r>
              <w:rPr>
                <w:noProof/>
                <w:webHidden/>
              </w:rPr>
              <w:tab/>
            </w:r>
            <w:r>
              <w:rPr>
                <w:noProof/>
                <w:webHidden/>
              </w:rPr>
              <w:fldChar w:fldCharType="begin"/>
            </w:r>
            <w:r>
              <w:rPr>
                <w:noProof/>
                <w:webHidden/>
              </w:rPr>
              <w:instrText xml:space="preserve"> PAGEREF _Toc415349350 \h </w:instrText>
            </w:r>
            <w:r>
              <w:rPr>
                <w:noProof/>
                <w:webHidden/>
              </w:rPr>
            </w:r>
            <w:r>
              <w:rPr>
                <w:noProof/>
                <w:webHidden/>
              </w:rPr>
              <w:fldChar w:fldCharType="separate"/>
            </w:r>
            <w:r>
              <w:rPr>
                <w:noProof/>
                <w:webHidden/>
              </w:rPr>
              <w:t>8</w:t>
            </w:r>
            <w:r>
              <w:rPr>
                <w:noProof/>
                <w:webHidden/>
              </w:rPr>
              <w:fldChar w:fldCharType="end"/>
            </w:r>
          </w:hyperlink>
        </w:p>
        <w:p w:rsidR="00C02E49" w:rsidRDefault="00C02E49">
          <w:pPr>
            <w:pStyle w:val="TOC1"/>
            <w:tabs>
              <w:tab w:val="left" w:pos="440"/>
              <w:tab w:val="right" w:leader="dot" w:pos="9350"/>
            </w:tabs>
            <w:rPr>
              <w:noProof/>
              <w:szCs w:val="20"/>
              <w:lang w:val="en-IN" w:eastAsia="en-IN" w:bidi="hi-IN"/>
            </w:rPr>
          </w:pPr>
          <w:hyperlink w:anchor="_Toc415349351" w:history="1">
            <w:r w:rsidRPr="00042420">
              <w:rPr>
                <w:rStyle w:val="Hyperlink"/>
                <w:noProof/>
              </w:rPr>
              <w:t>3</w:t>
            </w:r>
            <w:r>
              <w:rPr>
                <w:noProof/>
                <w:szCs w:val="20"/>
                <w:lang w:val="en-IN" w:eastAsia="en-IN" w:bidi="hi-IN"/>
              </w:rPr>
              <w:tab/>
            </w:r>
            <w:r w:rsidRPr="00042420">
              <w:rPr>
                <w:rStyle w:val="Hyperlink"/>
                <w:noProof/>
              </w:rPr>
              <w:t>Detailed Design</w:t>
            </w:r>
            <w:r>
              <w:rPr>
                <w:noProof/>
                <w:webHidden/>
              </w:rPr>
              <w:tab/>
            </w:r>
            <w:r>
              <w:rPr>
                <w:noProof/>
                <w:webHidden/>
              </w:rPr>
              <w:fldChar w:fldCharType="begin"/>
            </w:r>
            <w:r>
              <w:rPr>
                <w:noProof/>
                <w:webHidden/>
              </w:rPr>
              <w:instrText xml:space="preserve"> PAGEREF _Toc415349351 \h </w:instrText>
            </w:r>
            <w:r>
              <w:rPr>
                <w:noProof/>
                <w:webHidden/>
              </w:rPr>
            </w:r>
            <w:r>
              <w:rPr>
                <w:noProof/>
                <w:webHidden/>
              </w:rPr>
              <w:fldChar w:fldCharType="separate"/>
            </w:r>
            <w:r>
              <w:rPr>
                <w:noProof/>
                <w:webHidden/>
              </w:rPr>
              <w:t>8</w:t>
            </w:r>
            <w:r>
              <w:rPr>
                <w:noProof/>
                <w:webHidden/>
              </w:rPr>
              <w:fldChar w:fldCharType="end"/>
            </w:r>
          </w:hyperlink>
        </w:p>
        <w:p w:rsidR="00C02E49" w:rsidRDefault="00C02E49">
          <w:pPr>
            <w:pStyle w:val="TOC2"/>
            <w:tabs>
              <w:tab w:val="left" w:pos="880"/>
              <w:tab w:val="right" w:leader="dot" w:pos="9350"/>
            </w:tabs>
            <w:rPr>
              <w:noProof/>
              <w:szCs w:val="20"/>
              <w:lang w:val="en-IN" w:eastAsia="en-IN" w:bidi="hi-IN"/>
            </w:rPr>
          </w:pPr>
          <w:hyperlink w:anchor="_Toc415349352" w:history="1">
            <w:r w:rsidRPr="00042420">
              <w:rPr>
                <w:rStyle w:val="Hyperlink"/>
                <w:noProof/>
              </w:rPr>
              <w:t>3.1</w:t>
            </w:r>
            <w:r>
              <w:rPr>
                <w:noProof/>
                <w:szCs w:val="20"/>
                <w:lang w:val="en-IN" w:eastAsia="en-IN" w:bidi="hi-IN"/>
              </w:rPr>
              <w:tab/>
            </w:r>
            <w:r w:rsidRPr="00042420">
              <w:rPr>
                <w:rStyle w:val="Hyperlink"/>
                <w:noProof/>
              </w:rPr>
              <w:t>Global System Architecture</w:t>
            </w:r>
            <w:r>
              <w:rPr>
                <w:noProof/>
                <w:webHidden/>
              </w:rPr>
              <w:tab/>
            </w:r>
            <w:r>
              <w:rPr>
                <w:noProof/>
                <w:webHidden/>
              </w:rPr>
              <w:fldChar w:fldCharType="begin"/>
            </w:r>
            <w:r>
              <w:rPr>
                <w:noProof/>
                <w:webHidden/>
              </w:rPr>
              <w:instrText xml:space="preserve"> PAGEREF _Toc415349352 \h </w:instrText>
            </w:r>
            <w:r>
              <w:rPr>
                <w:noProof/>
                <w:webHidden/>
              </w:rPr>
            </w:r>
            <w:r>
              <w:rPr>
                <w:noProof/>
                <w:webHidden/>
              </w:rPr>
              <w:fldChar w:fldCharType="separate"/>
            </w:r>
            <w:r>
              <w:rPr>
                <w:noProof/>
                <w:webHidden/>
              </w:rPr>
              <w:t>8</w:t>
            </w:r>
            <w:r>
              <w:rPr>
                <w:noProof/>
                <w:webHidden/>
              </w:rPr>
              <w:fldChar w:fldCharType="end"/>
            </w:r>
          </w:hyperlink>
        </w:p>
        <w:p w:rsidR="00C02E49" w:rsidRDefault="00C02E49">
          <w:pPr>
            <w:pStyle w:val="TOC2"/>
            <w:tabs>
              <w:tab w:val="left" w:pos="880"/>
              <w:tab w:val="right" w:leader="dot" w:pos="9350"/>
            </w:tabs>
            <w:rPr>
              <w:noProof/>
              <w:szCs w:val="20"/>
              <w:lang w:val="en-IN" w:eastAsia="en-IN" w:bidi="hi-IN"/>
            </w:rPr>
          </w:pPr>
          <w:hyperlink w:anchor="_Toc415349353" w:history="1">
            <w:r w:rsidRPr="00042420">
              <w:rPr>
                <w:rStyle w:val="Hyperlink"/>
                <w:noProof/>
              </w:rPr>
              <w:t>3.2</w:t>
            </w:r>
            <w:r>
              <w:rPr>
                <w:noProof/>
                <w:szCs w:val="20"/>
                <w:lang w:val="en-IN" w:eastAsia="en-IN" w:bidi="hi-IN"/>
              </w:rPr>
              <w:tab/>
            </w:r>
            <w:r w:rsidRPr="00042420">
              <w:rPr>
                <w:rStyle w:val="Hyperlink"/>
                <w:noProof/>
              </w:rPr>
              <w:t>Platform</w:t>
            </w:r>
            <w:r>
              <w:rPr>
                <w:noProof/>
                <w:webHidden/>
              </w:rPr>
              <w:tab/>
            </w:r>
            <w:r>
              <w:rPr>
                <w:noProof/>
                <w:webHidden/>
              </w:rPr>
              <w:fldChar w:fldCharType="begin"/>
            </w:r>
            <w:r>
              <w:rPr>
                <w:noProof/>
                <w:webHidden/>
              </w:rPr>
              <w:instrText xml:space="preserve"> PAGEREF _Toc415349353 \h </w:instrText>
            </w:r>
            <w:r>
              <w:rPr>
                <w:noProof/>
                <w:webHidden/>
              </w:rPr>
            </w:r>
            <w:r>
              <w:rPr>
                <w:noProof/>
                <w:webHidden/>
              </w:rPr>
              <w:fldChar w:fldCharType="separate"/>
            </w:r>
            <w:r>
              <w:rPr>
                <w:noProof/>
                <w:webHidden/>
              </w:rPr>
              <w:t>8</w:t>
            </w:r>
            <w:r>
              <w:rPr>
                <w:noProof/>
                <w:webHidden/>
              </w:rPr>
              <w:fldChar w:fldCharType="end"/>
            </w:r>
          </w:hyperlink>
        </w:p>
        <w:p w:rsidR="00C02E49" w:rsidRDefault="00C02E49">
          <w:pPr>
            <w:pStyle w:val="TOC2"/>
            <w:tabs>
              <w:tab w:val="left" w:pos="880"/>
              <w:tab w:val="right" w:leader="dot" w:pos="9350"/>
            </w:tabs>
            <w:rPr>
              <w:noProof/>
              <w:szCs w:val="20"/>
              <w:lang w:val="en-IN" w:eastAsia="en-IN" w:bidi="hi-IN"/>
            </w:rPr>
          </w:pPr>
          <w:hyperlink w:anchor="_Toc415349354" w:history="1">
            <w:r w:rsidRPr="00042420">
              <w:rPr>
                <w:rStyle w:val="Hyperlink"/>
                <w:noProof/>
              </w:rPr>
              <w:t>3.3</w:t>
            </w:r>
            <w:r>
              <w:rPr>
                <w:noProof/>
                <w:szCs w:val="20"/>
                <w:lang w:val="en-IN" w:eastAsia="en-IN" w:bidi="hi-IN"/>
              </w:rPr>
              <w:tab/>
            </w:r>
            <w:r w:rsidRPr="00042420">
              <w:rPr>
                <w:rStyle w:val="Hyperlink"/>
                <w:noProof/>
              </w:rPr>
              <w:t>Software Architecture</w:t>
            </w:r>
            <w:r>
              <w:rPr>
                <w:noProof/>
                <w:webHidden/>
              </w:rPr>
              <w:tab/>
            </w:r>
            <w:r>
              <w:rPr>
                <w:noProof/>
                <w:webHidden/>
              </w:rPr>
              <w:fldChar w:fldCharType="begin"/>
            </w:r>
            <w:r>
              <w:rPr>
                <w:noProof/>
                <w:webHidden/>
              </w:rPr>
              <w:instrText xml:space="preserve"> PAGEREF _Toc415349354 \h </w:instrText>
            </w:r>
            <w:r>
              <w:rPr>
                <w:noProof/>
                <w:webHidden/>
              </w:rPr>
            </w:r>
            <w:r>
              <w:rPr>
                <w:noProof/>
                <w:webHidden/>
              </w:rPr>
              <w:fldChar w:fldCharType="separate"/>
            </w:r>
            <w:r>
              <w:rPr>
                <w:noProof/>
                <w:webHidden/>
              </w:rPr>
              <w:t>9</w:t>
            </w:r>
            <w:r>
              <w:rPr>
                <w:noProof/>
                <w:webHidden/>
              </w:rPr>
              <w:fldChar w:fldCharType="end"/>
            </w:r>
          </w:hyperlink>
        </w:p>
        <w:p w:rsidR="00C02E49" w:rsidRDefault="00C02E49">
          <w:pPr>
            <w:pStyle w:val="TOC2"/>
            <w:tabs>
              <w:tab w:val="left" w:pos="880"/>
              <w:tab w:val="right" w:leader="dot" w:pos="9350"/>
            </w:tabs>
            <w:rPr>
              <w:noProof/>
              <w:szCs w:val="20"/>
              <w:lang w:val="en-IN" w:eastAsia="en-IN" w:bidi="hi-IN"/>
            </w:rPr>
          </w:pPr>
          <w:hyperlink w:anchor="_Toc415349355" w:history="1">
            <w:r w:rsidRPr="00042420">
              <w:rPr>
                <w:rStyle w:val="Hyperlink"/>
                <w:noProof/>
              </w:rPr>
              <w:t>3.4</w:t>
            </w:r>
            <w:r>
              <w:rPr>
                <w:noProof/>
                <w:szCs w:val="20"/>
                <w:lang w:val="en-IN" w:eastAsia="en-IN" w:bidi="hi-IN"/>
              </w:rPr>
              <w:tab/>
            </w:r>
            <w:r w:rsidRPr="00042420">
              <w:rPr>
                <w:rStyle w:val="Hyperlink"/>
                <w:noProof/>
              </w:rPr>
              <w:t>Database Design</w:t>
            </w:r>
            <w:r>
              <w:rPr>
                <w:noProof/>
                <w:webHidden/>
              </w:rPr>
              <w:tab/>
            </w:r>
            <w:r>
              <w:rPr>
                <w:noProof/>
                <w:webHidden/>
              </w:rPr>
              <w:fldChar w:fldCharType="begin"/>
            </w:r>
            <w:r>
              <w:rPr>
                <w:noProof/>
                <w:webHidden/>
              </w:rPr>
              <w:instrText xml:space="preserve"> PAGEREF _Toc415349355 \h </w:instrText>
            </w:r>
            <w:r>
              <w:rPr>
                <w:noProof/>
                <w:webHidden/>
              </w:rPr>
            </w:r>
            <w:r>
              <w:rPr>
                <w:noProof/>
                <w:webHidden/>
              </w:rPr>
              <w:fldChar w:fldCharType="separate"/>
            </w:r>
            <w:r>
              <w:rPr>
                <w:noProof/>
                <w:webHidden/>
              </w:rPr>
              <w:t>9</w:t>
            </w:r>
            <w:r>
              <w:rPr>
                <w:noProof/>
                <w:webHidden/>
              </w:rPr>
              <w:fldChar w:fldCharType="end"/>
            </w:r>
          </w:hyperlink>
        </w:p>
        <w:p w:rsidR="00C02E49" w:rsidRDefault="00C02E49">
          <w:pPr>
            <w:pStyle w:val="TOC2"/>
            <w:tabs>
              <w:tab w:val="left" w:pos="880"/>
              <w:tab w:val="right" w:leader="dot" w:pos="9350"/>
            </w:tabs>
            <w:rPr>
              <w:noProof/>
              <w:szCs w:val="20"/>
              <w:lang w:val="en-IN" w:eastAsia="en-IN" w:bidi="hi-IN"/>
            </w:rPr>
          </w:pPr>
          <w:hyperlink w:anchor="_Toc415349356" w:history="1">
            <w:r w:rsidRPr="00042420">
              <w:rPr>
                <w:rStyle w:val="Hyperlink"/>
                <w:noProof/>
              </w:rPr>
              <w:t>3.5</w:t>
            </w:r>
            <w:r>
              <w:rPr>
                <w:noProof/>
                <w:szCs w:val="20"/>
                <w:lang w:val="en-IN" w:eastAsia="en-IN" w:bidi="hi-IN"/>
              </w:rPr>
              <w:tab/>
            </w:r>
            <w:r w:rsidRPr="00042420">
              <w:rPr>
                <w:rStyle w:val="Hyperlink"/>
                <w:noProof/>
              </w:rPr>
              <w:t>Design I/O</w:t>
            </w:r>
            <w:r>
              <w:rPr>
                <w:noProof/>
                <w:webHidden/>
              </w:rPr>
              <w:tab/>
            </w:r>
            <w:r>
              <w:rPr>
                <w:noProof/>
                <w:webHidden/>
              </w:rPr>
              <w:fldChar w:fldCharType="begin"/>
            </w:r>
            <w:r>
              <w:rPr>
                <w:noProof/>
                <w:webHidden/>
              </w:rPr>
              <w:instrText xml:space="preserve"> PAGEREF _Toc415349356 \h </w:instrText>
            </w:r>
            <w:r>
              <w:rPr>
                <w:noProof/>
                <w:webHidden/>
              </w:rPr>
            </w:r>
            <w:r>
              <w:rPr>
                <w:noProof/>
                <w:webHidden/>
              </w:rPr>
              <w:fldChar w:fldCharType="separate"/>
            </w:r>
            <w:r>
              <w:rPr>
                <w:noProof/>
                <w:webHidden/>
              </w:rPr>
              <w:t>9</w:t>
            </w:r>
            <w:r>
              <w:rPr>
                <w:noProof/>
                <w:webHidden/>
              </w:rPr>
              <w:fldChar w:fldCharType="end"/>
            </w:r>
          </w:hyperlink>
        </w:p>
        <w:p w:rsidR="00C02E49" w:rsidRDefault="00C02E49">
          <w:pPr>
            <w:pStyle w:val="TOC2"/>
            <w:tabs>
              <w:tab w:val="left" w:pos="880"/>
              <w:tab w:val="right" w:leader="dot" w:pos="9350"/>
            </w:tabs>
            <w:rPr>
              <w:noProof/>
              <w:szCs w:val="20"/>
              <w:lang w:val="en-IN" w:eastAsia="en-IN" w:bidi="hi-IN"/>
            </w:rPr>
          </w:pPr>
          <w:hyperlink w:anchor="_Toc415349357" w:history="1">
            <w:r w:rsidRPr="00042420">
              <w:rPr>
                <w:rStyle w:val="Hyperlink"/>
                <w:noProof/>
              </w:rPr>
              <w:t>3.6</w:t>
            </w:r>
            <w:r>
              <w:rPr>
                <w:noProof/>
                <w:szCs w:val="20"/>
                <w:lang w:val="en-IN" w:eastAsia="en-IN" w:bidi="hi-IN"/>
              </w:rPr>
              <w:tab/>
            </w:r>
            <w:r w:rsidRPr="00042420">
              <w:rPr>
                <w:rStyle w:val="Hyperlink"/>
                <w:noProof/>
              </w:rPr>
              <w:t>Procedures &amp; Users</w:t>
            </w:r>
            <w:r>
              <w:rPr>
                <w:noProof/>
                <w:webHidden/>
              </w:rPr>
              <w:tab/>
            </w:r>
            <w:r>
              <w:rPr>
                <w:noProof/>
                <w:webHidden/>
              </w:rPr>
              <w:fldChar w:fldCharType="begin"/>
            </w:r>
            <w:r>
              <w:rPr>
                <w:noProof/>
                <w:webHidden/>
              </w:rPr>
              <w:instrText xml:space="preserve"> PAGEREF _Toc415349357 \h </w:instrText>
            </w:r>
            <w:r>
              <w:rPr>
                <w:noProof/>
                <w:webHidden/>
              </w:rPr>
            </w:r>
            <w:r>
              <w:rPr>
                <w:noProof/>
                <w:webHidden/>
              </w:rPr>
              <w:fldChar w:fldCharType="separate"/>
            </w:r>
            <w:r>
              <w:rPr>
                <w:noProof/>
                <w:webHidden/>
              </w:rPr>
              <w:t>9</w:t>
            </w:r>
            <w:r>
              <w:rPr>
                <w:noProof/>
                <w:webHidden/>
              </w:rPr>
              <w:fldChar w:fldCharType="end"/>
            </w:r>
          </w:hyperlink>
        </w:p>
        <w:p w:rsidR="00C02E49" w:rsidRDefault="00C02E49">
          <w:pPr>
            <w:pStyle w:val="TOC2"/>
            <w:tabs>
              <w:tab w:val="left" w:pos="880"/>
              <w:tab w:val="right" w:leader="dot" w:pos="9350"/>
            </w:tabs>
            <w:rPr>
              <w:noProof/>
              <w:szCs w:val="20"/>
              <w:lang w:val="en-IN" w:eastAsia="en-IN" w:bidi="hi-IN"/>
            </w:rPr>
          </w:pPr>
          <w:hyperlink w:anchor="_Toc415349358" w:history="1">
            <w:r w:rsidRPr="00042420">
              <w:rPr>
                <w:rStyle w:val="Hyperlink"/>
                <w:noProof/>
              </w:rPr>
              <w:t>3.7</w:t>
            </w:r>
            <w:r>
              <w:rPr>
                <w:noProof/>
                <w:szCs w:val="20"/>
                <w:lang w:val="en-IN" w:eastAsia="en-IN" w:bidi="hi-IN"/>
              </w:rPr>
              <w:tab/>
            </w:r>
            <w:r w:rsidRPr="00042420">
              <w:rPr>
                <w:rStyle w:val="Hyperlink"/>
                <w:noProof/>
              </w:rPr>
              <w:t>Interfaces</w:t>
            </w:r>
            <w:r>
              <w:rPr>
                <w:noProof/>
                <w:webHidden/>
              </w:rPr>
              <w:tab/>
            </w:r>
            <w:r>
              <w:rPr>
                <w:noProof/>
                <w:webHidden/>
              </w:rPr>
              <w:fldChar w:fldCharType="begin"/>
            </w:r>
            <w:r>
              <w:rPr>
                <w:noProof/>
                <w:webHidden/>
              </w:rPr>
              <w:instrText xml:space="preserve"> PAGEREF _Toc415349358 \h </w:instrText>
            </w:r>
            <w:r>
              <w:rPr>
                <w:noProof/>
                <w:webHidden/>
              </w:rPr>
            </w:r>
            <w:r>
              <w:rPr>
                <w:noProof/>
                <w:webHidden/>
              </w:rPr>
              <w:fldChar w:fldCharType="separate"/>
            </w:r>
            <w:r>
              <w:rPr>
                <w:noProof/>
                <w:webHidden/>
              </w:rPr>
              <w:t>10</w:t>
            </w:r>
            <w:r>
              <w:rPr>
                <w:noProof/>
                <w:webHidden/>
              </w:rPr>
              <w:fldChar w:fldCharType="end"/>
            </w:r>
          </w:hyperlink>
        </w:p>
        <w:p w:rsidR="00C02E49" w:rsidRDefault="00C02E49">
          <w:pPr>
            <w:pStyle w:val="TOC2"/>
            <w:tabs>
              <w:tab w:val="left" w:pos="880"/>
              <w:tab w:val="right" w:leader="dot" w:pos="9350"/>
            </w:tabs>
            <w:rPr>
              <w:noProof/>
              <w:szCs w:val="20"/>
              <w:lang w:val="en-IN" w:eastAsia="en-IN" w:bidi="hi-IN"/>
            </w:rPr>
          </w:pPr>
          <w:hyperlink w:anchor="_Toc415349359" w:history="1">
            <w:r w:rsidRPr="00042420">
              <w:rPr>
                <w:rStyle w:val="Hyperlink"/>
                <w:noProof/>
              </w:rPr>
              <w:t>3.8</w:t>
            </w:r>
            <w:r>
              <w:rPr>
                <w:noProof/>
                <w:szCs w:val="20"/>
                <w:lang w:val="en-IN" w:eastAsia="en-IN" w:bidi="hi-IN"/>
              </w:rPr>
              <w:tab/>
            </w:r>
            <w:r w:rsidRPr="00042420">
              <w:rPr>
                <w:rStyle w:val="Hyperlink"/>
                <w:noProof/>
              </w:rPr>
              <w:t>Detailed Class Design</w:t>
            </w:r>
            <w:r>
              <w:rPr>
                <w:noProof/>
                <w:webHidden/>
              </w:rPr>
              <w:tab/>
            </w:r>
            <w:r>
              <w:rPr>
                <w:noProof/>
                <w:webHidden/>
              </w:rPr>
              <w:fldChar w:fldCharType="begin"/>
            </w:r>
            <w:r>
              <w:rPr>
                <w:noProof/>
                <w:webHidden/>
              </w:rPr>
              <w:instrText xml:space="preserve"> PAGEREF _Toc415349359 \h </w:instrText>
            </w:r>
            <w:r>
              <w:rPr>
                <w:noProof/>
                <w:webHidden/>
              </w:rPr>
            </w:r>
            <w:r>
              <w:rPr>
                <w:noProof/>
                <w:webHidden/>
              </w:rPr>
              <w:fldChar w:fldCharType="separate"/>
            </w:r>
            <w:r>
              <w:rPr>
                <w:noProof/>
                <w:webHidden/>
              </w:rPr>
              <w:t>10</w:t>
            </w:r>
            <w:r>
              <w:rPr>
                <w:noProof/>
                <w:webHidden/>
              </w:rPr>
              <w:fldChar w:fldCharType="end"/>
            </w:r>
          </w:hyperlink>
        </w:p>
        <w:p w:rsidR="00C02E49" w:rsidRDefault="00C02E49">
          <w:pPr>
            <w:pStyle w:val="TOC2"/>
            <w:tabs>
              <w:tab w:val="left" w:pos="880"/>
              <w:tab w:val="right" w:leader="dot" w:pos="9350"/>
            </w:tabs>
            <w:rPr>
              <w:noProof/>
              <w:szCs w:val="20"/>
              <w:lang w:val="en-IN" w:eastAsia="en-IN" w:bidi="hi-IN"/>
            </w:rPr>
          </w:pPr>
          <w:hyperlink w:anchor="_Toc415349360" w:history="1">
            <w:r w:rsidRPr="00042420">
              <w:rPr>
                <w:rStyle w:val="Hyperlink"/>
                <w:noProof/>
              </w:rPr>
              <w:t>3.9</w:t>
            </w:r>
            <w:r>
              <w:rPr>
                <w:noProof/>
                <w:szCs w:val="20"/>
                <w:lang w:val="en-IN" w:eastAsia="en-IN" w:bidi="hi-IN"/>
              </w:rPr>
              <w:tab/>
            </w:r>
            <w:r w:rsidRPr="00042420">
              <w:rPr>
                <w:rStyle w:val="Hyperlink"/>
                <w:noProof/>
              </w:rPr>
              <w:t>Report</w:t>
            </w:r>
            <w:r>
              <w:rPr>
                <w:noProof/>
                <w:webHidden/>
              </w:rPr>
              <w:tab/>
            </w:r>
            <w:r>
              <w:rPr>
                <w:noProof/>
                <w:webHidden/>
              </w:rPr>
              <w:fldChar w:fldCharType="begin"/>
            </w:r>
            <w:r>
              <w:rPr>
                <w:noProof/>
                <w:webHidden/>
              </w:rPr>
              <w:instrText xml:space="preserve"> PAGEREF _Toc415349360 \h </w:instrText>
            </w:r>
            <w:r>
              <w:rPr>
                <w:noProof/>
                <w:webHidden/>
              </w:rPr>
            </w:r>
            <w:r>
              <w:rPr>
                <w:noProof/>
                <w:webHidden/>
              </w:rPr>
              <w:fldChar w:fldCharType="separate"/>
            </w:r>
            <w:r>
              <w:rPr>
                <w:noProof/>
                <w:webHidden/>
              </w:rPr>
              <w:t>10</w:t>
            </w:r>
            <w:r>
              <w:rPr>
                <w:noProof/>
                <w:webHidden/>
              </w:rPr>
              <w:fldChar w:fldCharType="end"/>
            </w:r>
          </w:hyperlink>
        </w:p>
        <w:p w:rsidR="00613F29" w:rsidRDefault="00613F29">
          <w:r>
            <w:rPr>
              <w:b/>
              <w:bCs/>
              <w:noProof/>
            </w:rPr>
            <w:fldChar w:fldCharType="end"/>
          </w:r>
        </w:p>
      </w:sdtContent>
    </w:sdt>
    <w:p w:rsidR="00613F29" w:rsidRDefault="00613F29">
      <w:pPr>
        <w:pStyle w:val="Title"/>
      </w:pPr>
    </w:p>
    <w:p w:rsidR="00613F29" w:rsidRDefault="00613F29">
      <w:pPr>
        <w:rPr>
          <w:rFonts w:asciiTheme="majorHAnsi" w:eastAsiaTheme="majorEastAsia" w:hAnsiTheme="majorHAnsi" w:cstheme="majorBidi"/>
          <w:color w:val="000000" w:themeColor="text1"/>
          <w:sz w:val="56"/>
          <w:szCs w:val="56"/>
        </w:rPr>
      </w:pPr>
      <w:r>
        <w:br w:type="page"/>
      </w:r>
    </w:p>
    <w:p w:rsidR="00217C5B" w:rsidRDefault="002C2FA5">
      <w:pPr>
        <w:pStyle w:val="Heading1"/>
      </w:pPr>
      <w:bookmarkStart w:id="1" w:name="_Toc415349327"/>
      <w:r>
        <w:t>Feasibility study</w:t>
      </w:r>
      <w:bookmarkEnd w:id="1"/>
    </w:p>
    <w:p w:rsidR="00892E23" w:rsidRDefault="00892E23" w:rsidP="00AE7DD4">
      <w:pPr>
        <w:pStyle w:val="Heading2"/>
      </w:pPr>
      <w:bookmarkStart w:id="2" w:name="_Toc415349328"/>
      <w:r>
        <w:t>Understanding the problem</w:t>
      </w:r>
      <w:bookmarkEnd w:id="2"/>
    </w:p>
    <w:p w:rsidR="00892E23" w:rsidRDefault="00892E23" w:rsidP="00892E23">
      <w:pPr>
        <w:ind w:firstLine="576"/>
      </w:pPr>
      <w:r w:rsidRPr="00892E23">
        <w:t xml:space="preserve">In this section, we try to understand the purpose of the software.  The MLAS (Medical Lab Automation System) is intended to automate various medical lab management activities which were earlier done manually. The MLAS will help the </w:t>
      </w:r>
      <w:r w:rsidR="00BD1B58">
        <w:t>management</w:t>
      </w:r>
      <w:r w:rsidRPr="00892E23">
        <w:t xml:space="preserve"> in a feasible generation of various test reports and bills and will help them to keep track of various </w:t>
      </w:r>
      <w:proofErr w:type="spellStart"/>
      <w:r w:rsidRPr="00892E23">
        <w:t>equipments</w:t>
      </w:r>
      <w:proofErr w:type="spellEnd"/>
      <w:r w:rsidRPr="00892E23">
        <w:t xml:space="preserve"> like test tubes, syringes etc. The Management has the authority to add/edit/remove tests and their normal values.  More specifically, the goal of this software is to allow the </w:t>
      </w:r>
      <w:r w:rsidR="00AD389E">
        <w:t>management</w:t>
      </w:r>
      <w:r w:rsidRPr="00892E23">
        <w:t xml:space="preserve"> to carry out their jobs in a very simplisti</w:t>
      </w:r>
      <w:r w:rsidR="00AD389E">
        <w:t>c manner. It helps the management</w:t>
      </w:r>
      <w:r w:rsidRPr="00892E23">
        <w:t xml:space="preserve"> to easily keep track of bills and reports and </w:t>
      </w:r>
      <w:proofErr w:type="spellStart"/>
      <w:r w:rsidRPr="00892E23">
        <w:t>equipments</w:t>
      </w:r>
      <w:proofErr w:type="spellEnd"/>
      <w:r w:rsidRPr="00892E23">
        <w:t>. Since everything is done by the computer it is easy to keep a record, to schedule inventory re-stock etc.</w:t>
      </w:r>
    </w:p>
    <w:p w:rsidR="00892E23" w:rsidRDefault="00892E23" w:rsidP="00892E23">
      <w:pPr>
        <w:pStyle w:val="Heading2"/>
      </w:pPr>
      <w:bookmarkStart w:id="3" w:name="_Toc415349329"/>
      <w:r>
        <w:t>Scope of the problem</w:t>
      </w:r>
      <w:bookmarkEnd w:id="3"/>
    </w:p>
    <w:p w:rsidR="00892E23" w:rsidRDefault="00892E23" w:rsidP="00892E23">
      <w:pPr>
        <w:ind w:firstLine="576"/>
      </w:pPr>
      <w:r w:rsidRPr="00892E23">
        <w:t>In this section, we scope the problem and find the various functions the software needs to perform.</w:t>
      </w:r>
    </w:p>
    <w:p w:rsidR="00892E23" w:rsidRDefault="00892E23" w:rsidP="00892E23">
      <w:pPr>
        <w:pStyle w:val="ListParagraph"/>
        <w:numPr>
          <w:ilvl w:val="0"/>
          <w:numId w:val="13"/>
        </w:numPr>
      </w:pPr>
      <w:r w:rsidRPr="00892E23">
        <w:t>Addition of new tests along with their normal values and cha</w:t>
      </w:r>
      <w:r>
        <w:t>rges entered by the Management.</w:t>
      </w:r>
    </w:p>
    <w:p w:rsidR="00892E23" w:rsidRDefault="00892E23" w:rsidP="00892E23">
      <w:pPr>
        <w:pStyle w:val="ListParagraph"/>
        <w:numPr>
          <w:ilvl w:val="0"/>
          <w:numId w:val="13"/>
        </w:numPr>
      </w:pPr>
      <w:r w:rsidRPr="00892E23">
        <w:t>Editing/Removal of already existing tes</w:t>
      </w:r>
      <w:r>
        <w:t xml:space="preserve">ts and their various attributes </w:t>
      </w:r>
      <w:r w:rsidRPr="00892E23">
        <w:t>(normal values, test charges etc</w:t>
      </w:r>
      <w:r>
        <w:t>.</w:t>
      </w:r>
      <w:r w:rsidRPr="00892E23">
        <w:t>)</w:t>
      </w:r>
    </w:p>
    <w:p w:rsidR="00892E23" w:rsidRDefault="00892E23" w:rsidP="00892E23">
      <w:pPr>
        <w:pStyle w:val="ListParagraph"/>
        <w:numPr>
          <w:ilvl w:val="0"/>
          <w:numId w:val="13"/>
        </w:numPr>
      </w:pPr>
      <w:r w:rsidRPr="00892E23">
        <w:t xml:space="preserve">Generate a bill with a unique id </w:t>
      </w:r>
      <w:r>
        <w:t xml:space="preserve">when a patient comes for a test </w:t>
      </w:r>
      <w:r w:rsidRPr="00892E23">
        <w:t>(The bill will contain data like name of doctor and patient, date of collection of test report etc</w:t>
      </w:r>
      <w:r>
        <w:t>.</w:t>
      </w:r>
      <w:r w:rsidRPr="00892E23">
        <w:t>)</w:t>
      </w:r>
    </w:p>
    <w:p w:rsidR="00892E23" w:rsidRDefault="00892E23" w:rsidP="00892E23">
      <w:pPr>
        <w:pStyle w:val="ListParagraph"/>
        <w:numPr>
          <w:ilvl w:val="0"/>
          <w:numId w:val="13"/>
        </w:numPr>
      </w:pPr>
      <w:r w:rsidRPr="00892E23">
        <w:t>Aid in generation of the test report associated to a particular bill.</w:t>
      </w:r>
    </w:p>
    <w:p w:rsidR="00892E23" w:rsidRDefault="00892E23" w:rsidP="00892E23">
      <w:pPr>
        <w:pStyle w:val="ListParagraph"/>
        <w:numPr>
          <w:ilvl w:val="0"/>
          <w:numId w:val="13"/>
        </w:numPr>
      </w:pPr>
      <w:r w:rsidRPr="00892E23">
        <w:t>Listing of various tests and their details as and wh</w:t>
      </w:r>
      <w:r>
        <w:t>en required by the Management.</w:t>
      </w:r>
    </w:p>
    <w:p w:rsidR="005D779B" w:rsidRDefault="005D779B" w:rsidP="005D779B">
      <w:pPr>
        <w:pStyle w:val="ListParagraph"/>
        <w:ind w:left="1296"/>
      </w:pPr>
    </w:p>
    <w:p w:rsidR="005D779B" w:rsidRDefault="005D779B" w:rsidP="005D779B">
      <w:pPr>
        <w:pStyle w:val="Heading2"/>
      </w:pPr>
      <w:bookmarkStart w:id="4" w:name="_Toc415349330"/>
      <w:r>
        <w:t>Analyzing stakeholders</w:t>
      </w:r>
      <w:bookmarkEnd w:id="4"/>
    </w:p>
    <w:p w:rsidR="005D779B" w:rsidRDefault="005D779B" w:rsidP="005D779B">
      <w:pPr>
        <w:ind w:firstLine="576"/>
      </w:pPr>
      <w:r w:rsidRPr="005D779B">
        <w:t>The stakeholders are –</w:t>
      </w:r>
    </w:p>
    <w:p w:rsidR="005D779B" w:rsidRDefault="005D779B" w:rsidP="00C555DB">
      <w:pPr>
        <w:pStyle w:val="ListParagraph"/>
        <w:numPr>
          <w:ilvl w:val="0"/>
          <w:numId w:val="14"/>
        </w:numPr>
      </w:pPr>
      <w:r w:rsidRPr="005D779B">
        <w:t>Management – Power to edit/add/remove test, list tests,</w:t>
      </w:r>
      <w:r w:rsidR="00C555DB">
        <w:t xml:space="preserve"> and place order for new stocks, </w:t>
      </w:r>
      <w:r w:rsidR="00C555DB" w:rsidRPr="005D779B">
        <w:t>Generate a Bill when a Patient takes a test and Generate Test Report when the patient comes to collect the test report, check stocks and notify Management when shortage of stocks.</w:t>
      </w:r>
    </w:p>
    <w:p w:rsidR="005D779B" w:rsidRDefault="005D779B" w:rsidP="005D779B">
      <w:pPr>
        <w:pStyle w:val="ListParagraph"/>
        <w:numPr>
          <w:ilvl w:val="0"/>
          <w:numId w:val="14"/>
        </w:numPr>
      </w:pPr>
      <w:r w:rsidRPr="005D779B">
        <w:t>Patient – Power to take test and collect test report. He receives a bill after taking the test and he has to present that bill on or after the specified date and time to collect the test report.</w:t>
      </w:r>
    </w:p>
    <w:p w:rsidR="00E57451" w:rsidRDefault="00E57451" w:rsidP="00E57451">
      <w:pPr>
        <w:pStyle w:val="ListParagraph"/>
        <w:ind w:left="1296"/>
      </w:pPr>
    </w:p>
    <w:p w:rsidR="00E57451" w:rsidRDefault="00E57451" w:rsidP="00E57451">
      <w:pPr>
        <w:pStyle w:val="Heading2"/>
      </w:pPr>
      <w:bookmarkStart w:id="5" w:name="_Toc415349331"/>
      <w:r>
        <w:t>Defining alternatives</w:t>
      </w:r>
      <w:bookmarkEnd w:id="5"/>
    </w:p>
    <w:p w:rsidR="00690085" w:rsidRDefault="00690085" w:rsidP="00690085">
      <w:pPr>
        <w:pStyle w:val="Heading3"/>
      </w:pPr>
      <w:bookmarkStart w:id="6" w:name="_Toc415349332"/>
      <w:r>
        <w:t>Connection between various supervisors (Management) and the software</w:t>
      </w:r>
      <w:bookmarkEnd w:id="6"/>
    </w:p>
    <w:p w:rsidR="00690085" w:rsidRDefault="00690085" w:rsidP="00690085">
      <w:pPr>
        <w:pStyle w:val="ListParagraph"/>
        <w:numPr>
          <w:ilvl w:val="0"/>
          <w:numId w:val="16"/>
        </w:numPr>
      </w:pPr>
      <w:r w:rsidRPr="00690085">
        <w:t>The supervisors can list the tests existing in the database and view their details.</w:t>
      </w:r>
    </w:p>
    <w:p w:rsidR="00690085" w:rsidRDefault="00690085" w:rsidP="00690085">
      <w:pPr>
        <w:pStyle w:val="ListParagraph"/>
        <w:numPr>
          <w:ilvl w:val="0"/>
          <w:numId w:val="16"/>
        </w:numPr>
      </w:pPr>
      <w:r w:rsidRPr="00690085">
        <w:t>The supervisors can add new tests and their normal values along with the test charge into the database.</w:t>
      </w:r>
    </w:p>
    <w:p w:rsidR="00C41A7E" w:rsidRDefault="00C41A7E" w:rsidP="00C41A7E">
      <w:pPr>
        <w:pStyle w:val="ListParagraph"/>
        <w:numPr>
          <w:ilvl w:val="0"/>
          <w:numId w:val="16"/>
        </w:numPr>
      </w:pPr>
      <w:r w:rsidRPr="00690085">
        <w:t>The supervisors</w:t>
      </w:r>
      <w:r w:rsidRPr="00E57451">
        <w:t xml:space="preserve"> can generate a bill with all relevant details and a unique id upon the arrival of a patient who is seeking a test.</w:t>
      </w:r>
    </w:p>
    <w:p w:rsidR="00C41A7E" w:rsidRDefault="00C41A7E" w:rsidP="00C41A7E">
      <w:pPr>
        <w:pStyle w:val="ListParagraph"/>
        <w:numPr>
          <w:ilvl w:val="0"/>
          <w:numId w:val="16"/>
        </w:numPr>
      </w:pPr>
      <w:r w:rsidRPr="00690085">
        <w:t>The supervisors</w:t>
      </w:r>
      <w:r w:rsidRPr="00E57451">
        <w:t xml:space="preserve"> can get the generated test report upon the production of the associated bill after the date of collecti</w:t>
      </w:r>
      <w:r>
        <w:t>on of test report has arrived.</w:t>
      </w:r>
    </w:p>
    <w:p w:rsidR="00690085" w:rsidRDefault="00690085" w:rsidP="00690085">
      <w:pPr>
        <w:pStyle w:val="ListParagraph"/>
        <w:numPr>
          <w:ilvl w:val="0"/>
          <w:numId w:val="16"/>
        </w:numPr>
      </w:pPr>
      <w:r w:rsidRPr="00690085">
        <w:t>The supervisors can edit/remove already existing tests.</w:t>
      </w:r>
    </w:p>
    <w:p w:rsidR="006C46AA" w:rsidRDefault="006C46AA" w:rsidP="006C46AA">
      <w:pPr>
        <w:pStyle w:val="ListParagraph"/>
        <w:ind w:left="1428"/>
      </w:pPr>
    </w:p>
    <w:p w:rsidR="006C46AA" w:rsidRDefault="006C46AA" w:rsidP="006C46AA">
      <w:pPr>
        <w:pStyle w:val="Heading3"/>
      </w:pPr>
      <w:bookmarkStart w:id="7" w:name="_Toc415349333"/>
      <w:r>
        <w:t>Hardware Infrastructure</w:t>
      </w:r>
      <w:bookmarkEnd w:id="7"/>
    </w:p>
    <w:p w:rsidR="006C46AA" w:rsidRDefault="006C46AA" w:rsidP="006C46AA">
      <w:pPr>
        <w:pStyle w:val="ListParagraph"/>
        <w:numPr>
          <w:ilvl w:val="0"/>
          <w:numId w:val="17"/>
        </w:numPr>
      </w:pPr>
      <w:r w:rsidRPr="006C46AA">
        <w:t>The software is designed to run on all Operating systems which support the recent version of java. (JDK 1.7 or a newer release)</w:t>
      </w:r>
    </w:p>
    <w:p w:rsidR="006C46AA" w:rsidRDefault="006C46AA" w:rsidP="006C46AA">
      <w:pPr>
        <w:pStyle w:val="ListParagraph"/>
        <w:numPr>
          <w:ilvl w:val="0"/>
          <w:numId w:val="17"/>
        </w:numPr>
      </w:pPr>
      <w:r w:rsidRPr="006C46AA">
        <w:t>In addition to the java environment support, the central system</w:t>
      </w:r>
      <w:r>
        <w:t xml:space="preserve"> (</w:t>
      </w:r>
      <w:r w:rsidRPr="006C46AA">
        <w:t xml:space="preserve">one containing all the databases) should also have a proper installation and support for </w:t>
      </w:r>
      <w:proofErr w:type="spellStart"/>
      <w:r w:rsidRPr="006C46AA">
        <w:t>sql</w:t>
      </w:r>
      <w:proofErr w:type="spellEnd"/>
      <w:r w:rsidRPr="006C46AA">
        <w:t xml:space="preserve"> database.</w:t>
      </w:r>
    </w:p>
    <w:p w:rsidR="006C46AA" w:rsidRDefault="006C46AA" w:rsidP="006C46AA">
      <w:pPr>
        <w:pStyle w:val="ListParagraph"/>
        <w:numPr>
          <w:ilvl w:val="0"/>
          <w:numId w:val="17"/>
        </w:numPr>
      </w:pPr>
      <w:r w:rsidRPr="006C46AA">
        <w:t>The software is designed both for 32-bit and 64-bit systems.</w:t>
      </w:r>
    </w:p>
    <w:p w:rsidR="000D336D" w:rsidRDefault="000D336D" w:rsidP="000D336D">
      <w:pPr>
        <w:pStyle w:val="ListParagraph"/>
        <w:ind w:left="1428"/>
      </w:pPr>
    </w:p>
    <w:p w:rsidR="0017024F" w:rsidRDefault="0017024F" w:rsidP="0017024F">
      <w:pPr>
        <w:pStyle w:val="Heading3"/>
      </w:pPr>
      <w:bookmarkStart w:id="8" w:name="_Toc415349334"/>
      <w:r>
        <w:t>Software Infrastructure</w:t>
      </w:r>
      <w:bookmarkEnd w:id="8"/>
    </w:p>
    <w:p w:rsidR="0017024F" w:rsidRDefault="0017024F" w:rsidP="0017024F">
      <w:pPr>
        <w:pStyle w:val="ListParagraph"/>
        <w:numPr>
          <w:ilvl w:val="0"/>
          <w:numId w:val="18"/>
        </w:numPr>
      </w:pPr>
      <w:r w:rsidRPr="0017024F">
        <w:t>The database system used for MLAS can use SQL server, Access, MySQL or Oracle for managing the database.</w:t>
      </w:r>
    </w:p>
    <w:p w:rsidR="0017024F" w:rsidRDefault="0017024F" w:rsidP="0017024F">
      <w:pPr>
        <w:pStyle w:val="ListParagraph"/>
        <w:ind w:left="1428"/>
      </w:pPr>
    </w:p>
    <w:p w:rsidR="0017024F" w:rsidRDefault="0017024F" w:rsidP="0017024F">
      <w:pPr>
        <w:pStyle w:val="Heading3"/>
      </w:pPr>
      <w:bookmarkStart w:id="9" w:name="_Toc415349335"/>
      <w:r>
        <w:t>Technology used</w:t>
      </w:r>
      <w:bookmarkEnd w:id="9"/>
    </w:p>
    <w:p w:rsidR="0017024F" w:rsidRDefault="0017024F" w:rsidP="0017024F">
      <w:pPr>
        <w:pStyle w:val="ListParagraph"/>
        <w:numPr>
          <w:ilvl w:val="0"/>
          <w:numId w:val="18"/>
        </w:numPr>
      </w:pPr>
      <w:r w:rsidRPr="0017024F">
        <w:t>A 2-tier architecture which comprises only of the client and the database without any interference of the server has been employed. Compatibility with 3-tier architecture which comprises of the client, the server and the database also exists. In case, we can compromise on the graphical aspect of the MLAS, we can use programming languages such as C, C++ instead of Java.</w:t>
      </w:r>
    </w:p>
    <w:p w:rsidR="0017024F" w:rsidRDefault="0017024F" w:rsidP="0017024F">
      <w:pPr>
        <w:pStyle w:val="ListParagraph"/>
        <w:ind w:left="1428"/>
      </w:pPr>
    </w:p>
    <w:p w:rsidR="0017024F" w:rsidRDefault="0017024F" w:rsidP="0017024F">
      <w:pPr>
        <w:pStyle w:val="Heading3"/>
      </w:pPr>
      <w:bookmarkStart w:id="10" w:name="_Toc415349336"/>
      <w:r>
        <w:t>Security</w:t>
      </w:r>
      <w:bookmarkEnd w:id="10"/>
    </w:p>
    <w:p w:rsidR="0017024F" w:rsidRDefault="0017024F" w:rsidP="0017024F">
      <w:pPr>
        <w:pStyle w:val="ListParagraph"/>
        <w:numPr>
          <w:ilvl w:val="0"/>
          <w:numId w:val="18"/>
        </w:numPr>
      </w:pPr>
      <w:r w:rsidRPr="0017024F">
        <w:t>The MLAS can be designed for various levels of security for different supervisors.</w:t>
      </w:r>
    </w:p>
    <w:p w:rsidR="0017024F" w:rsidRDefault="0017024F" w:rsidP="00F51BDE">
      <w:pPr>
        <w:pStyle w:val="ListParagraph"/>
        <w:numPr>
          <w:ilvl w:val="0"/>
          <w:numId w:val="18"/>
        </w:numPr>
      </w:pPr>
      <w:r w:rsidRPr="0017024F">
        <w:t>Instead of using password protection for login into the system, we can also incorporate Face recognition, a Bar Code scanning system, or a thumb impression recognition system for login of the important stake</w:t>
      </w:r>
      <w:r>
        <w:t>holders.</w:t>
      </w:r>
    </w:p>
    <w:p w:rsidR="0017024F" w:rsidRDefault="0017024F" w:rsidP="0017024F">
      <w:pPr>
        <w:pStyle w:val="Heading2"/>
      </w:pPr>
      <w:bookmarkStart w:id="11" w:name="_Toc415349337"/>
      <w:r>
        <w:t>Defining criteria to evaluate</w:t>
      </w:r>
      <w:bookmarkEnd w:id="11"/>
    </w:p>
    <w:p w:rsidR="0017024F" w:rsidRDefault="0017024F" w:rsidP="0017024F">
      <w:pPr>
        <w:ind w:firstLine="576"/>
      </w:pPr>
      <w:r w:rsidRPr="0017024F">
        <w:t>The primary criteria which are to be kept in mind while evaluating the alternatives are:</w:t>
      </w:r>
    </w:p>
    <w:p w:rsidR="0017024F" w:rsidRDefault="0017024F" w:rsidP="0017024F">
      <w:pPr>
        <w:pStyle w:val="ListParagraph"/>
        <w:numPr>
          <w:ilvl w:val="0"/>
          <w:numId w:val="20"/>
        </w:numPr>
      </w:pPr>
      <w:r w:rsidRPr="0017024F">
        <w:t>Cost of technology</w:t>
      </w:r>
    </w:p>
    <w:p w:rsidR="0017024F" w:rsidRDefault="0017024F" w:rsidP="0017024F">
      <w:pPr>
        <w:pStyle w:val="ListParagraph"/>
        <w:numPr>
          <w:ilvl w:val="0"/>
          <w:numId w:val="20"/>
        </w:numPr>
      </w:pPr>
      <w:r w:rsidRPr="0017024F">
        <w:t>Cost of infrastructure</w:t>
      </w:r>
    </w:p>
    <w:p w:rsidR="0017024F" w:rsidRDefault="0017024F" w:rsidP="0017024F">
      <w:pPr>
        <w:pStyle w:val="ListParagraph"/>
        <w:numPr>
          <w:ilvl w:val="0"/>
          <w:numId w:val="20"/>
        </w:numPr>
      </w:pPr>
      <w:r w:rsidRPr="0017024F">
        <w:t>Lifetime of technology</w:t>
      </w:r>
    </w:p>
    <w:p w:rsidR="004C41C2" w:rsidRDefault="0017024F" w:rsidP="00AE7DD4">
      <w:pPr>
        <w:pStyle w:val="ListParagraph"/>
        <w:numPr>
          <w:ilvl w:val="0"/>
          <w:numId w:val="20"/>
        </w:numPr>
      </w:pPr>
      <w:r w:rsidRPr="0017024F">
        <w:t>Stability of technology</w:t>
      </w:r>
    </w:p>
    <w:p w:rsidR="004C41C2" w:rsidRDefault="004C41C2" w:rsidP="004C41C2">
      <w:pPr>
        <w:pStyle w:val="Heading2"/>
      </w:pPr>
      <w:bookmarkStart w:id="12" w:name="_Toc415349338"/>
      <w:r>
        <w:t>Assessment of unusual circumstances</w:t>
      </w:r>
      <w:bookmarkEnd w:id="12"/>
    </w:p>
    <w:p w:rsidR="004C41C2" w:rsidRDefault="004C41C2" w:rsidP="004C41C2">
      <w:pPr>
        <w:pStyle w:val="ListParagraph"/>
        <w:numPr>
          <w:ilvl w:val="0"/>
          <w:numId w:val="21"/>
        </w:numPr>
      </w:pPr>
      <w:r w:rsidRPr="004C41C2">
        <w:t>In case the MLAS uses a 3-tier architecture, it need to be hack proof by designing it using the concepts of special algorithms, data encryption and server-based cryptography.</w:t>
      </w:r>
    </w:p>
    <w:p w:rsidR="00DB7721" w:rsidRDefault="004C41C2" w:rsidP="00AE7DD4">
      <w:pPr>
        <w:pStyle w:val="ListParagraph"/>
        <w:numPr>
          <w:ilvl w:val="0"/>
          <w:numId w:val="21"/>
        </w:numPr>
      </w:pPr>
      <w:r w:rsidRPr="004C41C2">
        <w:t>The design should take care of the fact that the data is not lost in any case, be it software or a hardware failure, system going down or any unusual circumstances that might intervene in between the smooth functioning of the MLAS. For this, we can design a MASTER system which stores the backup of all the data which is fed into the MLAS time to time. This master system would allow us to retrieve data at any point of time and restore the d</w:t>
      </w:r>
      <w:r w:rsidR="00DB7721">
        <w:t>atabase to its original state.</w:t>
      </w:r>
    </w:p>
    <w:p w:rsidR="00DB7721" w:rsidRDefault="00DB7721" w:rsidP="00DB7721">
      <w:pPr>
        <w:pStyle w:val="Heading2"/>
      </w:pPr>
      <w:bookmarkStart w:id="13" w:name="_Toc415349339"/>
      <w:r>
        <w:t>Evaluation of alternatives</w:t>
      </w:r>
      <w:bookmarkEnd w:id="13"/>
    </w:p>
    <w:p w:rsidR="00DB7721" w:rsidRDefault="00DB7721" w:rsidP="00DB7721">
      <w:pPr>
        <w:pStyle w:val="Heading3"/>
      </w:pPr>
      <w:bookmarkStart w:id="14" w:name="_Toc415349340"/>
      <w:r>
        <w:t>Connection between resident and city corporation offices</w:t>
      </w:r>
      <w:bookmarkEnd w:id="14"/>
    </w:p>
    <w:p w:rsidR="00DB7721" w:rsidRDefault="00DB7721" w:rsidP="00DB7721">
      <w:pPr>
        <w:ind w:firstLine="708"/>
      </w:pPr>
      <w:r w:rsidRPr="00DB7721">
        <w:t>If the Patient is given the option to get the medical report from his work place or home, the server has to adopt a 3-tier architecture and incorporate more security modules for guarding against privacy of generated reports. In our problem, we have not been instructed to give the patient this option. Hence, this alternative has lesser priority.</w:t>
      </w:r>
    </w:p>
    <w:p w:rsidR="00DB7721" w:rsidRDefault="00DB7721" w:rsidP="00416F19"/>
    <w:p w:rsidR="00DB7721" w:rsidRDefault="00DB7721" w:rsidP="00DB7721">
      <w:pPr>
        <w:pStyle w:val="Heading3"/>
      </w:pPr>
      <w:bookmarkStart w:id="15" w:name="_Toc415349341"/>
      <w:r w:rsidRPr="00DB7721">
        <w:t>Connection between various supervisors and the software</w:t>
      </w:r>
      <w:bookmarkEnd w:id="15"/>
    </w:p>
    <w:p w:rsidR="00DB7721" w:rsidRDefault="00DB7721" w:rsidP="00DB7721">
      <w:pPr>
        <w:ind w:firstLine="708"/>
      </w:pPr>
      <w:r w:rsidRPr="00DB7721">
        <w:t>If we use multiple machines, we have to use server and as mentioned above we will have security concerns which in turn will increase the cost of technology. Also, multiple machines will directly increase the cost of infrastructure.</w:t>
      </w:r>
    </w:p>
    <w:p w:rsidR="00451503" w:rsidRDefault="00451503" w:rsidP="00DB7721">
      <w:pPr>
        <w:ind w:firstLine="708"/>
      </w:pPr>
    </w:p>
    <w:p w:rsidR="00451503" w:rsidRDefault="00451503" w:rsidP="00451503">
      <w:pPr>
        <w:pStyle w:val="Heading3"/>
      </w:pPr>
      <w:bookmarkStart w:id="16" w:name="_Toc415349342"/>
      <w:r w:rsidRPr="00451503">
        <w:t>Hardware infrastructure</w:t>
      </w:r>
      <w:bookmarkEnd w:id="16"/>
    </w:p>
    <w:p w:rsidR="00451503" w:rsidRDefault="00451503" w:rsidP="00451503">
      <w:pPr>
        <w:ind w:firstLine="708"/>
      </w:pPr>
      <w:r w:rsidRPr="00451503">
        <w:t>Using an external hard disk to save the database will indirectly imply a backup of the database along with the master system which can be retrieve the data at any point of time desired. Thus, this is better than using the system hard disk to store the data. This also ensures that the software does not consume any space on the system hard disk. The MLAS can be designed for a 32-bit system as well as a 64-bit system. Designing the MLAS for a 64-bit system should be preferred for the graphical interface concerns.</w:t>
      </w:r>
    </w:p>
    <w:p w:rsidR="00451503" w:rsidRDefault="00451503" w:rsidP="00451503">
      <w:pPr>
        <w:ind w:firstLine="708"/>
      </w:pPr>
    </w:p>
    <w:p w:rsidR="00451503" w:rsidRDefault="00451503" w:rsidP="00451503">
      <w:pPr>
        <w:pStyle w:val="Heading3"/>
      </w:pPr>
      <w:bookmarkStart w:id="17" w:name="_Toc415349343"/>
      <w:r w:rsidRPr="00451503">
        <w:t>Software infrastructure</w:t>
      </w:r>
      <w:bookmarkEnd w:id="17"/>
    </w:p>
    <w:p w:rsidR="00451503" w:rsidRDefault="00451503" w:rsidP="00451503">
      <w:pPr>
        <w:ind w:firstLine="708"/>
      </w:pPr>
      <w:r w:rsidRPr="00451503">
        <w:t>Any database system can be used for the managing the database of MLAS and all have equal priority</w:t>
      </w:r>
      <w:r>
        <w:t>.</w:t>
      </w:r>
    </w:p>
    <w:p w:rsidR="00451503" w:rsidRDefault="00451503" w:rsidP="00451503">
      <w:pPr>
        <w:ind w:firstLine="708"/>
      </w:pPr>
    </w:p>
    <w:p w:rsidR="00451503" w:rsidRDefault="00451503" w:rsidP="00451503">
      <w:pPr>
        <w:pStyle w:val="Heading3"/>
      </w:pPr>
      <w:bookmarkStart w:id="18" w:name="_Toc415349344"/>
      <w:r w:rsidRPr="00451503">
        <w:t>Technology used</w:t>
      </w:r>
      <w:bookmarkEnd w:id="18"/>
    </w:p>
    <w:p w:rsidR="00451503" w:rsidRDefault="00451503" w:rsidP="00451503">
      <w:pPr>
        <w:ind w:firstLine="708"/>
      </w:pPr>
      <w:r w:rsidRPr="00451503">
        <w:t>If we use the 3-tier system for the implementation of MLAS, we will have security concerns and hence will affect the cost of technology. Thus, this alternative should have less priority and 2-tier system has high priority.</w:t>
      </w:r>
    </w:p>
    <w:p w:rsidR="00451503" w:rsidRDefault="00451503" w:rsidP="00451503">
      <w:pPr>
        <w:ind w:firstLine="708"/>
      </w:pPr>
      <w:r w:rsidRPr="00451503">
        <w:t>Since we do not deal with algorithm intensive techniques in MLAS, we need not go for programming languages like C++ and Java would suffice.</w:t>
      </w:r>
    </w:p>
    <w:p w:rsidR="00451503" w:rsidRDefault="00451503" w:rsidP="00451503">
      <w:pPr>
        <w:ind w:firstLine="708"/>
      </w:pPr>
    </w:p>
    <w:p w:rsidR="00451503" w:rsidRDefault="00451503" w:rsidP="00451503">
      <w:pPr>
        <w:pStyle w:val="Heading3"/>
      </w:pPr>
      <w:bookmarkStart w:id="19" w:name="_Toc415349345"/>
      <w:r w:rsidRPr="00451503">
        <w:t>Security</w:t>
      </w:r>
      <w:bookmarkEnd w:id="19"/>
    </w:p>
    <w:p w:rsidR="00451503" w:rsidRDefault="00451503" w:rsidP="00451503">
      <w:pPr>
        <w:ind w:firstLine="708"/>
      </w:pPr>
      <w:r w:rsidRPr="00451503">
        <w:t>If the MLAS uses security systems like thumb impression recognition, the cost of technology increases but the security increases. As the privacy of all patients is a major concern for the MLAS design, security should be given a high priority if the 3-tier version is implemented.</w:t>
      </w:r>
    </w:p>
    <w:p w:rsidR="00C72320" w:rsidRDefault="00C72320" w:rsidP="00451503">
      <w:pPr>
        <w:ind w:firstLine="708"/>
      </w:pPr>
    </w:p>
    <w:p w:rsidR="00C72320" w:rsidRDefault="00C72320" w:rsidP="00C72320">
      <w:pPr>
        <w:pStyle w:val="Heading2"/>
      </w:pPr>
      <w:bookmarkStart w:id="20" w:name="_Toc415349346"/>
      <w:r>
        <w:t>Report</w:t>
      </w:r>
      <w:bookmarkEnd w:id="20"/>
    </w:p>
    <w:p w:rsidR="00C72320" w:rsidRDefault="00C72320" w:rsidP="00C72320">
      <w:pPr>
        <w:ind w:firstLine="576"/>
      </w:pPr>
      <w:r>
        <w:t>In the feasibility study, we went through the complete details of the problem. The objectives of the MLAS have been laid out and the various scopes have been discussed in detail. Firstly we understood the complete problem and found the various functions that the software performs such as processing employee’s instructions (Bill generation, test report generation etc.), processing and addition of various tests details, updating medical lab inventory. Then, various cases were analyzed with the help of use case diagrams along with the brief description followed by a step-by- step description of each use case. Each of the use cases were supported by the use case diagrams for ease of understanding.  Then, the various alternatives were developed keeping in mind the cost and the lifetime of the components the alternative brings with it and hence the advantages and disadvantages were highlighted. These alternatives included the hardware, software, technology, security and many other aspects which form an integral part of the software and which could be incorporated in the MLAS, if desired. The primary criteria for evaluation were expected lifetime, cost, stability, security and stability of the technology. The unusual circumstances like loss of data due to hardware or software failure or hacking were taken care of by certain concepts of data backup, cryptography etc.  At last, all the alternatives proposed earlier were analyzed in depth and their advantages and boon to the MLAS were clearly mentioned. A very vivid comparison was made between the MLAS development without the alternatives and with the alternatives if incorporated in the software.</w:t>
      </w:r>
    </w:p>
    <w:p w:rsidR="00FD145E" w:rsidRDefault="00FD145E" w:rsidP="00C72320">
      <w:pPr>
        <w:ind w:firstLine="576"/>
      </w:pPr>
    </w:p>
    <w:p w:rsidR="00FD145E" w:rsidRDefault="00FD145E" w:rsidP="00FD145E">
      <w:pPr>
        <w:pStyle w:val="Heading1"/>
      </w:pPr>
      <w:bookmarkStart w:id="21" w:name="_Toc415349347"/>
      <w:r>
        <w:t>Requirement analysis</w:t>
      </w:r>
      <w:bookmarkEnd w:id="21"/>
    </w:p>
    <w:p w:rsidR="00FD145E" w:rsidRDefault="00FD145E" w:rsidP="00FD145E">
      <w:pPr>
        <w:pStyle w:val="Heading2"/>
      </w:pPr>
      <w:bookmarkStart w:id="22" w:name="_Toc415349348"/>
      <w:r>
        <w:t>Functional Requirements</w:t>
      </w:r>
      <w:bookmarkEnd w:id="22"/>
    </w:p>
    <w:p w:rsidR="00FD145E" w:rsidRDefault="00FD145E" w:rsidP="00FD145E">
      <w:pPr>
        <w:pStyle w:val="Heading3"/>
      </w:pPr>
      <w:bookmarkStart w:id="23" w:name="_Toc415349349"/>
      <w:r>
        <w:t>Data flow</w:t>
      </w:r>
      <w:bookmarkEnd w:id="23"/>
    </w:p>
    <w:p w:rsidR="00D50C5C" w:rsidRDefault="00D50C5C" w:rsidP="00D50C5C"/>
    <w:p w:rsidR="00D50C5C" w:rsidRDefault="00D50C5C" w:rsidP="00D50C5C"/>
    <w:p w:rsidR="00D50C5C" w:rsidRPr="00D50C5C" w:rsidRDefault="00D50C5C" w:rsidP="00D50C5C"/>
    <w:p w:rsidR="00FD145E" w:rsidRDefault="00B42EC0" w:rsidP="00FD145E">
      <w:pPr>
        <w:pStyle w:val="Heading4"/>
      </w:pPr>
      <w:r>
        <w:rPr>
          <w:noProof/>
          <w:lang w:val="en-IN" w:eastAsia="en-IN" w:bidi="hi-IN"/>
        </w:rPr>
        <mc:AlternateContent>
          <mc:Choice Requires="wps">
            <w:drawing>
              <wp:anchor distT="0" distB="0" distL="114300" distR="114300" simplePos="0" relativeHeight="251668480" behindDoc="0" locked="0" layoutInCell="1" allowOverlap="1">
                <wp:simplePos x="0" y="0"/>
                <wp:positionH relativeFrom="column">
                  <wp:posOffset>2419350</wp:posOffset>
                </wp:positionH>
                <wp:positionV relativeFrom="paragraph">
                  <wp:posOffset>6350</wp:posOffset>
                </wp:positionV>
                <wp:extent cx="2438400" cy="622300"/>
                <wp:effectExtent l="0" t="0" r="0" b="6350"/>
                <wp:wrapNone/>
                <wp:docPr id="41" name="Text Box 41"/>
                <wp:cNvGraphicFramePr/>
                <a:graphic xmlns:a="http://schemas.openxmlformats.org/drawingml/2006/main">
                  <a:graphicData uri="http://schemas.microsoft.com/office/word/2010/wordprocessingShape">
                    <wps:wsp>
                      <wps:cNvSpPr txBox="1"/>
                      <wps:spPr>
                        <a:xfrm>
                          <a:off x="0" y="0"/>
                          <a:ext cx="2438400" cy="622300"/>
                        </a:xfrm>
                        <a:prstGeom prst="rect">
                          <a:avLst/>
                        </a:prstGeom>
                        <a:solidFill>
                          <a:srgbClr val="FFC00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2EC0" w:rsidRPr="00B42EC0" w:rsidRDefault="00B42EC0">
                            <w:pPr>
                              <w:rPr>
                                <w:color w:val="FFFFFF" w:themeColor="background1"/>
                              </w:rPr>
                            </w:pPr>
                            <w:r w:rsidRPr="00B42EC0">
                              <w:rPr>
                                <w:color w:val="FFFFFF" w:themeColor="background1"/>
                              </w:rPr>
                              <w:t>Add test, remove test, edit test, list tests, place order, generate bill, check stocks, and generate test reports</w:t>
                            </w:r>
                          </w:p>
                          <w:p w:rsidR="00B42EC0" w:rsidRDefault="00B42E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1" o:spid="_x0000_s1057" type="#_x0000_t202" style="position:absolute;left:0;text-align:left;margin-left:190.5pt;margin-top:.5pt;width:192pt;height:4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" fillcolor="#ffc000" stroked="f" strokeweight=".5pt">
                <v:textbox>
                  <w:txbxContent>
                    <w:p w:rsidR="00B42EC0" w:rsidRPr="00B42EC0" w:rsidRDefault="00B42EC0">
                      <w:pPr>
                        <w:rPr>
                          <w:color w:val="FFFFFF" w:themeColor="background1"/>
                        </w:rPr>
                      </w:pPr>
                      <w:r w:rsidRPr="00B42EC0">
                        <w:rPr>
                          <w:color w:val="FFFFFF" w:themeColor="background1"/>
                        </w:rPr>
                        <w:t>Add test, remove test, edit test, list tests, place order, generate bill, check stocks, and generate test reports</w:t>
                      </w:r>
                    </w:p>
                    <w:p w:rsidR="00B42EC0" w:rsidRDefault="00B42EC0"/>
                  </w:txbxContent>
                </v:textbox>
              </v:shape>
            </w:pict>
          </mc:Fallback>
        </mc:AlternateContent>
      </w:r>
      <w:r>
        <w:rPr>
          <w:noProof/>
          <w:lang w:val="en-IN" w:eastAsia="en-IN" w:bidi="hi-IN"/>
        </w:rPr>
        <mc:AlternateContent>
          <mc:Choice Requires="wps">
            <w:drawing>
              <wp:anchor distT="0" distB="0" distL="114300" distR="114300" simplePos="0" relativeHeight="251667456" behindDoc="0" locked="0" layoutInCell="1" allowOverlap="1">
                <wp:simplePos x="0" y="0"/>
                <wp:positionH relativeFrom="column">
                  <wp:posOffset>2057400</wp:posOffset>
                </wp:positionH>
                <wp:positionV relativeFrom="paragraph">
                  <wp:posOffset>-203200</wp:posOffset>
                </wp:positionV>
                <wp:extent cx="3136900" cy="1066800"/>
                <wp:effectExtent l="742950" t="0" r="44450" b="533400"/>
                <wp:wrapNone/>
                <wp:docPr id="39" name="Oval Callout 39"/>
                <wp:cNvGraphicFramePr/>
                <a:graphic xmlns:a="http://schemas.openxmlformats.org/drawingml/2006/main">
                  <a:graphicData uri="http://schemas.microsoft.com/office/word/2010/wordprocessingShape">
                    <wps:wsp>
                      <wps:cNvSpPr/>
                      <wps:spPr>
                        <a:xfrm>
                          <a:off x="0" y="0"/>
                          <a:ext cx="3136900" cy="1066800"/>
                        </a:xfrm>
                        <a:prstGeom prst="wedgeEllipseCallout">
                          <a:avLst>
                            <a:gd name="adj1" fmla="val -72452"/>
                            <a:gd name="adj2" fmla="val 94643"/>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42EC0" w:rsidRDefault="00B42EC0" w:rsidP="00B42E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39" o:spid="_x0000_s1058" type="#_x0000_t63" style="position:absolute;left:0;text-align:left;margin-left:162pt;margin-top:-16pt;width:247pt;height: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" adj="-4850,31243" fillcolor="#ffc000" strokecolor="#773f04 [1604]" strokeweight="1pt">
                <v:textbox>
                  <w:txbxContent>
                    <w:p w:rsidR="00B42EC0" w:rsidRDefault="00B42EC0" w:rsidP="00B42EC0">
                      <w:pPr>
                        <w:jc w:val="center"/>
                      </w:pPr>
                    </w:p>
                  </w:txbxContent>
                </v:textbox>
              </v:shape>
            </w:pict>
          </mc:Fallback>
        </mc:AlternateContent>
      </w:r>
      <w:r w:rsidR="00FD145E">
        <w:t>Context Diagram</w:t>
      </w:r>
    </w:p>
    <w:p w:rsidR="00D50C5C" w:rsidRDefault="00B42EC0" w:rsidP="00D50C5C">
      <w:r>
        <w:rPr>
          <w:noProof/>
          <w:lang w:val="en-IN" w:eastAsia="en-IN" w:bidi="hi-IN"/>
        </w:rPr>
        <mc:AlternateContent>
          <mc:Choice Requires="wps">
            <w:drawing>
              <wp:anchor distT="0" distB="0" distL="114300" distR="114300" simplePos="0" relativeHeight="251664384" behindDoc="0" locked="0" layoutInCell="1" allowOverlap="1" wp14:anchorId="758BF7CF" wp14:editId="15AEC1FA">
                <wp:simplePos x="0" y="0"/>
                <wp:positionH relativeFrom="column">
                  <wp:posOffset>628650</wp:posOffset>
                </wp:positionH>
                <wp:positionV relativeFrom="paragraph">
                  <wp:posOffset>63500</wp:posOffset>
                </wp:positionV>
                <wp:extent cx="1282700" cy="527050"/>
                <wp:effectExtent l="0" t="0" r="12700" b="25400"/>
                <wp:wrapNone/>
                <wp:docPr id="36" name="Rectangle 36"/>
                <wp:cNvGraphicFramePr/>
                <a:graphic xmlns:a="http://schemas.openxmlformats.org/drawingml/2006/main">
                  <a:graphicData uri="http://schemas.microsoft.com/office/word/2010/wordprocessingShape">
                    <wps:wsp>
                      <wps:cNvSpPr/>
                      <wps:spPr>
                        <a:xfrm>
                          <a:off x="0" y="0"/>
                          <a:ext cx="1282700" cy="527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776AE" id="Rectangle 36" o:spid="_x0000_s1026" style="position:absolute;margin-left:49.5pt;margin-top:5pt;width:101pt;height: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" fillcolor="#f07f09 [3204]" strokecolor="#773f04 [1604]" strokeweight="1pt"/>
            </w:pict>
          </mc:Fallback>
        </mc:AlternateContent>
      </w:r>
      <w:r w:rsidR="00333750">
        <w:rPr>
          <w:noProof/>
          <w:lang w:val="en-IN" w:eastAsia="en-IN" w:bidi="hi-IN"/>
        </w:rPr>
        <mc:AlternateContent>
          <mc:Choice Requires="wps">
            <w:drawing>
              <wp:anchor distT="0" distB="0" distL="114300" distR="114300" simplePos="0" relativeHeight="251665408" behindDoc="0" locked="0" layoutInCell="1" allowOverlap="1" wp14:anchorId="6C545E5F" wp14:editId="7BB55872">
                <wp:simplePos x="0" y="0"/>
                <wp:positionH relativeFrom="column">
                  <wp:posOffset>742950</wp:posOffset>
                </wp:positionH>
                <wp:positionV relativeFrom="paragraph">
                  <wp:posOffset>203200</wp:posOffset>
                </wp:positionV>
                <wp:extent cx="1111250" cy="3302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111250" cy="33020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33750" w:rsidRPr="00333750" w:rsidRDefault="00333750">
                            <w:pPr>
                              <w:rPr>
                                <w:color w:val="FFFFFF" w:themeColor="background1"/>
                              </w:rPr>
                            </w:pPr>
                            <w:r w:rsidRPr="00333750">
                              <w:rPr>
                                <w:color w:val="FFFFFF" w:themeColor="background1"/>
                              </w:rP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45E5F" id="Text Box 37" o:spid="_x0000_s1059" type="#_x0000_t202" style="position:absolute;margin-left:58.5pt;margin-top:16pt;width:87.5pt;height: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" fillcolor="#f07f09 [3204]" stroked="f" strokeweight=".5pt">
                <v:textbox>
                  <w:txbxContent>
                    <w:p w:rsidR="00333750" w:rsidRPr="00333750" w:rsidRDefault="00333750">
                      <w:pPr>
                        <w:rPr>
                          <w:color w:val="FFFFFF" w:themeColor="background1"/>
                        </w:rPr>
                      </w:pPr>
                      <w:r w:rsidRPr="00333750">
                        <w:rPr>
                          <w:color w:val="FFFFFF" w:themeColor="background1"/>
                        </w:rPr>
                        <w:t>MANAGEMENT</w:t>
                      </w:r>
                    </w:p>
                  </w:txbxContent>
                </v:textbox>
              </v:shape>
            </w:pict>
          </mc:Fallback>
        </mc:AlternateContent>
      </w:r>
    </w:p>
    <w:p w:rsidR="00D50C5C" w:rsidRDefault="00D50C5C" w:rsidP="00D50C5C"/>
    <w:p w:rsidR="00D50C5C" w:rsidRDefault="00B42EC0" w:rsidP="00D50C5C">
      <w:r>
        <w:rPr>
          <w:noProof/>
          <w:lang w:val="en-IN" w:eastAsia="en-IN" w:bidi="hi-IN"/>
        </w:rPr>
        <mc:AlternateContent>
          <mc:Choice Requires="wps">
            <w:drawing>
              <wp:anchor distT="0" distB="0" distL="114300" distR="114300" simplePos="0" relativeHeight="251666432" behindDoc="0" locked="0" layoutInCell="1" allowOverlap="1" wp14:anchorId="2EBD5E77" wp14:editId="31DDB72D">
                <wp:simplePos x="0" y="0"/>
                <wp:positionH relativeFrom="column">
                  <wp:posOffset>1243331</wp:posOffset>
                </wp:positionH>
                <wp:positionV relativeFrom="paragraph">
                  <wp:posOffset>45085</wp:posOffset>
                </wp:positionV>
                <wp:extent cx="45719" cy="958850"/>
                <wp:effectExtent l="38100" t="0" r="69215" b="50800"/>
                <wp:wrapNone/>
                <wp:docPr id="38" name="Straight Arrow Connector 38"/>
                <wp:cNvGraphicFramePr/>
                <a:graphic xmlns:a="http://schemas.openxmlformats.org/drawingml/2006/main">
                  <a:graphicData uri="http://schemas.microsoft.com/office/word/2010/wordprocessingShape">
                    <wps:wsp>
                      <wps:cNvCnPr/>
                      <wps:spPr>
                        <a:xfrm>
                          <a:off x="0" y="0"/>
                          <a:ext cx="45719"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666DC0" id="_x0000_t32" coordsize="21600,21600" o:spt="32" o:oned="t" path="m,l21600,21600e" filled="f">
                <v:path arrowok="t" fillok="f" o:connecttype="none"/>
                <o:lock v:ext="edit" shapetype="t"/>
              </v:shapetype>
              <v:shape id="Straight Arrow Connector 38" o:spid="_x0000_s1026" type="#_x0000_t32" style="position:absolute;margin-left:97.9pt;margin-top:3.55pt;width:3.6pt;height: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" strokecolor="#f07f09 [3204]" strokeweight=".5pt">
                <v:stroke endarrow="block" joinstyle="miter"/>
              </v:shape>
            </w:pict>
          </mc:Fallback>
        </mc:AlternateContent>
      </w:r>
    </w:p>
    <w:p w:rsidR="00D50C5C" w:rsidRDefault="00B42EC0" w:rsidP="00D50C5C">
      <w:r>
        <w:rPr>
          <w:noProof/>
          <w:lang w:val="en-IN" w:eastAsia="en-IN" w:bidi="hi-IN"/>
        </w:rPr>
        <mc:AlternateContent>
          <mc:Choice Requires="wps">
            <w:drawing>
              <wp:anchor distT="0" distB="0" distL="114300" distR="114300" simplePos="0" relativeHeight="251670528" behindDoc="0" locked="0" layoutInCell="1" allowOverlap="1">
                <wp:simplePos x="0" y="0"/>
                <wp:positionH relativeFrom="column">
                  <wp:posOffset>3822700</wp:posOffset>
                </wp:positionH>
                <wp:positionV relativeFrom="paragraph">
                  <wp:posOffset>267335</wp:posOffset>
                </wp:positionV>
                <wp:extent cx="1936750" cy="304800"/>
                <wp:effectExtent l="0" t="0" r="6350" b="0"/>
                <wp:wrapNone/>
                <wp:docPr id="43" name="Text Box 43"/>
                <wp:cNvGraphicFramePr/>
                <a:graphic xmlns:a="http://schemas.openxmlformats.org/drawingml/2006/main">
                  <a:graphicData uri="http://schemas.microsoft.com/office/word/2010/wordprocessingShape">
                    <wps:wsp>
                      <wps:cNvSpPr txBox="1"/>
                      <wps:spPr>
                        <a:xfrm>
                          <a:off x="0" y="0"/>
                          <a:ext cx="1936750" cy="30480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2EC0" w:rsidRPr="00B42EC0" w:rsidRDefault="00B42EC0" w:rsidP="00B42EC0">
                            <w:pPr>
                              <w:jc w:val="center"/>
                              <w:rPr>
                                <w:color w:val="FFFFFF" w:themeColor="background1"/>
                              </w:rPr>
                            </w:pPr>
                            <w:r w:rsidRPr="00B42EC0">
                              <w:rPr>
                                <w:color w:val="FFFFFF" w:themeColor="background1"/>
                              </w:rPr>
                              <w:t>Test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 o:spid="_x0000_s1060" type="#_x0000_t202" style="position:absolute;margin-left:301pt;margin-top:21.05pt;width:152.5pt;height:2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" fillcolor="#f07f09 [3204]" stroked="f" strokeweight=".5pt">
                <v:textbox>
                  <w:txbxContent>
                    <w:p w:rsidR="00B42EC0" w:rsidRPr="00B42EC0" w:rsidRDefault="00B42EC0" w:rsidP="00B42EC0">
                      <w:pPr>
                        <w:jc w:val="center"/>
                        <w:rPr>
                          <w:color w:val="FFFFFF" w:themeColor="background1"/>
                        </w:rPr>
                      </w:pPr>
                      <w:r w:rsidRPr="00B42EC0">
                        <w:rPr>
                          <w:color w:val="FFFFFF" w:themeColor="background1"/>
                        </w:rPr>
                        <w:t>Test Report</w:t>
                      </w:r>
                    </w:p>
                  </w:txbxContent>
                </v:textbox>
              </v:shape>
            </w:pict>
          </mc:Fallback>
        </mc:AlternateContent>
      </w:r>
      <w:r>
        <w:rPr>
          <w:noProof/>
          <w:lang w:val="en-IN" w:eastAsia="en-IN" w:bidi="hi-IN"/>
        </w:rPr>
        <mc:AlternateContent>
          <mc:Choice Requires="wps">
            <w:drawing>
              <wp:anchor distT="0" distB="0" distL="114300" distR="114300" simplePos="0" relativeHeight="251669504" behindDoc="0" locked="0" layoutInCell="1" allowOverlap="1">
                <wp:simplePos x="0" y="0"/>
                <wp:positionH relativeFrom="column">
                  <wp:posOffset>3676650</wp:posOffset>
                </wp:positionH>
                <wp:positionV relativeFrom="paragraph">
                  <wp:posOffset>140335</wp:posOffset>
                </wp:positionV>
                <wp:extent cx="2197100" cy="501650"/>
                <wp:effectExtent l="0" t="0" r="12700" b="12700"/>
                <wp:wrapNone/>
                <wp:docPr id="42" name="Round Diagonal Corner Rectangle 42"/>
                <wp:cNvGraphicFramePr/>
                <a:graphic xmlns:a="http://schemas.openxmlformats.org/drawingml/2006/main">
                  <a:graphicData uri="http://schemas.microsoft.com/office/word/2010/wordprocessingShape">
                    <wps:wsp>
                      <wps:cNvSpPr/>
                      <wps:spPr>
                        <a:xfrm>
                          <a:off x="0" y="0"/>
                          <a:ext cx="2197100" cy="50165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CD1410" id="Round Diagonal Corner Rectangle 42" o:spid="_x0000_s1026" style="position:absolute;margin-left:289.5pt;margin-top:11.05pt;width:173pt;height:39.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197100,501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" path="m83610,l2197100,r,l2197100,418040v,46177,-37433,83610,-83610,83610l,501650r,l,83610c,37433,37433,,83610,xe" fillcolor="#f07f09 [3204]" strokecolor="#773f04 [1604]" strokeweight="1pt">
                <v:stroke joinstyle="miter"/>
                <v:path arrowok="t" o:connecttype="custom" o:connectlocs="83610,0;2197100,0;2197100,0;2197100,418040;2113490,501650;0,501650;0,501650;0,83610;83610,0" o:connectangles="0,0,0,0,0,0,0,0,0"/>
              </v:shape>
            </w:pict>
          </mc:Fallback>
        </mc:AlternateContent>
      </w:r>
    </w:p>
    <w:p w:rsidR="00D50C5C" w:rsidRDefault="00172C56" w:rsidP="00D50C5C">
      <w:r>
        <w:rPr>
          <w:noProof/>
          <w:lang w:val="en-IN" w:eastAsia="en-IN" w:bidi="hi-IN"/>
        </w:rPr>
        <mc:AlternateContent>
          <mc:Choice Requires="wps">
            <w:drawing>
              <wp:anchor distT="0" distB="0" distL="114300" distR="114300" simplePos="0" relativeHeight="251673600" behindDoc="0" locked="0" layoutInCell="1" allowOverlap="1">
                <wp:simplePos x="0" y="0"/>
                <wp:positionH relativeFrom="column">
                  <wp:posOffset>2070100</wp:posOffset>
                </wp:positionH>
                <wp:positionV relativeFrom="paragraph">
                  <wp:posOffset>159385</wp:posOffset>
                </wp:positionV>
                <wp:extent cx="1574800" cy="539750"/>
                <wp:effectExtent l="0" t="38100" r="63500" b="31750"/>
                <wp:wrapNone/>
                <wp:docPr id="46" name="Straight Arrow Connector 46"/>
                <wp:cNvGraphicFramePr/>
                <a:graphic xmlns:a="http://schemas.openxmlformats.org/drawingml/2006/main">
                  <a:graphicData uri="http://schemas.microsoft.com/office/word/2010/wordprocessingShape">
                    <wps:wsp>
                      <wps:cNvCnPr/>
                      <wps:spPr>
                        <a:xfrm flipV="1">
                          <a:off x="0" y="0"/>
                          <a:ext cx="157480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C6916" id="Straight Arrow Connector 46" o:spid="_x0000_s1026" type="#_x0000_t32" style="position:absolute;margin-left:163pt;margin-top:12.55pt;width:124pt;height:4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" strokecolor="#f07f09 [3204]" strokeweight=".5pt">
                <v:stroke endarrow="block" joinstyle="miter"/>
              </v:shape>
            </w:pict>
          </mc:Fallback>
        </mc:AlternateContent>
      </w:r>
    </w:p>
    <w:p w:rsidR="00D50C5C" w:rsidRDefault="00B42EC0" w:rsidP="00D50C5C">
      <w:r>
        <w:rPr>
          <w:noProof/>
          <w:lang w:val="en-IN" w:eastAsia="en-IN" w:bidi="hi-IN"/>
        </w:rPr>
        <mc:AlternateContent>
          <mc:Choice Requires="wps">
            <w:drawing>
              <wp:anchor distT="0" distB="0" distL="114300" distR="114300" simplePos="0" relativeHeight="251662336" behindDoc="0" locked="0" layoutInCell="1" allowOverlap="1" wp14:anchorId="67614C99" wp14:editId="1AC48883">
                <wp:simplePos x="0" y="0"/>
                <wp:positionH relativeFrom="column">
                  <wp:posOffset>571500</wp:posOffset>
                </wp:positionH>
                <wp:positionV relativeFrom="paragraph">
                  <wp:posOffset>159385</wp:posOffset>
                </wp:positionV>
                <wp:extent cx="1517650" cy="895350"/>
                <wp:effectExtent l="0" t="0" r="25400" b="19050"/>
                <wp:wrapNone/>
                <wp:docPr id="34" name="Oval 34"/>
                <wp:cNvGraphicFramePr/>
                <a:graphic xmlns:a="http://schemas.openxmlformats.org/drawingml/2006/main">
                  <a:graphicData uri="http://schemas.microsoft.com/office/word/2010/wordprocessingShape">
                    <wps:wsp>
                      <wps:cNvSpPr/>
                      <wps:spPr>
                        <a:xfrm>
                          <a:off x="0" y="0"/>
                          <a:ext cx="1517650" cy="895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B300A2" id="Oval 34" o:spid="_x0000_s1026" style="position:absolute;margin-left:45pt;margin-top:12.55pt;width:119.5pt;height:7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" fillcolor="#f07f09 [3204]" strokecolor="#773f04 [1604]" strokeweight="1pt">
                <v:stroke joinstyle="miter"/>
              </v:oval>
            </w:pict>
          </mc:Fallback>
        </mc:AlternateContent>
      </w:r>
    </w:p>
    <w:p w:rsidR="00D50C5C" w:rsidRDefault="00B42EC0" w:rsidP="00D50C5C">
      <w:r>
        <w:rPr>
          <w:noProof/>
          <w:lang w:val="en-IN" w:eastAsia="en-IN" w:bidi="hi-IN"/>
        </w:rPr>
        <mc:AlternateContent>
          <mc:Choice Requires="wps">
            <w:drawing>
              <wp:anchor distT="0" distB="0" distL="114300" distR="114300" simplePos="0" relativeHeight="251671552" behindDoc="0" locked="0" layoutInCell="1" allowOverlap="1">
                <wp:simplePos x="0" y="0"/>
                <wp:positionH relativeFrom="column">
                  <wp:posOffset>3505200</wp:posOffset>
                </wp:positionH>
                <wp:positionV relativeFrom="paragraph">
                  <wp:posOffset>267335</wp:posOffset>
                </wp:positionV>
                <wp:extent cx="2451100" cy="495300"/>
                <wp:effectExtent l="0" t="0" r="25400" b="19050"/>
                <wp:wrapNone/>
                <wp:docPr id="44" name="Round Diagonal Corner Rectangle 44"/>
                <wp:cNvGraphicFramePr/>
                <a:graphic xmlns:a="http://schemas.openxmlformats.org/drawingml/2006/main">
                  <a:graphicData uri="http://schemas.microsoft.com/office/word/2010/wordprocessingShape">
                    <wps:wsp>
                      <wps:cNvSpPr/>
                      <wps:spPr>
                        <a:xfrm>
                          <a:off x="0" y="0"/>
                          <a:ext cx="2451100" cy="4953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09DAB9" id="Round Diagonal Corner Rectangle 44" o:spid="_x0000_s1026" style="position:absolute;margin-left:276pt;margin-top:21.05pt;width:193pt;height:39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245110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" path="m82552,l2451100,r,l2451100,412748v,45592,-36960,82552,-82552,82552l,495300r,l,82552c,36960,36960,,82552,xe" fillcolor="#f07f09 [3204]" strokecolor="#773f04 [1604]" strokeweight="1pt">
                <v:stroke joinstyle="miter"/>
                <v:path arrowok="t" o:connecttype="custom" o:connectlocs="82552,0;2451100,0;2451100,0;2451100,412748;2368548,495300;0,495300;0,495300;0,82552;82552,0" o:connectangles="0,0,0,0,0,0,0,0,0"/>
              </v:shape>
            </w:pict>
          </mc:Fallback>
        </mc:AlternateContent>
      </w:r>
      <w:r>
        <w:rPr>
          <w:noProof/>
          <w:lang w:val="en-IN" w:eastAsia="en-IN" w:bidi="hi-IN"/>
        </w:rPr>
        <mc:AlternateContent>
          <mc:Choice Requires="wps">
            <w:drawing>
              <wp:anchor distT="0" distB="0" distL="114300" distR="114300" simplePos="0" relativeHeight="251663360" behindDoc="0" locked="0" layoutInCell="1" allowOverlap="1" wp14:anchorId="6AD53C69" wp14:editId="117B87AD">
                <wp:simplePos x="0" y="0"/>
                <wp:positionH relativeFrom="column">
                  <wp:posOffset>914400</wp:posOffset>
                </wp:positionH>
                <wp:positionV relativeFrom="paragraph">
                  <wp:posOffset>165735</wp:posOffset>
                </wp:positionV>
                <wp:extent cx="908050" cy="285750"/>
                <wp:effectExtent l="0" t="0" r="6350" b="0"/>
                <wp:wrapNone/>
                <wp:docPr id="35" name="Text Box 35"/>
                <wp:cNvGraphicFramePr/>
                <a:graphic xmlns:a="http://schemas.openxmlformats.org/drawingml/2006/main">
                  <a:graphicData uri="http://schemas.microsoft.com/office/word/2010/wordprocessingShape">
                    <wps:wsp>
                      <wps:cNvSpPr txBox="1"/>
                      <wps:spPr>
                        <a:xfrm>
                          <a:off x="0" y="0"/>
                          <a:ext cx="908050" cy="28575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0C5C" w:rsidRPr="00333750" w:rsidRDefault="00D50C5C" w:rsidP="00333750">
                            <w:pPr>
                              <w:jc w:val="center"/>
                              <w:rPr>
                                <w:color w:val="FFFFFF" w:themeColor="background1"/>
                              </w:rPr>
                            </w:pPr>
                            <w:r w:rsidRPr="00333750">
                              <w:rPr>
                                <w:color w:val="FFFFFF" w:themeColor="background1"/>
                              </w:rPr>
                              <w:t>MLAS</w:t>
                            </w:r>
                          </w:p>
                          <w:p w:rsidR="00D50C5C" w:rsidRDefault="00D50C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D53C69" id="Text Box 35" o:spid="_x0000_s1061" type="#_x0000_t202" style="position:absolute;margin-left:1in;margin-top:13.05pt;width:71.5pt;height: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" fillcolor="#f07f09 [3204]" stroked="f" strokeweight=".5pt">
                <v:textbox>
                  <w:txbxContent>
                    <w:p w:rsidR="00D50C5C" w:rsidRPr="00333750" w:rsidRDefault="00D50C5C" w:rsidP="00333750">
                      <w:pPr>
                        <w:jc w:val="center"/>
                        <w:rPr>
                          <w:color w:val="FFFFFF" w:themeColor="background1"/>
                        </w:rPr>
                      </w:pPr>
                      <w:r w:rsidRPr="00333750">
                        <w:rPr>
                          <w:color w:val="FFFFFF" w:themeColor="background1"/>
                        </w:rPr>
                        <w:t>MLAS</w:t>
                      </w:r>
                    </w:p>
                    <w:p w:rsidR="00D50C5C" w:rsidRDefault="00D50C5C"/>
                  </w:txbxContent>
                </v:textbox>
              </v:shape>
            </w:pict>
          </mc:Fallback>
        </mc:AlternateContent>
      </w:r>
    </w:p>
    <w:p w:rsidR="00D50C5C" w:rsidRDefault="00172C56" w:rsidP="00D50C5C">
      <w:r>
        <w:rPr>
          <w:noProof/>
          <w:lang w:val="en-IN" w:eastAsia="en-IN" w:bidi="hi-IN"/>
        </w:rPr>
        <mc:AlternateContent>
          <mc:Choice Requires="wps">
            <w:drawing>
              <wp:anchor distT="0" distB="0" distL="114300" distR="114300" simplePos="0" relativeHeight="251674624" behindDoc="0" locked="0" layoutInCell="1" allowOverlap="1">
                <wp:simplePos x="0" y="0"/>
                <wp:positionH relativeFrom="column">
                  <wp:posOffset>2108200</wp:posOffset>
                </wp:positionH>
                <wp:positionV relativeFrom="paragraph">
                  <wp:posOffset>172085</wp:posOffset>
                </wp:positionV>
                <wp:extent cx="1352550" cy="120650"/>
                <wp:effectExtent l="0" t="0" r="76200" b="88900"/>
                <wp:wrapNone/>
                <wp:docPr id="47" name="Straight Arrow Connector 47"/>
                <wp:cNvGraphicFramePr/>
                <a:graphic xmlns:a="http://schemas.openxmlformats.org/drawingml/2006/main">
                  <a:graphicData uri="http://schemas.microsoft.com/office/word/2010/wordprocessingShape">
                    <wps:wsp>
                      <wps:cNvCnPr/>
                      <wps:spPr>
                        <a:xfrm>
                          <a:off x="0" y="0"/>
                          <a:ext cx="1352550" cy="12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BB24D" id="Straight Arrow Connector 47" o:spid="_x0000_s1026" type="#_x0000_t32" style="position:absolute;margin-left:166pt;margin-top:13.55pt;width:106.5pt;height: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" strokecolor="#f07f09 [3204]" strokeweight=".5pt">
                <v:stroke endarrow="block" joinstyle="miter"/>
              </v:shape>
            </w:pict>
          </mc:Fallback>
        </mc:AlternateContent>
      </w:r>
      <w:r w:rsidR="00B42EC0">
        <w:rPr>
          <w:noProof/>
          <w:lang w:val="en-IN" w:eastAsia="en-IN" w:bidi="hi-IN"/>
        </w:rPr>
        <mc:AlternateContent>
          <mc:Choice Requires="wps">
            <w:drawing>
              <wp:anchor distT="0" distB="0" distL="114300" distR="114300" simplePos="0" relativeHeight="251672576" behindDoc="0" locked="0" layoutInCell="1" allowOverlap="1">
                <wp:simplePos x="0" y="0"/>
                <wp:positionH relativeFrom="column">
                  <wp:posOffset>3835400</wp:posOffset>
                </wp:positionH>
                <wp:positionV relativeFrom="paragraph">
                  <wp:posOffset>64135</wp:posOffset>
                </wp:positionV>
                <wp:extent cx="1835150" cy="3492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35150" cy="34925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2EC0" w:rsidRPr="00B42EC0" w:rsidRDefault="00B42EC0" w:rsidP="00B42EC0">
                            <w:pPr>
                              <w:jc w:val="center"/>
                              <w:rPr>
                                <w:color w:val="FFFFFF" w:themeColor="background1"/>
                              </w:rPr>
                            </w:pPr>
                            <w:r w:rsidRPr="00B42EC0">
                              <w:rPr>
                                <w:color w:val="FFFFFF" w:themeColor="background1"/>
                              </w:rPr>
                              <w:t>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62" type="#_x0000_t202" style="position:absolute;margin-left:302pt;margin-top:5.05pt;width:144.5pt;height:2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" fillcolor="#f07f09 [3204]" stroked="f" strokeweight=".5pt">
                <v:textbox>
                  <w:txbxContent>
                    <w:p w:rsidR="00B42EC0" w:rsidRPr="00B42EC0" w:rsidRDefault="00B42EC0" w:rsidP="00B42EC0">
                      <w:pPr>
                        <w:jc w:val="center"/>
                        <w:rPr>
                          <w:color w:val="FFFFFF" w:themeColor="background1"/>
                        </w:rPr>
                      </w:pPr>
                      <w:r w:rsidRPr="00B42EC0">
                        <w:rPr>
                          <w:color w:val="FFFFFF" w:themeColor="background1"/>
                        </w:rPr>
                        <w:t>Bill</w:t>
                      </w:r>
                    </w:p>
                  </w:txbxContent>
                </v:textbox>
              </v:shape>
            </w:pict>
          </mc:Fallback>
        </mc:AlternateContent>
      </w:r>
    </w:p>
    <w:p w:rsidR="00D50C5C" w:rsidRDefault="00D50C5C" w:rsidP="00D50C5C"/>
    <w:p w:rsidR="00D50C5C" w:rsidRDefault="00D50C5C" w:rsidP="00D50C5C"/>
    <w:p w:rsidR="00D50C5C" w:rsidRPr="00D50C5C" w:rsidRDefault="00D50C5C" w:rsidP="00D50C5C"/>
    <w:p w:rsidR="00FD145E" w:rsidRDefault="00FD145E" w:rsidP="00FD145E">
      <w:pPr>
        <w:pStyle w:val="Heading5"/>
      </w:pPr>
      <w:r>
        <w:t>Context Diagram</w:t>
      </w:r>
    </w:p>
    <w:p w:rsidR="00FD145E" w:rsidRDefault="00FD145E" w:rsidP="00FD145E">
      <w:pPr>
        <w:ind w:firstLine="708"/>
      </w:pPr>
      <w:r w:rsidRPr="00FD145E">
        <w:t xml:space="preserve">Here we have Management as </w:t>
      </w:r>
      <w:r w:rsidR="00D4475B">
        <w:t>the external entity</w:t>
      </w:r>
      <w:r w:rsidRPr="00FD145E">
        <w:t>. The whole of MLAS is shown as the process.</w:t>
      </w:r>
    </w:p>
    <w:p w:rsidR="0090750D" w:rsidRDefault="0090750D" w:rsidP="0090750D">
      <w:pPr>
        <w:pStyle w:val="Heading5"/>
      </w:pPr>
      <w:r>
        <w:t>Inputs</w:t>
      </w:r>
    </w:p>
    <w:p w:rsidR="0090750D" w:rsidRDefault="0090750D" w:rsidP="0090750D">
      <w:pPr>
        <w:pStyle w:val="ListParagraph"/>
        <w:numPr>
          <w:ilvl w:val="0"/>
          <w:numId w:val="22"/>
        </w:numPr>
      </w:pPr>
      <w:r>
        <w:t>Add Test</w:t>
      </w:r>
    </w:p>
    <w:p w:rsidR="0090750D" w:rsidRDefault="0090750D" w:rsidP="0090750D">
      <w:pPr>
        <w:pStyle w:val="ListParagraph"/>
        <w:numPr>
          <w:ilvl w:val="0"/>
          <w:numId w:val="22"/>
        </w:numPr>
      </w:pPr>
      <w:r>
        <w:t>Remove Test</w:t>
      </w:r>
    </w:p>
    <w:p w:rsidR="0090750D" w:rsidRDefault="0090750D" w:rsidP="0090750D">
      <w:pPr>
        <w:pStyle w:val="ListParagraph"/>
        <w:numPr>
          <w:ilvl w:val="0"/>
          <w:numId w:val="22"/>
        </w:numPr>
      </w:pPr>
      <w:r>
        <w:t>Edit Test</w:t>
      </w:r>
    </w:p>
    <w:p w:rsidR="0090750D" w:rsidRDefault="0090750D" w:rsidP="0090750D">
      <w:pPr>
        <w:pStyle w:val="ListParagraph"/>
        <w:numPr>
          <w:ilvl w:val="0"/>
          <w:numId w:val="22"/>
        </w:numPr>
      </w:pPr>
      <w:r>
        <w:t>List Test</w:t>
      </w:r>
    </w:p>
    <w:p w:rsidR="0090750D" w:rsidRDefault="0090750D" w:rsidP="0090750D">
      <w:pPr>
        <w:pStyle w:val="ListParagraph"/>
        <w:numPr>
          <w:ilvl w:val="0"/>
          <w:numId w:val="22"/>
        </w:numPr>
      </w:pPr>
      <w:r>
        <w:t>Notify Management</w:t>
      </w:r>
    </w:p>
    <w:p w:rsidR="0090750D" w:rsidRDefault="0090750D" w:rsidP="0090750D">
      <w:pPr>
        <w:pStyle w:val="ListParagraph"/>
        <w:numPr>
          <w:ilvl w:val="0"/>
          <w:numId w:val="22"/>
        </w:numPr>
      </w:pPr>
      <w:r>
        <w:t>Check Stocks</w:t>
      </w:r>
    </w:p>
    <w:p w:rsidR="0090750D" w:rsidRDefault="0090750D" w:rsidP="0090750D">
      <w:pPr>
        <w:pStyle w:val="ListParagraph"/>
        <w:numPr>
          <w:ilvl w:val="0"/>
          <w:numId w:val="22"/>
        </w:numPr>
      </w:pPr>
      <w:r>
        <w:t>Generate Bill</w:t>
      </w:r>
    </w:p>
    <w:p w:rsidR="0090750D" w:rsidRDefault="0090750D" w:rsidP="0090750D">
      <w:pPr>
        <w:pStyle w:val="ListParagraph"/>
        <w:numPr>
          <w:ilvl w:val="0"/>
          <w:numId w:val="22"/>
        </w:numPr>
      </w:pPr>
      <w:r>
        <w:t>Check Stocks</w:t>
      </w:r>
    </w:p>
    <w:p w:rsidR="0090750D" w:rsidRDefault="0090750D" w:rsidP="0090750D">
      <w:pPr>
        <w:pStyle w:val="Heading5"/>
      </w:pPr>
      <w:r>
        <w:t>Process</w:t>
      </w:r>
    </w:p>
    <w:p w:rsidR="00453F12" w:rsidRDefault="0090750D" w:rsidP="00FD0A58">
      <w:pPr>
        <w:ind w:left="708"/>
      </w:pPr>
      <w:r w:rsidRPr="0090750D">
        <w:t>MLAS</w:t>
      </w:r>
      <w:r w:rsidR="00453F12">
        <w:t xml:space="preserve"> (</w:t>
      </w:r>
      <w:r w:rsidRPr="0090750D">
        <w:t>Medical Lab Automation Software)</w:t>
      </w:r>
    </w:p>
    <w:p w:rsidR="00FD0A58" w:rsidRDefault="00FD0A58" w:rsidP="00FD0A58">
      <w:pPr>
        <w:pStyle w:val="Heading5"/>
      </w:pPr>
      <w:r>
        <w:t>Outputs</w:t>
      </w:r>
    </w:p>
    <w:p w:rsidR="00FD0A58" w:rsidRDefault="00FD0A58" w:rsidP="00FD0A58">
      <w:pPr>
        <w:pStyle w:val="ListParagraph"/>
        <w:numPr>
          <w:ilvl w:val="0"/>
          <w:numId w:val="23"/>
        </w:numPr>
      </w:pPr>
      <w:r>
        <w:t>Test reports</w:t>
      </w:r>
    </w:p>
    <w:p w:rsidR="00FD0A58" w:rsidRDefault="00FD0A58" w:rsidP="00FD0A58">
      <w:pPr>
        <w:pStyle w:val="ListParagraph"/>
        <w:numPr>
          <w:ilvl w:val="0"/>
          <w:numId w:val="23"/>
        </w:numPr>
      </w:pPr>
      <w:r>
        <w:t>Bill</w:t>
      </w:r>
    </w:p>
    <w:p w:rsidR="00FD0A58" w:rsidRDefault="00FD0A58" w:rsidP="00FD0A58">
      <w:pPr>
        <w:pStyle w:val="ListParagraph"/>
        <w:numPr>
          <w:ilvl w:val="0"/>
          <w:numId w:val="23"/>
        </w:numPr>
      </w:pPr>
      <w:r>
        <w:t>Place order</w:t>
      </w:r>
    </w:p>
    <w:p w:rsidR="00F47E6A" w:rsidRDefault="00F47E6A" w:rsidP="00F47E6A"/>
    <w:p w:rsidR="00F47E6A" w:rsidRDefault="00F47E6A" w:rsidP="00F47E6A"/>
    <w:p w:rsidR="00F47E6A" w:rsidRDefault="00F47E6A" w:rsidP="00F47E6A"/>
    <w:p w:rsidR="00FD0A58" w:rsidRDefault="00FD0A58" w:rsidP="00FD0A58"/>
    <w:p w:rsidR="00F47E6A" w:rsidRDefault="00FD0A58" w:rsidP="003269CE">
      <w:pPr>
        <w:pStyle w:val="Heading3"/>
      </w:pPr>
      <w:bookmarkStart w:id="24" w:name="_Toc415349350"/>
      <w:r>
        <w:t>Structure Chart</w:t>
      </w:r>
      <w:bookmarkEnd w:id="24"/>
    </w:p>
    <w:p w:rsidR="00F47E6A" w:rsidRDefault="00F47E6A" w:rsidP="00F47E6A">
      <w:pPr>
        <w:jc w:val="center"/>
      </w:pPr>
    </w:p>
    <w:p w:rsidR="00F47E6A" w:rsidRPr="00F47E6A" w:rsidRDefault="00F47E6A" w:rsidP="00F47E6A">
      <w:pPr>
        <w:jc w:val="center"/>
      </w:pPr>
      <w:r>
        <w:rPr>
          <w:noProof/>
          <w:lang w:val="en-IN" w:eastAsia="en-IN" w:bidi="hi-IN"/>
        </w:rPr>
        <w:drawing>
          <wp:inline distT="0" distB="0" distL="0" distR="0">
            <wp:extent cx="5486400" cy="3200400"/>
            <wp:effectExtent l="0" t="0" r="38100" b="0"/>
            <wp:docPr id="48" name="Diagram 4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D0A58" w:rsidRDefault="00FD0A58" w:rsidP="00FD0A58"/>
    <w:p w:rsidR="00FD0A58" w:rsidRDefault="00FD0A58" w:rsidP="00FD0A58">
      <w:pPr>
        <w:pStyle w:val="Heading1"/>
      </w:pPr>
      <w:bookmarkStart w:id="25" w:name="_Toc415349351"/>
      <w:r>
        <w:t>Detailed Design</w:t>
      </w:r>
      <w:bookmarkEnd w:id="25"/>
    </w:p>
    <w:p w:rsidR="00FD0A58" w:rsidRDefault="00FD0A58" w:rsidP="00FD0A58">
      <w:pPr>
        <w:pStyle w:val="Heading2"/>
      </w:pPr>
      <w:bookmarkStart w:id="26" w:name="_Toc415349352"/>
      <w:r>
        <w:t>Global System Architecture</w:t>
      </w:r>
      <w:bookmarkEnd w:id="26"/>
    </w:p>
    <w:p w:rsidR="00AE7DD4" w:rsidRDefault="00FD0A58" w:rsidP="003911A5">
      <w:pPr>
        <w:ind w:firstLine="576"/>
      </w:pPr>
      <w:r>
        <w:t>The overall system</w:t>
      </w:r>
      <w:r w:rsidRPr="00FD0A58">
        <w:t xml:space="preserve"> architecture is a 2-tier architecture which includes client at one end and the database at the other. There is no server based middle tier in the software being designed</w:t>
      </w:r>
      <w:r w:rsidR="00AE7DD4">
        <w:t>.</w:t>
      </w:r>
    </w:p>
    <w:p w:rsidR="003911A5" w:rsidRDefault="003911A5" w:rsidP="003911A5">
      <w:pPr>
        <w:pStyle w:val="Heading2"/>
      </w:pPr>
      <w:bookmarkStart w:id="27" w:name="_Toc415349353"/>
      <w:r>
        <w:t>Platform</w:t>
      </w:r>
      <w:bookmarkEnd w:id="27"/>
    </w:p>
    <w:p w:rsidR="000D036B" w:rsidRDefault="003911A5" w:rsidP="000D036B">
      <w:pPr>
        <w:pStyle w:val="ListParagraph"/>
        <w:numPr>
          <w:ilvl w:val="0"/>
          <w:numId w:val="25"/>
        </w:numPr>
      </w:pPr>
      <w:r>
        <w:t xml:space="preserve">Minimum system requirements: </w:t>
      </w:r>
    </w:p>
    <w:p w:rsidR="003911A5" w:rsidRDefault="003911A5" w:rsidP="000D036B">
      <w:pPr>
        <w:pStyle w:val="ListParagraph"/>
        <w:numPr>
          <w:ilvl w:val="1"/>
          <w:numId w:val="25"/>
        </w:numPr>
      </w:pPr>
      <w:r>
        <w:t>Hardware requirements</w:t>
      </w:r>
    </w:p>
    <w:tbl>
      <w:tblPr>
        <w:tblStyle w:val="TableGridLight"/>
        <w:tblW w:w="0" w:type="auto"/>
        <w:tblLook w:val="04A0" w:firstRow="1" w:lastRow="0" w:firstColumn="1" w:lastColumn="0" w:noHBand="0" w:noVBand="1"/>
      </w:tblPr>
      <w:tblGrid>
        <w:gridCol w:w="4675"/>
        <w:gridCol w:w="4675"/>
      </w:tblGrid>
      <w:tr w:rsidR="003911A5" w:rsidTr="003911A5">
        <w:tc>
          <w:tcPr>
            <w:tcW w:w="4675" w:type="dxa"/>
          </w:tcPr>
          <w:p w:rsidR="003911A5" w:rsidRDefault="003911A5" w:rsidP="003911A5">
            <w:pPr>
              <w:pStyle w:val="ListParagraph"/>
              <w:ind w:left="0"/>
            </w:pPr>
            <w:r>
              <w:t>Operating system</w:t>
            </w:r>
          </w:p>
        </w:tc>
        <w:tc>
          <w:tcPr>
            <w:tcW w:w="4675" w:type="dxa"/>
          </w:tcPr>
          <w:p w:rsidR="003911A5" w:rsidRDefault="003911A5" w:rsidP="003911A5">
            <w:pPr>
              <w:pStyle w:val="ListParagraph"/>
              <w:ind w:left="0"/>
            </w:pPr>
            <w:r w:rsidRPr="003911A5">
              <w:t>Windows XP or later versions, Linux, OS X</w:t>
            </w:r>
          </w:p>
        </w:tc>
      </w:tr>
      <w:tr w:rsidR="003911A5" w:rsidTr="003911A5">
        <w:tc>
          <w:tcPr>
            <w:tcW w:w="4675" w:type="dxa"/>
          </w:tcPr>
          <w:p w:rsidR="003911A5" w:rsidRDefault="003911A5" w:rsidP="003911A5">
            <w:pPr>
              <w:pStyle w:val="ListParagraph"/>
              <w:ind w:left="0"/>
            </w:pPr>
            <w:r w:rsidRPr="003911A5">
              <w:t>Processor</w:t>
            </w:r>
          </w:p>
        </w:tc>
        <w:tc>
          <w:tcPr>
            <w:tcW w:w="4675" w:type="dxa"/>
          </w:tcPr>
          <w:p w:rsidR="003911A5" w:rsidRDefault="003911A5" w:rsidP="003911A5">
            <w:pPr>
              <w:pStyle w:val="ListParagraph"/>
              <w:ind w:left="0"/>
            </w:pPr>
            <w:r w:rsidRPr="003911A5">
              <w:t>At least Pentium II processor or equivalent</w:t>
            </w:r>
          </w:p>
        </w:tc>
      </w:tr>
      <w:tr w:rsidR="003911A5" w:rsidTr="003911A5">
        <w:tc>
          <w:tcPr>
            <w:tcW w:w="4675" w:type="dxa"/>
          </w:tcPr>
          <w:p w:rsidR="003911A5" w:rsidRDefault="003911A5" w:rsidP="003911A5">
            <w:pPr>
              <w:pStyle w:val="ListParagraph"/>
              <w:ind w:left="0"/>
            </w:pPr>
            <w:r w:rsidRPr="003911A5">
              <w:t>Free Hard Disk space</w:t>
            </w:r>
          </w:p>
        </w:tc>
        <w:tc>
          <w:tcPr>
            <w:tcW w:w="4675" w:type="dxa"/>
          </w:tcPr>
          <w:p w:rsidR="003911A5" w:rsidRDefault="003911A5" w:rsidP="003911A5">
            <w:pPr>
              <w:pStyle w:val="ListParagraph"/>
              <w:ind w:left="0"/>
            </w:pPr>
            <w:r w:rsidRPr="003911A5">
              <w:t>500</w:t>
            </w:r>
            <w:r w:rsidR="000D036B">
              <w:t xml:space="preserve"> </w:t>
            </w:r>
            <w:r w:rsidRPr="003911A5">
              <w:t>MB</w:t>
            </w:r>
          </w:p>
        </w:tc>
      </w:tr>
      <w:tr w:rsidR="003911A5" w:rsidTr="003911A5">
        <w:tc>
          <w:tcPr>
            <w:tcW w:w="4675" w:type="dxa"/>
          </w:tcPr>
          <w:p w:rsidR="003911A5" w:rsidRDefault="003911A5" w:rsidP="003911A5">
            <w:pPr>
              <w:pStyle w:val="ListParagraph"/>
              <w:ind w:left="0"/>
            </w:pPr>
            <w:r w:rsidRPr="003911A5">
              <w:t>RAM</w:t>
            </w:r>
          </w:p>
        </w:tc>
        <w:tc>
          <w:tcPr>
            <w:tcW w:w="4675" w:type="dxa"/>
          </w:tcPr>
          <w:p w:rsidR="003911A5" w:rsidRDefault="003911A5" w:rsidP="003911A5">
            <w:pPr>
              <w:pStyle w:val="ListParagraph"/>
              <w:ind w:left="0"/>
            </w:pPr>
            <w:r w:rsidRPr="003911A5">
              <w:t>512 MB</w:t>
            </w:r>
          </w:p>
        </w:tc>
      </w:tr>
    </w:tbl>
    <w:p w:rsidR="003911A5" w:rsidRDefault="00D31D7C" w:rsidP="00D31D7C">
      <w:pPr>
        <w:pStyle w:val="ListParagraph"/>
        <w:numPr>
          <w:ilvl w:val="1"/>
          <w:numId w:val="25"/>
        </w:numPr>
      </w:pPr>
      <w:r>
        <w:t>Software requirements:</w:t>
      </w:r>
    </w:p>
    <w:p w:rsidR="00D31D7C" w:rsidRDefault="00D31D7C" w:rsidP="00D31D7C">
      <w:pPr>
        <w:ind w:left="1308" w:firstLine="708"/>
      </w:pPr>
      <w:r w:rsidRPr="00D31D7C">
        <w:t>MySQL, JDK 1.7 or above</w:t>
      </w:r>
    </w:p>
    <w:p w:rsidR="00D31D7C" w:rsidRDefault="00D31D7C" w:rsidP="00D31D7C">
      <w:pPr>
        <w:pStyle w:val="ListParagraph"/>
        <w:numPr>
          <w:ilvl w:val="0"/>
          <w:numId w:val="25"/>
        </w:numPr>
      </w:pPr>
      <w:r>
        <w:t>Recommended system requirements</w:t>
      </w:r>
    </w:p>
    <w:p w:rsidR="00D31D7C" w:rsidRDefault="00D31D7C" w:rsidP="00D31D7C">
      <w:pPr>
        <w:pStyle w:val="ListParagraph"/>
        <w:numPr>
          <w:ilvl w:val="1"/>
          <w:numId w:val="25"/>
        </w:numPr>
      </w:pPr>
      <w:r>
        <w:t>Hardware requirements</w:t>
      </w:r>
    </w:p>
    <w:tbl>
      <w:tblPr>
        <w:tblStyle w:val="TableGridLight"/>
        <w:tblW w:w="0" w:type="auto"/>
        <w:tblLook w:val="04A0" w:firstRow="1" w:lastRow="0" w:firstColumn="1" w:lastColumn="0" w:noHBand="0" w:noVBand="1"/>
      </w:tblPr>
      <w:tblGrid>
        <w:gridCol w:w="4675"/>
        <w:gridCol w:w="4675"/>
      </w:tblGrid>
      <w:tr w:rsidR="00D31D7C" w:rsidTr="005F1FA3">
        <w:tc>
          <w:tcPr>
            <w:tcW w:w="4675" w:type="dxa"/>
          </w:tcPr>
          <w:p w:rsidR="00D31D7C" w:rsidRDefault="00D31D7C" w:rsidP="005F1FA3">
            <w:pPr>
              <w:pStyle w:val="ListParagraph"/>
              <w:ind w:left="0"/>
            </w:pPr>
            <w:r>
              <w:t>Operating system</w:t>
            </w:r>
          </w:p>
        </w:tc>
        <w:tc>
          <w:tcPr>
            <w:tcW w:w="4675" w:type="dxa"/>
          </w:tcPr>
          <w:p w:rsidR="00D31D7C" w:rsidRDefault="00D31D7C" w:rsidP="005F1FA3">
            <w:pPr>
              <w:pStyle w:val="ListParagraph"/>
              <w:ind w:left="0"/>
            </w:pPr>
            <w:r>
              <w:t>Windows 7</w:t>
            </w:r>
            <w:r w:rsidRPr="003911A5">
              <w:t xml:space="preserve"> or later versions, Linux, OS X</w:t>
            </w:r>
          </w:p>
        </w:tc>
      </w:tr>
      <w:tr w:rsidR="00D31D7C" w:rsidTr="005F1FA3">
        <w:tc>
          <w:tcPr>
            <w:tcW w:w="4675" w:type="dxa"/>
          </w:tcPr>
          <w:p w:rsidR="00D31D7C" w:rsidRDefault="00D31D7C" w:rsidP="005F1FA3">
            <w:pPr>
              <w:pStyle w:val="ListParagraph"/>
              <w:ind w:left="0"/>
            </w:pPr>
            <w:r w:rsidRPr="003911A5">
              <w:t>Processor</w:t>
            </w:r>
          </w:p>
        </w:tc>
        <w:tc>
          <w:tcPr>
            <w:tcW w:w="4675" w:type="dxa"/>
          </w:tcPr>
          <w:p w:rsidR="00D31D7C" w:rsidRDefault="00D31D7C" w:rsidP="005F1FA3">
            <w:pPr>
              <w:pStyle w:val="ListParagraph"/>
              <w:ind w:left="0"/>
            </w:pPr>
            <w:r w:rsidRPr="00D31D7C">
              <w:t>400MHz Pentium III processor or above</w:t>
            </w:r>
          </w:p>
        </w:tc>
      </w:tr>
      <w:tr w:rsidR="00D31D7C" w:rsidTr="005F1FA3">
        <w:tc>
          <w:tcPr>
            <w:tcW w:w="4675" w:type="dxa"/>
          </w:tcPr>
          <w:p w:rsidR="00D31D7C" w:rsidRDefault="00D31D7C" w:rsidP="005F1FA3">
            <w:pPr>
              <w:pStyle w:val="ListParagraph"/>
              <w:ind w:left="0"/>
            </w:pPr>
            <w:r w:rsidRPr="003911A5">
              <w:t>Free Hard Disk space</w:t>
            </w:r>
          </w:p>
        </w:tc>
        <w:tc>
          <w:tcPr>
            <w:tcW w:w="4675" w:type="dxa"/>
          </w:tcPr>
          <w:p w:rsidR="00D31D7C" w:rsidRDefault="00D31D7C" w:rsidP="005F1FA3">
            <w:pPr>
              <w:pStyle w:val="ListParagraph"/>
              <w:ind w:left="0"/>
            </w:pPr>
            <w:r w:rsidRPr="003911A5">
              <w:t>500</w:t>
            </w:r>
            <w:r>
              <w:t xml:space="preserve"> </w:t>
            </w:r>
            <w:r w:rsidRPr="003911A5">
              <w:t>MB</w:t>
            </w:r>
          </w:p>
        </w:tc>
      </w:tr>
      <w:tr w:rsidR="00D31D7C" w:rsidTr="005F1FA3">
        <w:tc>
          <w:tcPr>
            <w:tcW w:w="4675" w:type="dxa"/>
          </w:tcPr>
          <w:p w:rsidR="00D31D7C" w:rsidRDefault="00D31D7C" w:rsidP="005F1FA3">
            <w:pPr>
              <w:pStyle w:val="ListParagraph"/>
              <w:ind w:left="0"/>
            </w:pPr>
            <w:r w:rsidRPr="003911A5">
              <w:t>RAM</w:t>
            </w:r>
          </w:p>
        </w:tc>
        <w:tc>
          <w:tcPr>
            <w:tcW w:w="4675" w:type="dxa"/>
          </w:tcPr>
          <w:p w:rsidR="00D31D7C" w:rsidRDefault="00D31D7C" w:rsidP="005F1FA3">
            <w:pPr>
              <w:pStyle w:val="ListParagraph"/>
              <w:ind w:left="0"/>
            </w:pPr>
            <w:r>
              <w:t>1 GB</w:t>
            </w:r>
          </w:p>
        </w:tc>
      </w:tr>
    </w:tbl>
    <w:p w:rsidR="00D31D7C" w:rsidRDefault="00D31D7C" w:rsidP="00D31D7C">
      <w:pPr>
        <w:pStyle w:val="ListParagraph"/>
        <w:ind w:left="2016"/>
      </w:pPr>
    </w:p>
    <w:p w:rsidR="001F6ABA" w:rsidRDefault="001F6ABA" w:rsidP="001F6ABA">
      <w:pPr>
        <w:pStyle w:val="Heading2"/>
      </w:pPr>
      <w:bookmarkStart w:id="28" w:name="_Toc415349354"/>
      <w:r>
        <w:t>Software Architecture</w:t>
      </w:r>
      <w:bookmarkEnd w:id="28"/>
    </w:p>
    <w:p w:rsidR="001F6ABA" w:rsidRDefault="001F6ABA" w:rsidP="001F6ABA">
      <w:pPr>
        <w:ind w:firstLine="576"/>
      </w:pPr>
      <w:r w:rsidRPr="001F6ABA">
        <w:t>Object-oriented architecture forms the basis of the MLAS. In this style data representations and their associated primitive operations are encapsulated in an abstract data type or object. The components of this style are the objects—or instances of the abstract data types. Objects interact through function and procedure invocations. Two important aspects of this style are</w:t>
      </w:r>
      <w:r>
        <w:t>:</w:t>
      </w:r>
    </w:p>
    <w:p w:rsidR="001F6ABA" w:rsidRDefault="001F6ABA" w:rsidP="001F6ABA">
      <w:pPr>
        <w:pStyle w:val="ListParagraph"/>
        <w:numPr>
          <w:ilvl w:val="0"/>
          <w:numId w:val="26"/>
        </w:numPr>
      </w:pPr>
      <w:r>
        <w:t>T</w:t>
      </w:r>
      <w:r w:rsidRPr="001F6ABA">
        <w:t>hat an object is responsible for preserving the integrity of its representation (usually by maintain</w:t>
      </w:r>
      <w:r>
        <w:t>ing some invariant over it)</w:t>
      </w:r>
    </w:p>
    <w:p w:rsidR="001F6ABA" w:rsidRDefault="001F6ABA" w:rsidP="001F6ABA">
      <w:pPr>
        <w:pStyle w:val="ListParagraph"/>
        <w:numPr>
          <w:ilvl w:val="0"/>
          <w:numId w:val="26"/>
        </w:numPr>
      </w:pPr>
      <w:r w:rsidRPr="001F6ABA">
        <w:t>That the representation is hidden from other objects. Thus the aspects of OOA mentioned justify our choice</w:t>
      </w:r>
      <w:r>
        <w:t>.</w:t>
      </w:r>
    </w:p>
    <w:p w:rsidR="001F6ABA" w:rsidRDefault="001F6ABA" w:rsidP="001F6ABA">
      <w:pPr>
        <w:pStyle w:val="ListParagraph"/>
        <w:ind w:left="1296"/>
      </w:pPr>
    </w:p>
    <w:p w:rsidR="001F6ABA" w:rsidRDefault="001F6ABA" w:rsidP="001F6ABA">
      <w:pPr>
        <w:pStyle w:val="Heading2"/>
      </w:pPr>
      <w:bookmarkStart w:id="29" w:name="_Toc415349355"/>
      <w:r>
        <w:t>Database Design</w:t>
      </w:r>
      <w:bookmarkEnd w:id="29"/>
    </w:p>
    <w:p w:rsidR="001F6ABA" w:rsidRDefault="001F6ABA" w:rsidP="001F6ABA">
      <w:pPr>
        <w:ind w:firstLine="576"/>
      </w:pPr>
      <w:r w:rsidRPr="001F6ABA">
        <w:t>The core table of the database is Test. This tracks the bulk of information about the various medical tests. Each field holds a single piece of information about a medical test.  A secondary table deals with all the bills. The primary id is the bill id, and each bill is associated with the details of the patient to w</w:t>
      </w:r>
      <w:r>
        <w:t>hom it was</w:t>
      </w:r>
      <w:r w:rsidRPr="001F6ABA">
        <w:t xml:space="preserve"> issued. </w:t>
      </w:r>
      <w:r>
        <w:t>A third table deals with the</w:t>
      </w:r>
      <w:r w:rsidRPr="001F6ABA">
        <w:t xml:space="preserve"> medical lab inventory and keeps tracks of the various items and their numbers and their required quantity.</w:t>
      </w:r>
    </w:p>
    <w:p w:rsidR="00B809D1" w:rsidRDefault="00B809D1" w:rsidP="001F6ABA">
      <w:pPr>
        <w:ind w:firstLine="576"/>
      </w:pPr>
    </w:p>
    <w:p w:rsidR="00B809D1" w:rsidRDefault="00B809D1" w:rsidP="00B809D1">
      <w:pPr>
        <w:pStyle w:val="Heading2"/>
      </w:pPr>
      <w:bookmarkStart w:id="30" w:name="_Toc415349356"/>
      <w:r>
        <w:t>Design I/O</w:t>
      </w:r>
      <w:bookmarkEnd w:id="30"/>
    </w:p>
    <w:p w:rsidR="00B809D1" w:rsidRDefault="00B809D1" w:rsidP="00B809D1">
      <w:pPr>
        <w:ind w:firstLine="576"/>
      </w:pPr>
      <w:r w:rsidRPr="00B809D1">
        <w:t>The Management will be provided with a portal for the addition/editing/removal/listing of various tests. Another portal will be dedicated to inventory management. Initial input will be provided in the form of initial medical lab stocks and the medical tests. Input for the medical tests will be provided in two ways, via a properly formatted file and also via entry of all details pertaining to the test manually. Employees will have to supply input pertaining to the patients</w:t>
      </w:r>
      <w:r>
        <w:t xml:space="preserve"> in various </w:t>
      </w:r>
      <w:proofErr w:type="spellStart"/>
      <w:r w:rsidR="003F048C">
        <w:t>j</w:t>
      </w:r>
      <w:r>
        <w:t>Te</w:t>
      </w:r>
      <w:r w:rsidRPr="00B809D1">
        <w:t>xtAreas</w:t>
      </w:r>
      <w:proofErr w:type="spellEnd"/>
      <w:r w:rsidRPr="00B809D1">
        <w:t>. The primary output for LMAS is bill and test report. Both of them will be disp</w:t>
      </w:r>
      <w:r w:rsidR="003F048C">
        <w:t xml:space="preserve">layed via a dedicated </w:t>
      </w:r>
      <w:proofErr w:type="spellStart"/>
      <w:r w:rsidR="003F048C">
        <w:t>j</w:t>
      </w:r>
      <w:r w:rsidRPr="00B809D1">
        <w:t>DialogBox</w:t>
      </w:r>
      <w:proofErr w:type="spellEnd"/>
      <w:r w:rsidRPr="00B809D1">
        <w:t xml:space="preserve"> and a</w:t>
      </w:r>
      <w:r>
        <w:t>n</w:t>
      </w:r>
      <w:r w:rsidRPr="00B809D1">
        <w:t xml:space="preserve"> option for print will be provided.</w:t>
      </w:r>
    </w:p>
    <w:p w:rsidR="00127AEA" w:rsidRDefault="00127AEA" w:rsidP="00127AEA">
      <w:pPr>
        <w:pStyle w:val="Heading2"/>
      </w:pPr>
      <w:bookmarkStart w:id="31" w:name="_Toc415349357"/>
      <w:r w:rsidRPr="00127AEA">
        <w:t>Procedures &amp; Users</w:t>
      </w:r>
      <w:bookmarkEnd w:id="31"/>
    </w:p>
    <w:p w:rsidR="00127AEA" w:rsidRDefault="00127AEA" w:rsidP="00127AEA">
      <w:pPr>
        <w:pStyle w:val="ListParagraph"/>
        <w:numPr>
          <w:ilvl w:val="0"/>
          <w:numId w:val="25"/>
        </w:numPr>
      </w:pPr>
      <w:r>
        <w:t>Users:</w:t>
      </w:r>
    </w:p>
    <w:p w:rsidR="00127AEA" w:rsidRDefault="00127AEA" w:rsidP="00127AEA">
      <w:pPr>
        <w:pStyle w:val="ListParagraph"/>
        <w:ind w:left="1296"/>
      </w:pPr>
      <w:r>
        <w:t xml:space="preserve">The different user classes are: </w:t>
      </w:r>
    </w:p>
    <w:p w:rsidR="00127AEA" w:rsidRDefault="00127AEA" w:rsidP="00E442E9">
      <w:pPr>
        <w:pStyle w:val="ListParagraph"/>
        <w:numPr>
          <w:ilvl w:val="1"/>
          <w:numId w:val="25"/>
        </w:numPr>
      </w:pPr>
      <w:r w:rsidRPr="00127AEA">
        <w:t>Management – Power to edit/add/remove test, list tests, place order for new stocks</w:t>
      </w:r>
      <w:r w:rsidR="00E442E9">
        <w:t xml:space="preserve">, </w:t>
      </w:r>
      <w:r w:rsidR="00E442E9" w:rsidRPr="00127AEA">
        <w:t>Power to Generate a Bill when a Patient takes a test and Generate Test Report when the patient comes to collect the test report, check stocks and notify Management when shortage of stocks.</w:t>
      </w:r>
    </w:p>
    <w:p w:rsidR="00127AEA" w:rsidRDefault="00127AEA" w:rsidP="00127AEA">
      <w:pPr>
        <w:pStyle w:val="ListParagraph"/>
        <w:numPr>
          <w:ilvl w:val="1"/>
          <w:numId w:val="25"/>
        </w:numPr>
      </w:pPr>
      <w:r w:rsidRPr="00127AEA">
        <w:t>Patient – Power to take test and collect test report. He receives a bill after taking the test and he has to present that bill on or after the specified date and time to collect the test report.</w:t>
      </w:r>
    </w:p>
    <w:p w:rsidR="00182C39" w:rsidRDefault="00182C39" w:rsidP="00182C39">
      <w:pPr>
        <w:pStyle w:val="ListParagraph"/>
        <w:ind w:left="2016"/>
      </w:pPr>
    </w:p>
    <w:p w:rsidR="00182C39" w:rsidRDefault="00182C39" w:rsidP="00182C39">
      <w:pPr>
        <w:pStyle w:val="ListParagraph"/>
        <w:numPr>
          <w:ilvl w:val="0"/>
          <w:numId w:val="25"/>
        </w:numPr>
      </w:pPr>
      <w:r>
        <w:t>Procedures:</w:t>
      </w:r>
    </w:p>
    <w:p w:rsidR="00182C39" w:rsidRDefault="00182C39" w:rsidP="00182C39">
      <w:pPr>
        <w:pStyle w:val="ListParagraph"/>
        <w:ind w:left="1296"/>
      </w:pPr>
      <w:r w:rsidRPr="00182C39">
        <w:t>Refer to Sequence Diagrams.</w:t>
      </w:r>
    </w:p>
    <w:p w:rsidR="003F048C" w:rsidRDefault="003F048C" w:rsidP="003F048C">
      <w:pPr>
        <w:pStyle w:val="Heading2"/>
      </w:pPr>
      <w:bookmarkStart w:id="32" w:name="_Toc415349358"/>
      <w:r>
        <w:t>Interfaces</w:t>
      </w:r>
      <w:bookmarkEnd w:id="32"/>
    </w:p>
    <w:p w:rsidR="003F048C" w:rsidRDefault="003F048C" w:rsidP="003F048C">
      <w:pPr>
        <w:ind w:firstLine="576"/>
      </w:pPr>
      <w:r w:rsidRPr="003F048C">
        <w:t>The central system runs the database app</w:t>
      </w:r>
      <w:r w:rsidR="00DC1AF1">
        <w:t>lication, for example, SQL*Plus</w:t>
      </w:r>
      <w:r w:rsidRPr="003F048C">
        <w:t>, that accesses database information and interacts with a user. A server can be incorporated as an interface to the queries from the client side to the database. The user interface comprises of java swing components. The interface</w:t>
      </w:r>
      <w:r>
        <w:t xml:space="preserve"> will be mainly in the form of </w:t>
      </w:r>
      <w:proofErr w:type="spellStart"/>
      <w:r>
        <w:t>j</w:t>
      </w:r>
      <w:r w:rsidRPr="003F048C">
        <w:t>Buttons</w:t>
      </w:r>
      <w:proofErr w:type="spellEnd"/>
      <w:r w:rsidRPr="003F048C">
        <w:t>.</w:t>
      </w:r>
    </w:p>
    <w:p w:rsidR="00DC1AF1" w:rsidRDefault="00DC1AF1" w:rsidP="00DC1AF1">
      <w:pPr>
        <w:pStyle w:val="Heading2"/>
      </w:pPr>
      <w:bookmarkStart w:id="33" w:name="_Toc415349359"/>
      <w:r>
        <w:t>Detailed Class Design</w:t>
      </w:r>
      <w:bookmarkEnd w:id="33"/>
    </w:p>
    <w:p w:rsidR="00DC1AF1" w:rsidRDefault="00DC1AF1" w:rsidP="00DC1AF1">
      <w:pPr>
        <w:ind w:left="576"/>
      </w:pPr>
      <w:r w:rsidRPr="00DC1AF1">
        <w:t>Refer to Class Diagram.</w:t>
      </w:r>
    </w:p>
    <w:p w:rsidR="001D238D" w:rsidRDefault="001D238D" w:rsidP="001D238D">
      <w:pPr>
        <w:pStyle w:val="Heading2"/>
      </w:pPr>
      <w:bookmarkStart w:id="34" w:name="_Toc415349360"/>
      <w:r w:rsidRPr="001D238D">
        <w:t>Report</w:t>
      </w:r>
      <w:bookmarkEnd w:id="34"/>
    </w:p>
    <w:p w:rsidR="001D238D" w:rsidRPr="001D238D" w:rsidRDefault="001D238D" w:rsidP="001D238D">
      <w:pPr>
        <w:ind w:firstLine="576"/>
      </w:pPr>
      <w:r w:rsidRPr="001D238D">
        <w:t>Under the detailed design section of the software design, the global system architecture was discussed. The MLAS has a 2-tier architecture comprising of the client and the database with no server. Then the platform requirements for the MLAS was discussed in terms of the operating system, the processor required, the minimum and recommended hard disk space and RAM requirements, etc.  The software architecture of the MLAS was later stated to be of the object-oriented type using JAVA as the core technology. The important aspects of OOP used for the MLAS are data abstraction and the preservation of integrity of the software.</w:t>
      </w:r>
    </w:p>
    <w:sectPr w:rsidR="001D238D" w:rsidRPr="001D238D" w:rsidSect="009210B5">
      <w:footerReference w:type="default" r:id="rId1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09C" w:rsidRDefault="006F209C" w:rsidP="0027472D">
      <w:pPr>
        <w:spacing w:after="0" w:line="240" w:lineRule="auto"/>
      </w:pPr>
      <w:r>
        <w:separator/>
      </w:r>
    </w:p>
  </w:endnote>
  <w:endnote w:type="continuationSeparator" w:id="0">
    <w:p w:rsidR="006F209C" w:rsidRDefault="006F209C" w:rsidP="0027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355538"/>
      <w:docPartObj>
        <w:docPartGallery w:val="Page Numbers (Bottom of Page)"/>
        <w:docPartUnique/>
      </w:docPartObj>
    </w:sdtPr>
    <w:sdtEndPr/>
    <w:sdtContent>
      <w:p w:rsidR="00344484" w:rsidRDefault="00344484">
        <w:pPr>
          <w:pStyle w:val="Footer"/>
        </w:pPr>
        <w:r>
          <w:rPr>
            <w:noProof/>
            <w:lang w:val="en-IN" w:eastAsia="en-IN" w:bidi="hi-IN"/>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1767600" cy="1695600"/>
                  <wp:effectExtent l="0" t="0" r="4445" b="0"/>
                  <wp:wrapNone/>
                  <wp:docPr id="11" name="Isosceles Tri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7600" cy="1695600"/>
                          </a:xfrm>
                          <a:prstGeom prst="triangle">
                            <a:avLst>
                              <a:gd name="adj" fmla="val 100000"/>
                            </a:avLst>
                          </a:prstGeom>
                          <a:solidFill>
                            <a:schemeClr val="accent1">
                              <a:lumMod val="40000"/>
                              <a:lumOff val="60000"/>
                            </a:schemeClr>
                          </a:solidFill>
                          <a:ln>
                            <a:noFill/>
                          </a:ln>
                        </wps:spPr>
                        <wps:txbx>
                          <w:txbxContent>
                            <w:p w:rsidR="00344484" w:rsidRDefault="00344484">
                              <w:pPr>
                                <w:jc w:val="center"/>
                                <w:rPr>
                                  <w:szCs w:val="72"/>
                                </w:rPr>
                              </w:pPr>
                              <w:r>
                                <w:rPr>
                                  <w:rFonts w:cs="Times New Roman"/>
                                </w:rPr>
                                <w:fldChar w:fldCharType="begin"/>
                              </w:r>
                              <w:r>
                                <w:instrText xml:space="preserve"> PAGE    \* MERGEFORMAT </w:instrText>
                              </w:r>
                              <w:r>
                                <w:rPr>
                                  <w:rFonts w:cs="Times New Roman"/>
                                </w:rPr>
                                <w:fldChar w:fldCharType="separate"/>
                              </w:r>
                              <w:r w:rsidR="00C02E49" w:rsidRPr="00C02E49">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1" o:spid="_x0000_s1063" type="#_x0000_t5" style="position:absolute;margin-left:88pt;margin-top:0;width:139.2pt;height:133.5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" adj="21600" fillcolor="#fbcb9a [1300]" stroked="f">
                  <v:textbox>
                    <w:txbxContent>
                      <w:p w:rsidR="00344484" w:rsidRDefault="00344484">
                        <w:pPr>
                          <w:jc w:val="center"/>
                          <w:rPr>
                            <w:szCs w:val="72"/>
                          </w:rPr>
                        </w:pPr>
                        <w:r>
                          <w:rPr>
                            <w:rFonts w:cs="Times New Roman"/>
                          </w:rPr>
                          <w:fldChar w:fldCharType="begin"/>
                        </w:r>
                        <w:r>
                          <w:instrText xml:space="preserve"> PAGE    \* MERGEFORMAT </w:instrText>
                        </w:r>
                        <w:r>
                          <w:rPr>
                            <w:rFonts w:cs="Times New Roman"/>
                          </w:rPr>
                          <w:fldChar w:fldCharType="separate"/>
                        </w:r>
                        <w:r w:rsidR="00C02E49" w:rsidRPr="00C02E49">
                          <w:rPr>
                            <w:rFonts w:asciiTheme="majorHAnsi" w:eastAsiaTheme="majorEastAsia" w:hAnsiTheme="majorHAnsi" w:cstheme="majorBidi"/>
                            <w:noProof/>
                            <w:color w:val="FFFFFF" w:themeColor="background1"/>
                            <w:sz w:val="72"/>
                            <w:szCs w:val="72"/>
                          </w:rPr>
                          <w:t>10</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09C" w:rsidRDefault="006F209C" w:rsidP="0027472D">
      <w:pPr>
        <w:spacing w:after="0" w:line="240" w:lineRule="auto"/>
      </w:pPr>
      <w:r>
        <w:separator/>
      </w:r>
    </w:p>
  </w:footnote>
  <w:footnote w:type="continuationSeparator" w:id="0">
    <w:p w:rsidR="006F209C" w:rsidRDefault="006F209C" w:rsidP="002747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27B9"/>
    <w:multiLevelType w:val="hybridMultilevel"/>
    <w:tmpl w:val="23A84A5C"/>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
    <w:nsid w:val="12CB33E5"/>
    <w:multiLevelType w:val="hybridMultilevel"/>
    <w:tmpl w:val="1298D812"/>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2">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5A84A28"/>
    <w:multiLevelType w:val="hybridMultilevel"/>
    <w:tmpl w:val="244A7F74"/>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4">
    <w:nsid w:val="36423F71"/>
    <w:multiLevelType w:val="hybridMultilevel"/>
    <w:tmpl w:val="1AA46D20"/>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5">
    <w:nsid w:val="3F0850F2"/>
    <w:multiLevelType w:val="hybridMultilevel"/>
    <w:tmpl w:val="27BA7C48"/>
    <w:lvl w:ilvl="0" w:tplc="40090015">
      <w:start w:val="1"/>
      <w:numFmt w:val="upperLetter"/>
      <w:lvlText w:val="%1."/>
      <w:lvlJc w:val="left"/>
      <w:pPr>
        <w:ind w:left="1296" w:hanging="360"/>
      </w:p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6">
    <w:nsid w:val="488E2543"/>
    <w:multiLevelType w:val="hybridMultilevel"/>
    <w:tmpl w:val="5AF60D92"/>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7">
    <w:nsid w:val="4F867ADC"/>
    <w:multiLevelType w:val="hybridMultilevel"/>
    <w:tmpl w:val="571670B0"/>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8">
    <w:nsid w:val="5B6B5428"/>
    <w:multiLevelType w:val="hybridMultilevel"/>
    <w:tmpl w:val="AF8AB8C8"/>
    <w:lvl w:ilvl="0" w:tplc="40090001">
      <w:start w:val="1"/>
      <w:numFmt w:val="bullet"/>
      <w:lvlText w:val=""/>
      <w:lvlJc w:val="left"/>
      <w:pPr>
        <w:ind w:left="1296" w:hanging="360"/>
      </w:pPr>
      <w:rPr>
        <w:rFonts w:ascii="Symbol" w:hAnsi="Symbol" w:hint="default"/>
      </w:rPr>
    </w:lvl>
    <w:lvl w:ilvl="1" w:tplc="40090003">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9">
    <w:nsid w:val="61DF65A5"/>
    <w:multiLevelType w:val="hybridMultilevel"/>
    <w:tmpl w:val="4FA28E46"/>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0">
    <w:nsid w:val="64444CCA"/>
    <w:multiLevelType w:val="hybridMultilevel"/>
    <w:tmpl w:val="26EEC79E"/>
    <w:lvl w:ilvl="0" w:tplc="40090001">
      <w:start w:val="1"/>
      <w:numFmt w:val="bullet"/>
      <w:lvlText w:val=""/>
      <w:lvlJc w:val="left"/>
      <w:pPr>
        <w:ind w:left="1428" w:hanging="360"/>
      </w:pPr>
      <w:rPr>
        <w:rFonts w:ascii="Symbol" w:hAnsi="Symbol" w:hint="default"/>
      </w:rPr>
    </w:lvl>
    <w:lvl w:ilvl="1" w:tplc="40090003">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1">
    <w:nsid w:val="68AB297E"/>
    <w:multiLevelType w:val="hybridMultilevel"/>
    <w:tmpl w:val="F5FEAE44"/>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2">
    <w:nsid w:val="6A5050B5"/>
    <w:multiLevelType w:val="hybridMultilevel"/>
    <w:tmpl w:val="677EB2A0"/>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3">
    <w:nsid w:val="6A7B4BE5"/>
    <w:multiLevelType w:val="hybridMultilevel"/>
    <w:tmpl w:val="9CD04BA0"/>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4">
    <w:nsid w:val="7D736882"/>
    <w:multiLevelType w:val="hybridMultilevel"/>
    <w:tmpl w:val="1E92081C"/>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1"/>
  </w:num>
  <w:num w:numId="14">
    <w:abstractNumId w:val="14"/>
  </w:num>
  <w:num w:numId="15">
    <w:abstractNumId w:val="7"/>
  </w:num>
  <w:num w:numId="16">
    <w:abstractNumId w:val="6"/>
  </w:num>
  <w:num w:numId="17">
    <w:abstractNumId w:val="9"/>
  </w:num>
  <w:num w:numId="18">
    <w:abstractNumId w:val="12"/>
  </w:num>
  <w:num w:numId="19">
    <w:abstractNumId w:val="1"/>
  </w:num>
  <w:num w:numId="20">
    <w:abstractNumId w:val="3"/>
  </w:num>
  <w:num w:numId="21">
    <w:abstractNumId w:val="0"/>
  </w:num>
  <w:num w:numId="22">
    <w:abstractNumId w:val="13"/>
  </w:num>
  <w:num w:numId="23">
    <w:abstractNumId w:val="10"/>
  </w:num>
  <w:num w:numId="24">
    <w:abstractNumId w:val="4"/>
  </w:num>
  <w:num w:numId="25">
    <w:abstractNumId w:val="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D4B"/>
    <w:rsid w:val="00014671"/>
    <w:rsid w:val="000D036B"/>
    <w:rsid w:val="000D336D"/>
    <w:rsid w:val="000D7F3F"/>
    <w:rsid w:val="00127AEA"/>
    <w:rsid w:val="00165761"/>
    <w:rsid w:val="0017024F"/>
    <w:rsid w:val="00172C56"/>
    <w:rsid w:val="00182C39"/>
    <w:rsid w:val="00184EFE"/>
    <w:rsid w:val="001B1036"/>
    <w:rsid w:val="001D238D"/>
    <w:rsid w:val="001F6ABA"/>
    <w:rsid w:val="00217C5B"/>
    <w:rsid w:val="0027472D"/>
    <w:rsid w:val="002C2FA5"/>
    <w:rsid w:val="002F4EE3"/>
    <w:rsid w:val="003269CE"/>
    <w:rsid w:val="00333750"/>
    <w:rsid w:val="003341AC"/>
    <w:rsid w:val="00344484"/>
    <w:rsid w:val="003911A5"/>
    <w:rsid w:val="003A69AB"/>
    <w:rsid w:val="003F048C"/>
    <w:rsid w:val="00416F19"/>
    <w:rsid w:val="00421AE0"/>
    <w:rsid w:val="00451503"/>
    <w:rsid w:val="00453F12"/>
    <w:rsid w:val="00486E14"/>
    <w:rsid w:val="004C41C2"/>
    <w:rsid w:val="00512315"/>
    <w:rsid w:val="00531618"/>
    <w:rsid w:val="005363B9"/>
    <w:rsid w:val="005D0E7F"/>
    <w:rsid w:val="005D779B"/>
    <w:rsid w:val="005F1FA3"/>
    <w:rsid w:val="00613F29"/>
    <w:rsid w:val="00661DAB"/>
    <w:rsid w:val="00690085"/>
    <w:rsid w:val="006901FD"/>
    <w:rsid w:val="006C46AA"/>
    <w:rsid w:val="006F209C"/>
    <w:rsid w:val="00785A02"/>
    <w:rsid w:val="007C7331"/>
    <w:rsid w:val="00843515"/>
    <w:rsid w:val="00892E23"/>
    <w:rsid w:val="00893CE4"/>
    <w:rsid w:val="008B62A5"/>
    <w:rsid w:val="0090750D"/>
    <w:rsid w:val="009210B5"/>
    <w:rsid w:val="00951362"/>
    <w:rsid w:val="00981DE1"/>
    <w:rsid w:val="009B280B"/>
    <w:rsid w:val="009C2847"/>
    <w:rsid w:val="009C591A"/>
    <w:rsid w:val="00A36B7A"/>
    <w:rsid w:val="00A92589"/>
    <w:rsid w:val="00AD389E"/>
    <w:rsid w:val="00AE4471"/>
    <w:rsid w:val="00AE5403"/>
    <w:rsid w:val="00AE65FD"/>
    <w:rsid w:val="00AE7DD4"/>
    <w:rsid w:val="00B42EC0"/>
    <w:rsid w:val="00B809D1"/>
    <w:rsid w:val="00BD1B58"/>
    <w:rsid w:val="00BF68E4"/>
    <w:rsid w:val="00C02E49"/>
    <w:rsid w:val="00C41A7E"/>
    <w:rsid w:val="00C555DB"/>
    <w:rsid w:val="00C72320"/>
    <w:rsid w:val="00C8254B"/>
    <w:rsid w:val="00C95D4B"/>
    <w:rsid w:val="00CD08F6"/>
    <w:rsid w:val="00CF29D4"/>
    <w:rsid w:val="00D31D7C"/>
    <w:rsid w:val="00D33380"/>
    <w:rsid w:val="00D4475B"/>
    <w:rsid w:val="00D50C5C"/>
    <w:rsid w:val="00D7395E"/>
    <w:rsid w:val="00DA2D15"/>
    <w:rsid w:val="00DB7721"/>
    <w:rsid w:val="00DC1AF1"/>
    <w:rsid w:val="00DE15FB"/>
    <w:rsid w:val="00E442E9"/>
    <w:rsid w:val="00E57451"/>
    <w:rsid w:val="00F33B3B"/>
    <w:rsid w:val="00F47E6A"/>
    <w:rsid w:val="00F51BDE"/>
    <w:rsid w:val="00FD0A58"/>
    <w:rsid w:val="00FD145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75F3AD-8A87-43F1-9C37-72144198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C95D4B"/>
  </w:style>
  <w:style w:type="paragraph" w:styleId="TOC1">
    <w:name w:val="toc 1"/>
    <w:basedOn w:val="Normal"/>
    <w:next w:val="Normal"/>
    <w:autoRedefine/>
    <w:uiPriority w:val="39"/>
    <w:unhideWhenUsed/>
    <w:rsid w:val="00613F29"/>
    <w:pPr>
      <w:spacing w:after="100"/>
    </w:pPr>
  </w:style>
  <w:style w:type="character" w:styleId="Hyperlink">
    <w:name w:val="Hyperlink"/>
    <w:basedOn w:val="DefaultParagraphFont"/>
    <w:uiPriority w:val="99"/>
    <w:unhideWhenUsed/>
    <w:rsid w:val="00613F29"/>
    <w:rPr>
      <w:color w:val="6B9F25" w:themeColor="hyperlink"/>
      <w:u w:val="single"/>
    </w:rPr>
  </w:style>
  <w:style w:type="table" w:styleId="TableGrid">
    <w:name w:val="Table Grid"/>
    <w:basedOn w:val="TableNormal"/>
    <w:uiPriority w:val="39"/>
    <w:rsid w:val="00391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911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2">
    <w:name w:val="toc 2"/>
    <w:basedOn w:val="Normal"/>
    <w:next w:val="Normal"/>
    <w:autoRedefine/>
    <w:uiPriority w:val="39"/>
    <w:unhideWhenUsed/>
    <w:rsid w:val="006901FD"/>
    <w:pPr>
      <w:spacing w:after="100"/>
      <w:ind w:left="220"/>
    </w:pPr>
  </w:style>
  <w:style w:type="paragraph" w:styleId="TOC3">
    <w:name w:val="toc 3"/>
    <w:basedOn w:val="Normal"/>
    <w:next w:val="Normal"/>
    <w:autoRedefine/>
    <w:uiPriority w:val="39"/>
    <w:unhideWhenUsed/>
    <w:rsid w:val="006901FD"/>
    <w:pPr>
      <w:spacing w:after="100"/>
      <w:ind w:left="440"/>
    </w:pPr>
  </w:style>
  <w:style w:type="paragraph" w:styleId="Header">
    <w:name w:val="header"/>
    <w:basedOn w:val="Normal"/>
    <w:link w:val="HeaderChar"/>
    <w:uiPriority w:val="99"/>
    <w:unhideWhenUsed/>
    <w:rsid w:val="002747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72D"/>
  </w:style>
  <w:style w:type="paragraph" w:styleId="Footer">
    <w:name w:val="footer"/>
    <w:basedOn w:val="Normal"/>
    <w:link w:val="FooterChar"/>
    <w:uiPriority w:val="99"/>
    <w:unhideWhenUsed/>
    <w:qFormat/>
    <w:rsid w:val="002747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ost_000\AppData\Roaming\Microsoft\Templates\Report%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C94A63-AA2E-437D-8CC4-B48F036D737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107B8880-56DE-4BC9-8BB0-6451B649EFC1}">
      <dgm:prSet phldrT="[Text]"/>
      <dgm:spPr/>
      <dgm:t>
        <a:bodyPr/>
        <a:lstStyle/>
        <a:p>
          <a:r>
            <a:rPr lang="en-IN"/>
            <a:t>Root</a:t>
          </a:r>
        </a:p>
      </dgm:t>
    </dgm:pt>
    <dgm:pt modelId="{54C01FE6-FC41-4524-8D6C-1E746F04F8D8}" type="parTrans" cxnId="{AB2CB030-FECE-47CC-8C4B-42111C303CFA}">
      <dgm:prSet/>
      <dgm:spPr/>
      <dgm:t>
        <a:bodyPr/>
        <a:lstStyle/>
        <a:p>
          <a:endParaRPr lang="en-IN"/>
        </a:p>
      </dgm:t>
    </dgm:pt>
    <dgm:pt modelId="{9DAA0DBD-EB3F-4960-AEED-C4046AB1992F}" type="sibTrans" cxnId="{AB2CB030-FECE-47CC-8C4B-42111C303CFA}">
      <dgm:prSet/>
      <dgm:spPr/>
      <dgm:t>
        <a:bodyPr/>
        <a:lstStyle/>
        <a:p>
          <a:endParaRPr lang="en-IN"/>
        </a:p>
      </dgm:t>
    </dgm:pt>
    <dgm:pt modelId="{FA9D9DC8-3472-475E-804F-5B690C7824C1}">
      <dgm:prSet phldrT="[Text]"/>
      <dgm:spPr/>
      <dgm:t>
        <a:bodyPr/>
        <a:lstStyle/>
        <a:p>
          <a:r>
            <a:rPr lang="en-IN"/>
            <a:t>Generate Bill</a:t>
          </a:r>
        </a:p>
      </dgm:t>
    </dgm:pt>
    <dgm:pt modelId="{E4DC1945-7D7F-461D-B465-E47165EA5334}" type="parTrans" cxnId="{0C68A927-C819-405A-9BE7-47BE740D2C40}">
      <dgm:prSet/>
      <dgm:spPr/>
      <dgm:t>
        <a:bodyPr/>
        <a:lstStyle/>
        <a:p>
          <a:endParaRPr lang="en-IN"/>
        </a:p>
      </dgm:t>
    </dgm:pt>
    <dgm:pt modelId="{F2C52CE6-E67E-4C51-82A7-40CA4364F339}" type="sibTrans" cxnId="{0C68A927-C819-405A-9BE7-47BE740D2C40}">
      <dgm:prSet/>
      <dgm:spPr/>
      <dgm:t>
        <a:bodyPr/>
        <a:lstStyle/>
        <a:p>
          <a:endParaRPr lang="en-IN"/>
        </a:p>
      </dgm:t>
    </dgm:pt>
    <dgm:pt modelId="{FF9EB848-CFA5-434F-8F25-25D6A199B7D6}">
      <dgm:prSet phldrT="[Text]"/>
      <dgm:spPr/>
      <dgm:t>
        <a:bodyPr/>
        <a:lstStyle/>
        <a:p>
          <a:r>
            <a:rPr lang="en-IN"/>
            <a:t>Generate Test Report</a:t>
          </a:r>
        </a:p>
      </dgm:t>
    </dgm:pt>
    <dgm:pt modelId="{5D810858-010A-4B5C-BDD1-365BA5FE981C}" type="parTrans" cxnId="{430C45DB-A578-4BDB-A6B3-AC4303911722}">
      <dgm:prSet/>
      <dgm:spPr/>
    </dgm:pt>
    <dgm:pt modelId="{0260EBA2-01E6-44EE-9133-CC08E5DDF8DF}" type="sibTrans" cxnId="{430C45DB-A578-4BDB-A6B3-AC4303911722}">
      <dgm:prSet/>
      <dgm:spPr/>
    </dgm:pt>
    <dgm:pt modelId="{7662185C-87C1-42C8-AEE6-85E74DF27422}">
      <dgm:prSet phldrT="[Text]"/>
      <dgm:spPr/>
      <dgm:t>
        <a:bodyPr/>
        <a:lstStyle/>
        <a:p>
          <a:r>
            <a:rPr lang="en-IN"/>
            <a:t>Add Test</a:t>
          </a:r>
        </a:p>
      </dgm:t>
    </dgm:pt>
    <dgm:pt modelId="{D5F87F63-4139-4676-88BD-88B3F0D002AB}" type="parTrans" cxnId="{505CE312-C587-49E2-AFDC-2F06DC71A1E4}">
      <dgm:prSet/>
      <dgm:spPr/>
    </dgm:pt>
    <dgm:pt modelId="{381E0054-5683-4C7F-B373-C1D190C7EFCC}" type="sibTrans" cxnId="{505CE312-C587-49E2-AFDC-2F06DC71A1E4}">
      <dgm:prSet/>
      <dgm:spPr/>
    </dgm:pt>
    <dgm:pt modelId="{698981BF-6170-4CF5-8477-57E73139C78D}">
      <dgm:prSet phldrT="[Text]"/>
      <dgm:spPr/>
      <dgm:t>
        <a:bodyPr/>
        <a:lstStyle/>
        <a:p>
          <a:r>
            <a:rPr lang="en-IN"/>
            <a:t>Remove Test</a:t>
          </a:r>
        </a:p>
      </dgm:t>
    </dgm:pt>
    <dgm:pt modelId="{C896D920-BD61-4728-A246-45F6E3648466}" type="parTrans" cxnId="{B919F3D2-65BE-45A2-8E7F-6716CE78505D}">
      <dgm:prSet/>
      <dgm:spPr/>
    </dgm:pt>
    <dgm:pt modelId="{490B9F45-EA86-4377-82E8-E6324FB87D08}" type="sibTrans" cxnId="{B919F3D2-65BE-45A2-8E7F-6716CE78505D}">
      <dgm:prSet/>
      <dgm:spPr/>
    </dgm:pt>
    <dgm:pt modelId="{F9725AE9-2ACC-4B9C-BCFE-075C66396614}">
      <dgm:prSet phldrT="[Text]"/>
      <dgm:spPr/>
      <dgm:t>
        <a:bodyPr/>
        <a:lstStyle/>
        <a:p>
          <a:r>
            <a:rPr lang="en-IN"/>
            <a:t>Edit Tests</a:t>
          </a:r>
        </a:p>
      </dgm:t>
    </dgm:pt>
    <dgm:pt modelId="{C00B4DD4-1AFB-42F7-BDFD-EBC199AE0236}" type="parTrans" cxnId="{4B725621-8A23-48B2-9969-2B87A7DAA325}">
      <dgm:prSet/>
      <dgm:spPr/>
    </dgm:pt>
    <dgm:pt modelId="{7C3AA86E-9297-4137-84FC-D2B38343A52E}" type="sibTrans" cxnId="{4B725621-8A23-48B2-9969-2B87A7DAA325}">
      <dgm:prSet/>
      <dgm:spPr/>
    </dgm:pt>
    <dgm:pt modelId="{C822EE8E-AF15-468C-BAB9-D46D901799BA}">
      <dgm:prSet phldrT="[Text]"/>
      <dgm:spPr/>
      <dgm:t>
        <a:bodyPr/>
        <a:lstStyle/>
        <a:p>
          <a:r>
            <a:rPr lang="en-IN"/>
            <a:t>List Tests</a:t>
          </a:r>
        </a:p>
      </dgm:t>
    </dgm:pt>
    <dgm:pt modelId="{4B9ED63D-E1F0-4955-BCCC-B8ED9D841D66}" type="parTrans" cxnId="{92588489-B37B-42ED-8926-80FE5520B59C}">
      <dgm:prSet/>
      <dgm:spPr/>
    </dgm:pt>
    <dgm:pt modelId="{A0DA27DD-267D-4894-AAF3-C8499B13681B}" type="sibTrans" cxnId="{92588489-B37B-42ED-8926-80FE5520B59C}">
      <dgm:prSet/>
      <dgm:spPr/>
    </dgm:pt>
    <dgm:pt modelId="{8646B60C-B10C-4843-B935-7A6D9F08F05C}">
      <dgm:prSet phldrT="[Text]"/>
      <dgm:spPr/>
      <dgm:t>
        <a:bodyPr/>
        <a:lstStyle/>
        <a:p>
          <a:r>
            <a:rPr lang="en-IN"/>
            <a:t>Check Stocks</a:t>
          </a:r>
        </a:p>
      </dgm:t>
    </dgm:pt>
    <dgm:pt modelId="{FE719432-6199-46BE-82A8-21F4AC93C89A}" type="parTrans" cxnId="{A6A6F136-D478-44F5-8C66-40308880F6E2}">
      <dgm:prSet/>
      <dgm:spPr/>
    </dgm:pt>
    <dgm:pt modelId="{C2FADA26-2304-4A97-8C8D-9692749573A5}" type="sibTrans" cxnId="{A6A6F136-D478-44F5-8C66-40308880F6E2}">
      <dgm:prSet/>
      <dgm:spPr/>
    </dgm:pt>
    <dgm:pt modelId="{C20ED41E-4B57-47FE-B982-BD55E1880D68}">
      <dgm:prSet phldrT="[Text]"/>
      <dgm:spPr/>
      <dgm:t>
        <a:bodyPr/>
        <a:lstStyle/>
        <a:p>
          <a:r>
            <a:rPr lang="en-IN"/>
            <a:t>Place Order for New Stock</a:t>
          </a:r>
        </a:p>
      </dgm:t>
    </dgm:pt>
    <dgm:pt modelId="{68322BF5-E4B2-48C7-AD00-43ABE2A7B4F1}" type="parTrans" cxnId="{5D36E7C2-59A8-4B20-AC18-88C42A692A60}">
      <dgm:prSet/>
      <dgm:spPr/>
    </dgm:pt>
    <dgm:pt modelId="{BB830760-0A36-4C39-85AB-742CE31EC0D9}" type="sibTrans" cxnId="{5D36E7C2-59A8-4B20-AC18-88C42A692A60}">
      <dgm:prSet/>
      <dgm:spPr/>
    </dgm:pt>
    <dgm:pt modelId="{C1C3BF1B-0EBB-4882-934D-F92F3DD29D36}">
      <dgm:prSet phldrT="[Text]"/>
      <dgm:spPr/>
      <dgm:t>
        <a:bodyPr/>
        <a:lstStyle/>
        <a:p>
          <a:r>
            <a:rPr lang="en-IN"/>
            <a:t>Confirm Order</a:t>
          </a:r>
        </a:p>
      </dgm:t>
    </dgm:pt>
    <dgm:pt modelId="{20C78E8B-790C-4FFB-AA5F-6CDC3E75E22D}" type="parTrans" cxnId="{B87DB2DA-FF90-4AB2-9E18-04D7E86CF6BF}">
      <dgm:prSet/>
      <dgm:spPr/>
    </dgm:pt>
    <dgm:pt modelId="{7D5F4F87-59F7-42CD-A4AA-726F643E29CC}" type="sibTrans" cxnId="{B87DB2DA-FF90-4AB2-9E18-04D7E86CF6BF}">
      <dgm:prSet/>
      <dgm:spPr/>
    </dgm:pt>
    <dgm:pt modelId="{158325EC-0382-4B7C-AFB2-4EF067195C22}" type="pres">
      <dgm:prSet presAssocID="{DCC94A63-AA2E-437D-8CC4-B48F036D7379}" presName="hierChild1" presStyleCnt="0">
        <dgm:presLayoutVars>
          <dgm:chPref val="1"/>
          <dgm:dir/>
          <dgm:animOne val="branch"/>
          <dgm:animLvl val="lvl"/>
          <dgm:resizeHandles/>
        </dgm:presLayoutVars>
      </dgm:prSet>
      <dgm:spPr/>
    </dgm:pt>
    <dgm:pt modelId="{79AF639E-B79A-47E3-A806-FBA57546A528}" type="pres">
      <dgm:prSet presAssocID="{107B8880-56DE-4BC9-8BB0-6451B649EFC1}" presName="hierRoot1" presStyleCnt="0"/>
      <dgm:spPr/>
    </dgm:pt>
    <dgm:pt modelId="{60B607C3-30F9-485E-9269-129E9782137D}" type="pres">
      <dgm:prSet presAssocID="{107B8880-56DE-4BC9-8BB0-6451B649EFC1}" presName="composite" presStyleCnt="0"/>
      <dgm:spPr/>
    </dgm:pt>
    <dgm:pt modelId="{B6703DE4-1129-4381-9328-F7F8AC606507}" type="pres">
      <dgm:prSet presAssocID="{107B8880-56DE-4BC9-8BB0-6451B649EFC1}" presName="background" presStyleLbl="node0" presStyleIdx="0" presStyleCnt="1"/>
      <dgm:spPr/>
    </dgm:pt>
    <dgm:pt modelId="{24463FC8-D1F6-45E1-BB86-E12621E5A5D6}" type="pres">
      <dgm:prSet presAssocID="{107B8880-56DE-4BC9-8BB0-6451B649EFC1}" presName="text" presStyleLbl="fgAcc0" presStyleIdx="0" presStyleCnt="1">
        <dgm:presLayoutVars>
          <dgm:chPref val="3"/>
        </dgm:presLayoutVars>
      </dgm:prSet>
      <dgm:spPr/>
    </dgm:pt>
    <dgm:pt modelId="{1EAED3D1-38FF-444E-ADA4-130DC7E3119A}" type="pres">
      <dgm:prSet presAssocID="{107B8880-56DE-4BC9-8BB0-6451B649EFC1}" presName="hierChild2" presStyleCnt="0"/>
      <dgm:spPr/>
    </dgm:pt>
    <dgm:pt modelId="{A4455039-D2D7-4F87-8204-8B28614714F3}" type="pres">
      <dgm:prSet presAssocID="{E4DC1945-7D7F-461D-B465-E47165EA5334}" presName="Name10" presStyleLbl="parChTrans1D2" presStyleIdx="0" presStyleCnt="7"/>
      <dgm:spPr/>
    </dgm:pt>
    <dgm:pt modelId="{EBEC6C22-E15E-431B-9926-5557705FD95D}" type="pres">
      <dgm:prSet presAssocID="{FA9D9DC8-3472-475E-804F-5B690C7824C1}" presName="hierRoot2" presStyleCnt="0"/>
      <dgm:spPr/>
    </dgm:pt>
    <dgm:pt modelId="{C2D344F8-039B-406B-AF9A-E6ACEDD89165}" type="pres">
      <dgm:prSet presAssocID="{FA9D9DC8-3472-475E-804F-5B690C7824C1}" presName="composite2" presStyleCnt="0"/>
      <dgm:spPr/>
    </dgm:pt>
    <dgm:pt modelId="{3E2DB2A5-0813-4407-9991-90A1AF2EF40E}" type="pres">
      <dgm:prSet presAssocID="{FA9D9DC8-3472-475E-804F-5B690C7824C1}" presName="background2" presStyleLbl="node2" presStyleIdx="0" presStyleCnt="7"/>
      <dgm:spPr/>
    </dgm:pt>
    <dgm:pt modelId="{2C721A0D-A53C-43BB-9E42-E63BF2C48C82}" type="pres">
      <dgm:prSet presAssocID="{FA9D9DC8-3472-475E-804F-5B690C7824C1}" presName="text2" presStyleLbl="fgAcc2" presStyleIdx="0" presStyleCnt="7">
        <dgm:presLayoutVars>
          <dgm:chPref val="3"/>
        </dgm:presLayoutVars>
      </dgm:prSet>
      <dgm:spPr/>
    </dgm:pt>
    <dgm:pt modelId="{46CE6266-143A-47C3-B426-8A0C5FFA012A}" type="pres">
      <dgm:prSet presAssocID="{FA9D9DC8-3472-475E-804F-5B690C7824C1}" presName="hierChild3" presStyleCnt="0"/>
      <dgm:spPr/>
    </dgm:pt>
    <dgm:pt modelId="{011A3020-E88B-4A2E-9DD6-8DF64010EF11}" type="pres">
      <dgm:prSet presAssocID="{5D810858-010A-4B5C-BDD1-365BA5FE981C}" presName="Name10" presStyleLbl="parChTrans1D2" presStyleIdx="1" presStyleCnt="7"/>
      <dgm:spPr/>
    </dgm:pt>
    <dgm:pt modelId="{295060DE-613D-45BB-B584-D558A823968F}" type="pres">
      <dgm:prSet presAssocID="{FF9EB848-CFA5-434F-8F25-25D6A199B7D6}" presName="hierRoot2" presStyleCnt="0"/>
      <dgm:spPr/>
    </dgm:pt>
    <dgm:pt modelId="{6B88CEB0-BD75-44CA-A4BF-E0DB1FDB330F}" type="pres">
      <dgm:prSet presAssocID="{FF9EB848-CFA5-434F-8F25-25D6A199B7D6}" presName="composite2" presStyleCnt="0"/>
      <dgm:spPr/>
    </dgm:pt>
    <dgm:pt modelId="{04157191-4CDF-47E1-899E-BA178A89857D}" type="pres">
      <dgm:prSet presAssocID="{FF9EB848-CFA5-434F-8F25-25D6A199B7D6}" presName="background2" presStyleLbl="node2" presStyleIdx="1" presStyleCnt="7"/>
      <dgm:spPr/>
    </dgm:pt>
    <dgm:pt modelId="{D87614DF-A1C5-4BF6-932B-C710DE8AA238}" type="pres">
      <dgm:prSet presAssocID="{FF9EB848-CFA5-434F-8F25-25D6A199B7D6}" presName="text2" presStyleLbl="fgAcc2" presStyleIdx="1" presStyleCnt="7">
        <dgm:presLayoutVars>
          <dgm:chPref val="3"/>
        </dgm:presLayoutVars>
      </dgm:prSet>
      <dgm:spPr/>
      <dgm:t>
        <a:bodyPr/>
        <a:lstStyle/>
        <a:p>
          <a:endParaRPr lang="en-IN"/>
        </a:p>
      </dgm:t>
    </dgm:pt>
    <dgm:pt modelId="{6670E98D-2D7B-460C-A82A-22063EBCB908}" type="pres">
      <dgm:prSet presAssocID="{FF9EB848-CFA5-434F-8F25-25D6A199B7D6}" presName="hierChild3" presStyleCnt="0"/>
      <dgm:spPr/>
    </dgm:pt>
    <dgm:pt modelId="{136578FE-7089-4855-9446-5219A3D6F647}" type="pres">
      <dgm:prSet presAssocID="{D5F87F63-4139-4676-88BD-88B3F0D002AB}" presName="Name10" presStyleLbl="parChTrans1D2" presStyleIdx="2" presStyleCnt="7"/>
      <dgm:spPr/>
    </dgm:pt>
    <dgm:pt modelId="{59172B23-2144-444A-B83F-08C48833566F}" type="pres">
      <dgm:prSet presAssocID="{7662185C-87C1-42C8-AEE6-85E74DF27422}" presName="hierRoot2" presStyleCnt="0"/>
      <dgm:spPr/>
    </dgm:pt>
    <dgm:pt modelId="{BFF3CF72-FCC1-4003-B9EA-9D9E820A9A23}" type="pres">
      <dgm:prSet presAssocID="{7662185C-87C1-42C8-AEE6-85E74DF27422}" presName="composite2" presStyleCnt="0"/>
      <dgm:spPr/>
    </dgm:pt>
    <dgm:pt modelId="{90F74C63-BE4D-4182-801F-1F7F1AFCAD4D}" type="pres">
      <dgm:prSet presAssocID="{7662185C-87C1-42C8-AEE6-85E74DF27422}" presName="background2" presStyleLbl="node2" presStyleIdx="2" presStyleCnt="7"/>
      <dgm:spPr/>
    </dgm:pt>
    <dgm:pt modelId="{81098674-B0B6-4586-A9FF-9DF8764861FC}" type="pres">
      <dgm:prSet presAssocID="{7662185C-87C1-42C8-AEE6-85E74DF27422}" presName="text2" presStyleLbl="fgAcc2" presStyleIdx="2" presStyleCnt="7">
        <dgm:presLayoutVars>
          <dgm:chPref val="3"/>
        </dgm:presLayoutVars>
      </dgm:prSet>
      <dgm:spPr/>
      <dgm:t>
        <a:bodyPr/>
        <a:lstStyle/>
        <a:p>
          <a:endParaRPr lang="en-IN"/>
        </a:p>
      </dgm:t>
    </dgm:pt>
    <dgm:pt modelId="{769155D2-8873-44D6-A156-4657865D956C}" type="pres">
      <dgm:prSet presAssocID="{7662185C-87C1-42C8-AEE6-85E74DF27422}" presName="hierChild3" presStyleCnt="0"/>
      <dgm:spPr/>
    </dgm:pt>
    <dgm:pt modelId="{9493BD80-1A10-4C18-B7A1-57B2F161EDC0}" type="pres">
      <dgm:prSet presAssocID="{C896D920-BD61-4728-A246-45F6E3648466}" presName="Name10" presStyleLbl="parChTrans1D2" presStyleIdx="3" presStyleCnt="7"/>
      <dgm:spPr/>
    </dgm:pt>
    <dgm:pt modelId="{1BF46BFC-041E-43FC-8B68-78C9AEF419DB}" type="pres">
      <dgm:prSet presAssocID="{698981BF-6170-4CF5-8477-57E73139C78D}" presName="hierRoot2" presStyleCnt="0"/>
      <dgm:spPr/>
    </dgm:pt>
    <dgm:pt modelId="{E2712FE5-014C-4744-836B-94C1371EB9A6}" type="pres">
      <dgm:prSet presAssocID="{698981BF-6170-4CF5-8477-57E73139C78D}" presName="composite2" presStyleCnt="0"/>
      <dgm:spPr/>
    </dgm:pt>
    <dgm:pt modelId="{18DE589D-5EF4-4F77-BC80-4E802FE45C9E}" type="pres">
      <dgm:prSet presAssocID="{698981BF-6170-4CF5-8477-57E73139C78D}" presName="background2" presStyleLbl="node2" presStyleIdx="3" presStyleCnt="7"/>
      <dgm:spPr/>
    </dgm:pt>
    <dgm:pt modelId="{0B526D94-3755-4214-96C0-C6D8277B79E1}" type="pres">
      <dgm:prSet presAssocID="{698981BF-6170-4CF5-8477-57E73139C78D}" presName="text2" presStyleLbl="fgAcc2" presStyleIdx="3" presStyleCnt="7">
        <dgm:presLayoutVars>
          <dgm:chPref val="3"/>
        </dgm:presLayoutVars>
      </dgm:prSet>
      <dgm:spPr/>
    </dgm:pt>
    <dgm:pt modelId="{4AC5267F-73BC-4128-B017-D7EA20086F04}" type="pres">
      <dgm:prSet presAssocID="{698981BF-6170-4CF5-8477-57E73139C78D}" presName="hierChild3" presStyleCnt="0"/>
      <dgm:spPr/>
    </dgm:pt>
    <dgm:pt modelId="{DF5EA557-7027-4D78-9E47-0B87C48D6225}" type="pres">
      <dgm:prSet presAssocID="{C00B4DD4-1AFB-42F7-BDFD-EBC199AE0236}" presName="Name10" presStyleLbl="parChTrans1D2" presStyleIdx="4" presStyleCnt="7"/>
      <dgm:spPr/>
    </dgm:pt>
    <dgm:pt modelId="{F08B544D-A08D-4F7F-8F6B-00D0B90D6E6C}" type="pres">
      <dgm:prSet presAssocID="{F9725AE9-2ACC-4B9C-BCFE-075C66396614}" presName="hierRoot2" presStyleCnt="0"/>
      <dgm:spPr/>
    </dgm:pt>
    <dgm:pt modelId="{813DB7D8-A19A-4FF5-A252-DD1220A05F58}" type="pres">
      <dgm:prSet presAssocID="{F9725AE9-2ACC-4B9C-BCFE-075C66396614}" presName="composite2" presStyleCnt="0"/>
      <dgm:spPr/>
    </dgm:pt>
    <dgm:pt modelId="{1AAD859E-8ABA-4F79-9F5E-2CA63DF15D4C}" type="pres">
      <dgm:prSet presAssocID="{F9725AE9-2ACC-4B9C-BCFE-075C66396614}" presName="background2" presStyleLbl="node2" presStyleIdx="4" presStyleCnt="7"/>
      <dgm:spPr/>
    </dgm:pt>
    <dgm:pt modelId="{EB15C452-F42F-4106-A64B-00721C62469F}" type="pres">
      <dgm:prSet presAssocID="{F9725AE9-2ACC-4B9C-BCFE-075C66396614}" presName="text2" presStyleLbl="fgAcc2" presStyleIdx="4" presStyleCnt="7">
        <dgm:presLayoutVars>
          <dgm:chPref val="3"/>
        </dgm:presLayoutVars>
      </dgm:prSet>
      <dgm:spPr/>
    </dgm:pt>
    <dgm:pt modelId="{47255A24-D696-49D3-82EE-4513E2200B7C}" type="pres">
      <dgm:prSet presAssocID="{F9725AE9-2ACC-4B9C-BCFE-075C66396614}" presName="hierChild3" presStyleCnt="0"/>
      <dgm:spPr/>
    </dgm:pt>
    <dgm:pt modelId="{5A968E8E-D1D6-4008-81ED-44371AC2819E}" type="pres">
      <dgm:prSet presAssocID="{4B9ED63D-E1F0-4955-BCCC-B8ED9D841D66}" presName="Name10" presStyleLbl="parChTrans1D2" presStyleIdx="5" presStyleCnt="7"/>
      <dgm:spPr/>
    </dgm:pt>
    <dgm:pt modelId="{34CF615A-5E59-4DA5-B67E-54A6EFA472FC}" type="pres">
      <dgm:prSet presAssocID="{C822EE8E-AF15-468C-BAB9-D46D901799BA}" presName="hierRoot2" presStyleCnt="0"/>
      <dgm:spPr/>
    </dgm:pt>
    <dgm:pt modelId="{CC8FB87E-B9E4-4741-8985-7EB52C089FC6}" type="pres">
      <dgm:prSet presAssocID="{C822EE8E-AF15-468C-BAB9-D46D901799BA}" presName="composite2" presStyleCnt="0"/>
      <dgm:spPr/>
    </dgm:pt>
    <dgm:pt modelId="{8AEEB051-5D1B-4DD6-A37E-757D269C6A8A}" type="pres">
      <dgm:prSet presAssocID="{C822EE8E-AF15-468C-BAB9-D46D901799BA}" presName="background2" presStyleLbl="node2" presStyleIdx="5" presStyleCnt="7"/>
      <dgm:spPr/>
    </dgm:pt>
    <dgm:pt modelId="{EB140C23-4F97-4142-953B-9B2BAC6AAF06}" type="pres">
      <dgm:prSet presAssocID="{C822EE8E-AF15-468C-BAB9-D46D901799BA}" presName="text2" presStyleLbl="fgAcc2" presStyleIdx="5" presStyleCnt="7">
        <dgm:presLayoutVars>
          <dgm:chPref val="3"/>
        </dgm:presLayoutVars>
      </dgm:prSet>
      <dgm:spPr/>
    </dgm:pt>
    <dgm:pt modelId="{0EAD0310-AA38-425A-9126-7E67CE667C79}" type="pres">
      <dgm:prSet presAssocID="{C822EE8E-AF15-468C-BAB9-D46D901799BA}" presName="hierChild3" presStyleCnt="0"/>
      <dgm:spPr/>
    </dgm:pt>
    <dgm:pt modelId="{FAFD277F-D229-4D2A-BDDC-533E1128A64B}" type="pres">
      <dgm:prSet presAssocID="{FE719432-6199-46BE-82A8-21F4AC93C89A}" presName="Name10" presStyleLbl="parChTrans1D2" presStyleIdx="6" presStyleCnt="7"/>
      <dgm:spPr/>
    </dgm:pt>
    <dgm:pt modelId="{7D357B91-18B7-4828-8B5E-A74AD808BA28}" type="pres">
      <dgm:prSet presAssocID="{8646B60C-B10C-4843-B935-7A6D9F08F05C}" presName="hierRoot2" presStyleCnt="0"/>
      <dgm:spPr/>
    </dgm:pt>
    <dgm:pt modelId="{145197A1-53E8-4C31-A12B-B04CC46F2277}" type="pres">
      <dgm:prSet presAssocID="{8646B60C-B10C-4843-B935-7A6D9F08F05C}" presName="composite2" presStyleCnt="0"/>
      <dgm:spPr/>
    </dgm:pt>
    <dgm:pt modelId="{1BD90471-CE1D-4A04-905A-91AD827FBE73}" type="pres">
      <dgm:prSet presAssocID="{8646B60C-B10C-4843-B935-7A6D9F08F05C}" presName="background2" presStyleLbl="node2" presStyleIdx="6" presStyleCnt="7"/>
      <dgm:spPr/>
    </dgm:pt>
    <dgm:pt modelId="{9CF52C5C-BF98-416C-8945-E41F25AAFA59}" type="pres">
      <dgm:prSet presAssocID="{8646B60C-B10C-4843-B935-7A6D9F08F05C}" presName="text2" presStyleLbl="fgAcc2" presStyleIdx="6" presStyleCnt="7">
        <dgm:presLayoutVars>
          <dgm:chPref val="3"/>
        </dgm:presLayoutVars>
      </dgm:prSet>
      <dgm:spPr/>
      <dgm:t>
        <a:bodyPr/>
        <a:lstStyle/>
        <a:p>
          <a:endParaRPr lang="en-IN"/>
        </a:p>
      </dgm:t>
    </dgm:pt>
    <dgm:pt modelId="{555164BF-0D1B-4834-98D9-5EA86A8D9F1D}" type="pres">
      <dgm:prSet presAssocID="{8646B60C-B10C-4843-B935-7A6D9F08F05C}" presName="hierChild3" presStyleCnt="0"/>
      <dgm:spPr/>
    </dgm:pt>
    <dgm:pt modelId="{D2C911E6-14D2-4F91-B600-BC92706FDD08}" type="pres">
      <dgm:prSet presAssocID="{68322BF5-E4B2-48C7-AD00-43ABE2A7B4F1}" presName="Name17" presStyleLbl="parChTrans1D3" presStyleIdx="0" presStyleCnt="1"/>
      <dgm:spPr/>
    </dgm:pt>
    <dgm:pt modelId="{0F3652A5-514F-456E-8C91-CEE474009053}" type="pres">
      <dgm:prSet presAssocID="{C20ED41E-4B57-47FE-B982-BD55E1880D68}" presName="hierRoot3" presStyleCnt="0"/>
      <dgm:spPr/>
    </dgm:pt>
    <dgm:pt modelId="{7012EAA3-1A4B-4942-ABFD-F72D0060CF11}" type="pres">
      <dgm:prSet presAssocID="{C20ED41E-4B57-47FE-B982-BD55E1880D68}" presName="composite3" presStyleCnt="0"/>
      <dgm:spPr/>
    </dgm:pt>
    <dgm:pt modelId="{0DACCED2-6545-44A3-8020-FBA5A1DBCCFC}" type="pres">
      <dgm:prSet presAssocID="{C20ED41E-4B57-47FE-B982-BD55E1880D68}" presName="background3" presStyleLbl="node3" presStyleIdx="0" presStyleCnt="1"/>
      <dgm:spPr/>
    </dgm:pt>
    <dgm:pt modelId="{44C74186-8DDD-4E9C-868F-51F3D87C0FA6}" type="pres">
      <dgm:prSet presAssocID="{C20ED41E-4B57-47FE-B982-BD55E1880D68}" presName="text3" presStyleLbl="fgAcc3" presStyleIdx="0" presStyleCnt="1">
        <dgm:presLayoutVars>
          <dgm:chPref val="3"/>
        </dgm:presLayoutVars>
      </dgm:prSet>
      <dgm:spPr/>
      <dgm:t>
        <a:bodyPr/>
        <a:lstStyle/>
        <a:p>
          <a:endParaRPr lang="en-IN"/>
        </a:p>
      </dgm:t>
    </dgm:pt>
    <dgm:pt modelId="{BAF4533A-50F9-4CCE-97B9-3B9310319D4F}" type="pres">
      <dgm:prSet presAssocID="{C20ED41E-4B57-47FE-B982-BD55E1880D68}" presName="hierChild4" presStyleCnt="0"/>
      <dgm:spPr/>
    </dgm:pt>
    <dgm:pt modelId="{5CBAB82F-29F4-4060-ADA4-EBC591CD4381}" type="pres">
      <dgm:prSet presAssocID="{20C78E8B-790C-4FFB-AA5F-6CDC3E75E22D}" presName="Name23" presStyleLbl="parChTrans1D4" presStyleIdx="0" presStyleCnt="1"/>
      <dgm:spPr/>
    </dgm:pt>
    <dgm:pt modelId="{0BB50B08-ECE1-4280-85FA-D7380EEE77D2}" type="pres">
      <dgm:prSet presAssocID="{C1C3BF1B-0EBB-4882-934D-F92F3DD29D36}" presName="hierRoot4" presStyleCnt="0"/>
      <dgm:spPr/>
    </dgm:pt>
    <dgm:pt modelId="{CF389C95-AB12-4D64-9552-900FA5EFE83E}" type="pres">
      <dgm:prSet presAssocID="{C1C3BF1B-0EBB-4882-934D-F92F3DD29D36}" presName="composite4" presStyleCnt="0"/>
      <dgm:spPr/>
    </dgm:pt>
    <dgm:pt modelId="{DDCD87D8-0805-4CB2-B1AA-2E1721353172}" type="pres">
      <dgm:prSet presAssocID="{C1C3BF1B-0EBB-4882-934D-F92F3DD29D36}" presName="background4" presStyleLbl="node4" presStyleIdx="0" presStyleCnt="1"/>
      <dgm:spPr/>
    </dgm:pt>
    <dgm:pt modelId="{EE514082-E242-4F1D-AE26-5DC8DD1EF22E}" type="pres">
      <dgm:prSet presAssocID="{C1C3BF1B-0EBB-4882-934D-F92F3DD29D36}" presName="text4" presStyleLbl="fgAcc4" presStyleIdx="0" presStyleCnt="1">
        <dgm:presLayoutVars>
          <dgm:chPref val="3"/>
        </dgm:presLayoutVars>
      </dgm:prSet>
      <dgm:spPr/>
      <dgm:t>
        <a:bodyPr/>
        <a:lstStyle/>
        <a:p>
          <a:endParaRPr lang="en-IN"/>
        </a:p>
      </dgm:t>
    </dgm:pt>
    <dgm:pt modelId="{41CE1730-A5C3-4517-9EF7-466E13ED017F}" type="pres">
      <dgm:prSet presAssocID="{C1C3BF1B-0EBB-4882-934D-F92F3DD29D36}" presName="hierChild5" presStyleCnt="0"/>
      <dgm:spPr/>
    </dgm:pt>
  </dgm:ptLst>
  <dgm:cxnLst>
    <dgm:cxn modelId="{A6A6F136-D478-44F5-8C66-40308880F6E2}" srcId="{107B8880-56DE-4BC9-8BB0-6451B649EFC1}" destId="{8646B60C-B10C-4843-B935-7A6D9F08F05C}" srcOrd="6" destOrd="0" parTransId="{FE719432-6199-46BE-82A8-21F4AC93C89A}" sibTransId="{C2FADA26-2304-4A97-8C8D-9692749573A5}"/>
    <dgm:cxn modelId="{BC22266E-40EE-47CC-9F22-2A2B838BF0F9}" type="presOf" srcId="{DCC94A63-AA2E-437D-8CC4-B48F036D7379}" destId="{158325EC-0382-4B7C-AFB2-4EF067195C22}" srcOrd="0" destOrd="0" presId="urn:microsoft.com/office/officeart/2005/8/layout/hierarchy1"/>
    <dgm:cxn modelId="{AB2CB030-FECE-47CC-8C4B-42111C303CFA}" srcId="{DCC94A63-AA2E-437D-8CC4-B48F036D7379}" destId="{107B8880-56DE-4BC9-8BB0-6451B649EFC1}" srcOrd="0" destOrd="0" parTransId="{54C01FE6-FC41-4524-8D6C-1E746F04F8D8}" sibTransId="{9DAA0DBD-EB3F-4960-AEED-C4046AB1992F}"/>
    <dgm:cxn modelId="{1ADC897B-FB34-4542-9DDF-82A97E52E0A9}" type="presOf" srcId="{20C78E8B-790C-4FFB-AA5F-6CDC3E75E22D}" destId="{5CBAB82F-29F4-4060-ADA4-EBC591CD4381}" srcOrd="0" destOrd="0" presId="urn:microsoft.com/office/officeart/2005/8/layout/hierarchy1"/>
    <dgm:cxn modelId="{6EA9614E-46D8-4763-AA3A-74EC953BDC8A}" type="presOf" srcId="{E4DC1945-7D7F-461D-B465-E47165EA5334}" destId="{A4455039-D2D7-4F87-8204-8B28614714F3}" srcOrd="0" destOrd="0" presId="urn:microsoft.com/office/officeart/2005/8/layout/hierarchy1"/>
    <dgm:cxn modelId="{C5DBB2EE-97C8-41C5-99A4-1F0B380072A5}" type="presOf" srcId="{C00B4DD4-1AFB-42F7-BDFD-EBC199AE0236}" destId="{DF5EA557-7027-4D78-9E47-0B87C48D6225}" srcOrd="0" destOrd="0" presId="urn:microsoft.com/office/officeart/2005/8/layout/hierarchy1"/>
    <dgm:cxn modelId="{E3C28387-0A60-4226-A70F-2DD4525CF21A}" type="presOf" srcId="{107B8880-56DE-4BC9-8BB0-6451B649EFC1}" destId="{24463FC8-D1F6-45E1-BB86-E12621E5A5D6}" srcOrd="0" destOrd="0" presId="urn:microsoft.com/office/officeart/2005/8/layout/hierarchy1"/>
    <dgm:cxn modelId="{B69F9FDF-41E9-461A-8745-0540A78DC8E8}" type="presOf" srcId="{F9725AE9-2ACC-4B9C-BCFE-075C66396614}" destId="{EB15C452-F42F-4106-A64B-00721C62469F}" srcOrd="0" destOrd="0" presId="urn:microsoft.com/office/officeart/2005/8/layout/hierarchy1"/>
    <dgm:cxn modelId="{ED041B81-34CF-4C50-AD76-E33EE1949263}" type="presOf" srcId="{8646B60C-B10C-4843-B935-7A6D9F08F05C}" destId="{9CF52C5C-BF98-416C-8945-E41F25AAFA59}" srcOrd="0" destOrd="0" presId="urn:microsoft.com/office/officeart/2005/8/layout/hierarchy1"/>
    <dgm:cxn modelId="{3EAAAC1F-5A65-41C4-8C4A-3D4B13458ED1}" type="presOf" srcId="{5D810858-010A-4B5C-BDD1-365BA5FE981C}" destId="{011A3020-E88B-4A2E-9DD6-8DF64010EF11}" srcOrd="0" destOrd="0" presId="urn:microsoft.com/office/officeart/2005/8/layout/hierarchy1"/>
    <dgm:cxn modelId="{59F1C6FE-5C10-4184-8CAD-91A73E475476}" type="presOf" srcId="{68322BF5-E4B2-48C7-AD00-43ABE2A7B4F1}" destId="{D2C911E6-14D2-4F91-B600-BC92706FDD08}" srcOrd="0" destOrd="0" presId="urn:microsoft.com/office/officeart/2005/8/layout/hierarchy1"/>
    <dgm:cxn modelId="{1B6B5D6A-2F89-415E-98A1-C7DDF2DBBED3}" type="presOf" srcId="{C822EE8E-AF15-468C-BAB9-D46D901799BA}" destId="{EB140C23-4F97-4142-953B-9B2BAC6AAF06}" srcOrd="0" destOrd="0" presId="urn:microsoft.com/office/officeart/2005/8/layout/hierarchy1"/>
    <dgm:cxn modelId="{8ACE2CAC-7414-47DC-88EE-3104D4690B3F}" type="presOf" srcId="{C896D920-BD61-4728-A246-45F6E3648466}" destId="{9493BD80-1A10-4C18-B7A1-57B2F161EDC0}" srcOrd="0" destOrd="0" presId="urn:microsoft.com/office/officeart/2005/8/layout/hierarchy1"/>
    <dgm:cxn modelId="{505CE312-C587-49E2-AFDC-2F06DC71A1E4}" srcId="{107B8880-56DE-4BC9-8BB0-6451B649EFC1}" destId="{7662185C-87C1-42C8-AEE6-85E74DF27422}" srcOrd="2" destOrd="0" parTransId="{D5F87F63-4139-4676-88BD-88B3F0D002AB}" sibTransId="{381E0054-5683-4C7F-B373-C1D190C7EFCC}"/>
    <dgm:cxn modelId="{58A7D7CE-B3B8-4FC0-936F-A21EEC582921}" type="presOf" srcId="{698981BF-6170-4CF5-8477-57E73139C78D}" destId="{0B526D94-3755-4214-96C0-C6D8277B79E1}" srcOrd="0" destOrd="0" presId="urn:microsoft.com/office/officeart/2005/8/layout/hierarchy1"/>
    <dgm:cxn modelId="{F58B53D5-BD27-444F-8320-9B3BE6D9B658}" type="presOf" srcId="{7662185C-87C1-42C8-AEE6-85E74DF27422}" destId="{81098674-B0B6-4586-A9FF-9DF8764861FC}" srcOrd="0" destOrd="0" presId="urn:microsoft.com/office/officeart/2005/8/layout/hierarchy1"/>
    <dgm:cxn modelId="{DA2243E1-7CC3-47CB-A2AE-143EE6BA4D2B}" type="presOf" srcId="{FF9EB848-CFA5-434F-8F25-25D6A199B7D6}" destId="{D87614DF-A1C5-4BF6-932B-C710DE8AA238}" srcOrd="0" destOrd="0" presId="urn:microsoft.com/office/officeart/2005/8/layout/hierarchy1"/>
    <dgm:cxn modelId="{D54658D3-1680-4C3A-BC37-1A192B33E3F2}" type="presOf" srcId="{4B9ED63D-E1F0-4955-BCCC-B8ED9D841D66}" destId="{5A968E8E-D1D6-4008-81ED-44371AC2819E}" srcOrd="0" destOrd="0" presId="urn:microsoft.com/office/officeart/2005/8/layout/hierarchy1"/>
    <dgm:cxn modelId="{C0A6158B-19BE-4BE5-954D-1A4E09D917C2}" type="presOf" srcId="{D5F87F63-4139-4676-88BD-88B3F0D002AB}" destId="{136578FE-7089-4855-9446-5219A3D6F647}" srcOrd="0" destOrd="0" presId="urn:microsoft.com/office/officeart/2005/8/layout/hierarchy1"/>
    <dgm:cxn modelId="{D848A7C0-BE67-4265-A4C1-88432A7BAC7C}" type="presOf" srcId="{FE719432-6199-46BE-82A8-21F4AC93C89A}" destId="{FAFD277F-D229-4D2A-BDDC-533E1128A64B}" srcOrd="0" destOrd="0" presId="urn:microsoft.com/office/officeart/2005/8/layout/hierarchy1"/>
    <dgm:cxn modelId="{08D82CB0-A1E5-4DC1-943F-134AB2F1AE06}" type="presOf" srcId="{C20ED41E-4B57-47FE-B982-BD55E1880D68}" destId="{44C74186-8DDD-4E9C-868F-51F3D87C0FA6}" srcOrd="0" destOrd="0" presId="urn:microsoft.com/office/officeart/2005/8/layout/hierarchy1"/>
    <dgm:cxn modelId="{B87DB2DA-FF90-4AB2-9E18-04D7E86CF6BF}" srcId="{C20ED41E-4B57-47FE-B982-BD55E1880D68}" destId="{C1C3BF1B-0EBB-4882-934D-F92F3DD29D36}" srcOrd="0" destOrd="0" parTransId="{20C78E8B-790C-4FFB-AA5F-6CDC3E75E22D}" sibTransId="{7D5F4F87-59F7-42CD-A4AA-726F643E29CC}"/>
    <dgm:cxn modelId="{430C45DB-A578-4BDB-A6B3-AC4303911722}" srcId="{107B8880-56DE-4BC9-8BB0-6451B649EFC1}" destId="{FF9EB848-CFA5-434F-8F25-25D6A199B7D6}" srcOrd="1" destOrd="0" parTransId="{5D810858-010A-4B5C-BDD1-365BA5FE981C}" sibTransId="{0260EBA2-01E6-44EE-9133-CC08E5DDF8DF}"/>
    <dgm:cxn modelId="{03A7B4B9-3DC9-4BE8-AE4E-77D168B29100}" type="presOf" srcId="{C1C3BF1B-0EBB-4882-934D-F92F3DD29D36}" destId="{EE514082-E242-4F1D-AE26-5DC8DD1EF22E}" srcOrd="0" destOrd="0" presId="urn:microsoft.com/office/officeart/2005/8/layout/hierarchy1"/>
    <dgm:cxn modelId="{4B725621-8A23-48B2-9969-2B87A7DAA325}" srcId="{107B8880-56DE-4BC9-8BB0-6451B649EFC1}" destId="{F9725AE9-2ACC-4B9C-BCFE-075C66396614}" srcOrd="4" destOrd="0" parTransId="{C00B4DD4-1AFB-42F7-BDFD-EBC199AE0236}" sibTransId="{7C3AA86E-9297-4137-84FC-D2B38343A52E}"/>
    <dgm:cxn modelId="{0C68A927-C819-405A-9BE7-47BE740D2C40}" srcId="{107B8880-56DE-4BC9-8BB0-6451B649EFC1}" destId="{FA9D9DC8-3472-475E-804F-5B690C7824C1}" srcOrd="0" destOrd="0" parTransId="{E4DC1945-7D7F-461D-B465-E47165EA5334}" sibTransId="{F2C52CE6-E67E-4C51-82A7-40CA4364F339}"/>
    <dgm:cxn modelId="{92588489-B37B-42ED-8926-80FE5520B59C}" srcId="{107B8880-56DE-4BC9-8BB0-6451B649EFC1}" destId="{C822EE8E-AF15-468C-BAB9-D46D901799BA}" srcOrd="5" destOrd="0" parTransId="{4B9ED63D-E1F0-4955-BCCC-B8ED9D841D66}" sibTransId="{A0DA27DD-267D-4894-AAF3-C8499B13681B}"/>
    <dgm:cxn modelId="{DBED01EA-B62A-4B19-823E-5BBD0D612263}" type="presOf" srcId="{FA9D9DC8-3472-475E-804F-5B690C7824C1}" destId="{2C721A0D-A53C-43BB-9E42-E63BF2C48C82}" srcOrd="0" destOrd="0" presId="urn:microsoft.com/office/officeart/2005/8/layout/hierarchy1"/>
    <dgm:cxn modelId="{5D36E7C2-59A8-4B20-AC18-88C42A692A60}" srcId="{8646B60C-B10C-4843-B935-7A6D9F08F05C}" destId="{C20ED41E-4B57-47FE-B982-BD55E1880D68}" srcOrd="0" destOrd="0" parTransId="{68322BF5-E4B2-48C7-AD00-43ABE2A7B4F1}" sibTransId="{BB830760-0A36-4C39-85AB-742CE31EC0D9}"/>
    <dgm:cxn modelId="{B919F3D2-65BE-45A2-8E7F-6716CE78505D}" srcId="{107B8880-56DE-4BC9-8BB0-6451B649EFC1}" destId="{698981BF-6170-4CF5-8477-57E73139C78D}" srcOrd="3" destOrd="0" parTransId="{C896D920-BD61-4728-A246-45F6E3648466}" sibTransId="{490B9F45-EA86-4377-82E8-E6324FB87D08}"/>
    <dgm:cxn modelId="{6B1ADC4F-0F45-4A8F-92C3-DDC0DDE5FA5B}" type="presParOf" srcId="{158325EC-0382-4B7C-AFB2-4EF067195C22}" destId="{79AF639E-B79A-47E3-A806-FBA57546A528}" srcOrd="0" destOrd="0" presId="urn:microsoft.com/office/officeart/2005/8/layout/hierarchy1"/>
    <dgm:cxn modelId="{71856AFC-6C5D-4FD8-81DC-C60283D05FF4}" type="presParOf" srcId="{79AF639E-B79A-47E3-A806-FBA57546A528}" destId="{60B607C3-30F9-485E-9269-129E9782137D}" srcOrd="0" destOrd="0" presId="urn:microsoft.com/office/officeart/2005/8/layout/hierarchy1"/>
    <dgm:cxn modelId="{F2029DD3-14FB-4726-8687-7E5028B1444D}" type="presParOf" srcId="{60B607C3-30F9-485E-9269-129E9782137D}" destId="{B6703DE4-1129-4381-9328-F7F8AC606507}" srcOrd="0" destOrd="0" presId="urn:microsoft.com/office/officeart/2005/8/layout/hierarchy1"/>
    <dgm:cxn modelId="{F0FE66E6-E94F-4D2A-9177-1B735C053BCE}" type="presParOf" srcId="{60B607C3-30F9-485E-9269-129E9782137D}" destId="{24463FC8-D1F6-45E1-BB86-E12621E5A5D6}" srcOrd="1" destOrd="0" presId="urn:microsoft.com/office/officeart/2005/8/layout/hierarchy1"/>
    <dgm:cxn modelId="{603DE0F8-E240-48D0-99F5-7660D176851E}" type="presParOf" srcId="{79AF639E-B79A-47E3-A806-FBA57546A528}" destId="{1EAED3D1-38FF-444E-ADA4-130DC7E3119A}" srcOrd="1" destOrd="0" presId="urn:microsoft.com/office/officeart/2005/8/layout/hierarchy1"/>
    <dgm:cxn modelId="{383849D0-E034-4B10-9179-08F568352A80}" type="presParOf" srcId="{1EAED3D1-38FF-444E-ADA4-130DC7E3119A}" destId="{A4455039-D2D7-4F87-8204-8B28614714F3}" srcOrd="0" destOrd="0" presId="urn:microsoft.com/office/officeart/2005/8/layout/hierarchy1"/>
    <dgm:cxn modelId="{17E06138-30B8-47A5-BE3A-419F7328B75B}" type="presParOf" srcId="{1EAED3D1-38FF-444E-ADA4-130DC7E3119A}" destId="{EBEC6C22-E15E-431B-9926-5557705FD95D}" srcOrd="1" destOrd="0" presId="urn:microsoft.com/office/officeart/2005/8/layout/hierarchy1"/>
    <dgm:cxn modelId="{66E01C15-7F2C-4982-AF18-5F6CDA3D1495}" type="presParOf" srcId="{EBEC6C22-E15E-431B-9926-5557705FD95D}" destId="{C2D344F8-039B-406B-AF9A-E6ACEDD89165}" srcOrd="0" destOrd="0" presId="urn:microsoft.com/office/officeart/2005/8/layout/hierarchy1"/>
    <dgm:cxn modelId="{3C435207-0A7C-44A9-B1FE-2CB5E4F65156}" type="presParOf" srcId="{C2D344F8-039B-406B-AF9A-E6ACEDD89165}" destId="{3E2DB2A5-0813-4407-9991-90A1AF2EF40E}" srcOrd="0" destOrd="0" presId="urn:microsoft.com/office/officeart/2005/8/layout/hierarchy1"/>
    <dgm:cxn modelId="{F8BE66FF-6D7E-44AC-A763-5585AAFAD82B}" type="presParOf" srcId="{C2D344F8-039B-406B-AF9A-E6ACEDD89165}" destId="{2C721A0D-A53C-43BB-9E42-E63BF2C48C82}" srcOrd="1" destOrd="0" presId="urn:microsoft.com/office/officeart/2005/8/layout/hierarchy1"/>
    <dgm:cxn modelId="{757A7A87-4C8F-4D5C-85B2-F7CE9C75C269}" type="presParOf" srcId="{EBEC6C22-E15E-431B-9926-5557705FD95D}" destId="{46CE6266-143A-47C3-B426-8A0C5FFA012A}" srcOrd="1" destOrd="0" presId="urn:microsoft.com/office/officeart/2005/8/layout/hierarchy1"/>
    <dgm:cxn modelId="{550A5262-8DE8-467F-B5EA-059D85904B99}" type="presParOf" srcId="{1EAED3D1-38FF-444E-ADA4-130DC7E3119A}" destId="{011A3020-E88B-4A2E-9DD6-8DF64010EF11}" srcOrd="2" destOrd="0" presId="urn:microsoft.com/office/officeart/2005/8/layout/hierarchy1"/>
    <dgm:cxn modelId="{DD254B03-D43B-4B96-945B-DE1A85364BAA}" type="presParOf" srcId="{1EAED3D1-38FF-444E-ADA4-130DC7E3119A}" destId="{295060DE-613D-45BB-B584-D558A823968F}" srcOrd="3" destOrd="0" presId="urn:microsoft.com/office/officeart/2005/8/layout/hierarchy1"/>
    <dgm:cxn modelId="{D98B2872-3740-4DA8-B09F-983BA2555980}" type="presParOf" srcId="{295060DE-613D-45BB-B584-D558A823968F}" destId="{6B88CEB0-BD75-44CA-A4BF-E0DB1FDB330F}" srcOrd="0" destOrd="0" presId="urn:microsoft.com/office/officeart/2005/8/layout/hierarchy1"/>
    <dgm:cxn modelId="{CF2529FB-E1E7-4A89-B562-15E43A6EC37F}" type="presParOf" srcId="{6B88CEB0-BD75-44CA-A4BF-E0DB1FDB330F}" destId="{04157191-4CDF-47E1-899E-BA178A89857D}" srcOrd="0" destOrd="0" presId="urn:microsoft.com/office/officeart/2005/8/layout/hierarchy1"/>
    <dgm:cxn modelId="{30465675-D956-403E-AC9F-5B6B62F9632B}" type="presParOf" srcId="{6B88CEB0-BD75-44CA-A4BF-E0DB1FDB330F}" destId="{D87614DF-A1C5-4BF6-932B-C710DE8AA238}" srcOrd="1" destOrd="0" presId="urn:microsoft.com/office/officeart/2005/8/layout/hierarchy1"/>
    <dgm:cxn modelId="{E95CF999-E177-4D3A-80C2-AAEA881E0FE6}" type="presParOf" srcId="{295060DE-613D-45BB-B584-D558A823968F}" destId="{6670E98D-2D7B-460C-A82A-22063EBCB908}" srcOrd="1" destOrd="0" presId="urn:microsoft.com/office/officeart/2005/8/layout/hierarchy1"/>
    <dgm:cxn modelId="{11D51953-CAD5-4761-8A0D-B2E13209717F}" type="presParOf" srcId="{1EAED3D1-38FF-444E-ADA4-130DC7E3119A}" destId="{136578FE-7089-4855-9446-5219A3D6F647}" srcOrd="4" destOrd="0" presId="urn:microsoft.com/office/officeart/2005/8/layout/hierarchy1"/>
    <dgm:cxn modelId="{288EBB6C-CBE0-4510-8ED1-91484748F783}" type="presParOf" srcId="{1EAED3D1-38FF-444E-ADA4-130DC7E3119A}" destId="{59172B23-2144-444A-B83F-08C48833566F}" srcOrd="5" destOrd="0" presId="urn:microsoft.com/office/officeart/2005/8/layout/hierarchy1"/>
    <dgm:cxn modelId="{6FE12E9E-A242-48E0-AEDD-CE694EAAC821}" type="presParOf" srcId="{59172B23-2144-444A-B83F-08C48833566F}" destId="{BFF3CF72-FCC1-4003-B9EA-9D9E820A9A23}" srcOrd="0" destOrd="0" presId="urn:microsoft.com/office/officeart/2005/8/layout/hierarchy1"/>
    <dgm:cxn modelId="{C1548536-6A66-44CE-8278-7B2A1841A492}" type="presParOf" srcId="{BFF3CF72-FCC1-4003-B9EA-9D9E820A9A23}" destId="{90F74C63-BE4D-4182-801F-1F7F1AFCAD4D}" srcOrd="0" destOrd="0" presId="urn:microsoft.com/office/officeart/2005/8/layout/hierarchy1"/>
    <dgm:cxn modelId="{0401E3CD-180A-4340-9484-CC9A04D9E850}" type="presParOf" srcId="{BFF3CF72-FCC1-4003-B9EA-9D9E820A9A23}" destId="{81098674-B0B6-4586-A9FF-9DF8764861FC}" srcOrd="1" destOrd="0" presId="urn:microsoft.com/office/officeart/2005/8/layout/hierarchy1"/>
    <dgm:cxn modelId="{4D5A1792-9551-4B98-BEA9-53C2D5C60D2B}" type="presParOf" srcId="{59172B23-2144-444A-B83F-08C48833566F}" destId="{769155D2-8873-44D6-A156-4657865D956C}" srcOrd="1" destOrd="0" presId="urn:microsoft.com/office/officeart/2005/8/layout/hierarchy1"/>
    <dgm:cxn modelId="{2582FD12-DF09-4884-98D5-1F9F1FB1F095}" type="presParOf" srcId="{1EAED3D1-38FF-444E-ADA4-130DC7E3119A}" destId="{9493BD80-1A10-4C18-B7A1-57B2F161EDC0}" srcOrd="6" destOrd="0" presId="urn:microsoft.com/office/officeart/2005/8/layout/hierarchy1"/>
    <dgm:cxn modelId="{A5C0D3A0-62A7-43B3-91E6-BE676CB6C86C}" type="presParOf" srcId="{1EAED3D1-38FF-444E-ADA4-130DC7E3119A}" destId="{1BF46BFC-041E-43FC-8B68-78C9AEF419DB}" srcOrd="7" destOrd="0" presId="urn:microsoft.com/office/officeart/2005/8/layout/hierarchy1"/>
    <dgm:cxn modelId="{F8CDAA34-A919-4E08-8D77-0D6364F8AF4D}" type="presParOf" srcId="{1BF46BFC-041E-43FC-8B68-78C9AEF419DB}" destId="{E2712FE5-014C-4744-836B-94C1371EB9A6}" srcOrd="0" destOrd="0" presId="urn:microsoft.com/office/officeart/2005/8/layout/hierarchy1"/>
    <dgm:cxn modelId="{5A64C5EF-F509-470D-9B28-C5FCD116C56E}" type="presParOf" srcId="{E2712FE5-014C-4744-836B-94C1371EB9A6}" destId="{18DE589D-5EF4-4F77-BC80-4E802FE45C9E}" srcOrd="0" destOrd="0" presId="urn:microsoft.com/office/officeart/2005/8/layout/hierarchy1"/>
    <dgm:cxn modelId="{FCBB1742-61E9-4E69-9340-44D76F007F82}" type="presParOf" srcId="{E2712FE5-014C-4744-836B-94C1371EB9A6}" destId="{0B526D94-3755-4214-96C0-C6D8277B79E1}" srcOrd="1" destOrd="0" presId="urn:microsoft.com/office/officeart/2005/8/layout/hierarchy1"/>
    <dgm:cxn modelId="{CC6E994D-5230-423F-A086-75670DA5E9E4}" type="presParOf" srcId="{1BF46BFC-041E-43FC-8B68-78C9AEF419DB}" destId="{4AC5267F-73BC-4128-B017-D7EA20086F04}" srcOrd="1" destOrd="0" presId="urn:microsoft.com/office/officeart/2005/8/layout/hierarchy1"/>
    <dgm:cxn modelId="{F7883D62-F309-403E-81AA-D96C3EDDE41C}" type="presParOf" srcId="{1EAED3D1-38FF-444E-ADA4-130DC7E3119A}" destId="{DF5EA557-7027-4D78-9E47-0B87C48D6225}" srcOrd="8" destOrd="0" presId="urn:microsoft.com/office/officeart/2005/8/layout/hierarchy1"/>
    <dgm:cxn modelId="{6AD0C9FC-8019-4641-8BF8-ED38390A4298}" type="presParOf" srcId="{1EAED3D1-38FF-444E-ADA4-130DC7E3119A}" destId="{F08B544D-A08D-4F7F-8F6B-00D0B90D6E6C}" srcOrd="9" destOrd="0" presId="urn:microsoft.com/office/officeart/2005/8/layout/hierarchy1"/>
    <dgm:cxn modelId="{4D50F5AD-429F-4BBD-876E-939397B8D6D9}" type="presParOf" srcId="{F08B544D-A08D-4F7F-8F6B-00D0B90D6E6C}" destId="{813DB7D8-A19A-4FF5-A252-DD1220A05F58}" srcOrd="0" destOrd="0" presId="urn:microsoft.com/office/officeart/2005/8/layout/hierarchy1"/>
    <dgm:cxn modelId="{47195DE3-8D1C-4B8C-8CC3-90D6A56D7822}" type="presParOf" srcId="{813DB7D8-A19A-4FF5-A252-DD1220A05F58}" destId="{1AAD859E-8ABA-4F79-9F5E-2CA63DF15D4C}" srcOrd="0" destOrd="0" presId="urn:microsoft.com/office/officeart/2005/8/layout/hierarchy1"/>
    <dgm:cxn modelId="{1BCB9EFA-F286-4A2F-94AD-398DD9506B39}" type="presParOf" srcId="{813DB7D8-A19A-4FF5-A252-DD1220A05F58}" destId="{EB15C452-F42F-4106-A64B-00721C62469F}" srcOrd="1" destOrd="0" presId="urn:microsoft.com/office/officeart/2005/8/layout/hierarchy1"/>
    <dgm:cxn modelId="{42BEA777-7917-4D47-BC29-4B16037B1C5B}" type="presParOf" srcId="{F08B544D-A08D-4F7F-8F6B-00D0B90D6E6C}" destId="{47255A24-D696-49D3-82EE-4513E2200B7C}" srcOrd="1" destOrd="0" presId="urn:microsoft.com/office/officeart/2005/8/layout/hierarchy1"/>
    <dgm:cxn modelId="{24D4AB5B-B923-4C67-8AC8-FAE37EC4215A}" type="presParOf" srcId="{1EAED3D1-38FF-444E-ADA4-130DC7E3119A}" destId="{5A968E8E-D1D6-4008-81ED-44371AC2819E}" srcOrd="10" destOrd="0" presId="urn:microsoft.com/office/officeart/2005/8/layout/hierarchy1"/>
    <dgm:cxn modelId="{955C7D85-EE57-4C93-B71E-93C6AC2FDD6A}" type="presParOf" srcId="{1EAED3D1-38FF-444E-ADA4-130DC7E3119A}" destId="{34CF615A-5E59-4DA5-B67E-54A6EFA472FC}" srcOrd="11" destOrd="0" presId="urn:microsoft.com/office/officeart/2005/8/layout/hierarchy1"/>
    <dgm:cxn modelId="{1222AC31-196D-4583-AE14-27F6045369EA}" type="presParOf" srcId="{34CF615A-5E59-4DA5-B67E-54A6EFA472FC}" destId="{CC8FB87E-B9E4-4741-8985-7EB52C089FC6}" srcOrd="0" destOrd="0" presId="urn:microsoft.com/office/officeart/2005/8/layout/hierarchy1"/>
    <dgm:cxn modelId="{FA4A4D06-B7D2-4B31-9438-7845F11DCC1A}" type="presParOf" srcId="{CC8FB87E-B9E4-4741-8985-7EB52C089FC6}" destId="{8AEEB051-5D1B-4DD6-A37E-757D269C6A8A}" srcOrd="0" destOrd="0" presId="urn:microsoft.com/office/officeart/2005/8/layout/hierarchy1"/>
    <dgm:cxn modelId="{C727273F-F4D2-4D1D-AD31-0D859133C768}" type="presParOf" srcId="{CC8FB87E-B9E4-4741-8985-7EB52C089FC6}" destId="{EB140C23-4F97-4142-953B-9B2BAC6AAF06}" srcOrd="1" destOrd="0" presId="urn:microsoft.com/office/officeart/2005/8/layout/hierarchy1"/>
    <dgm:cxn modelId="{340B069C-CD02-4C2A-B2E8-5B8279A6937A}" type="presParOf" srcId="{34CF615A-5E59-4DA5-B67E-54A6EFA472FC}" destId="{0EAD0310-AA38-425A-9126-7E67CE667C79}" srcOrd="1" destOrd="0" presId="urn:microsoft.com/office/officeart/2005/8/layout/hierarchy1"/>
    <dgm:cxn modelId="{DE3AD706-3460-4BB9-89CA-046249C3432F}" type="presParOf" srcId="{1EAED3D1-38FF-444E-ADA4-130DC7E3119A}" destId="{FAFD277F-D229-4D2A-BDDC-533E1128A64B}" srcOrd="12" destOrd="0" presId="urn:microsoft.com/office/officeart/2005/8/layout/hierarchy1"/>
    <dgm:cxn modelId="{6CAE4575-9588-443B-BC29-931E311FAACD}" type="presParOf" srcId="{1EAED3D1-38FF-444E-ADA4-130DC7E3119A}" destId="{7D357B91-18B7-4828-8B5E-A74AD808BA28}" srcOrd="13" destOrd="0" presId="urn:microsoft.com/office/officeart/2005/8/layout/hierarchy1"/>
    <dgm:cxn modelId="{CD8D02C3-1DC2-4265-BBC1-00CBFC3B1B58}" type="presParOf" srcId="{7D357B91-18B7-4828-8B5E-A74AD808BA28}" destId="{145197A1-53E8-4C31-A12B-B04CC46F2277}" srcOrd="0" destOrd="0" presId="urn:microsoft.com/office/officeart/2005/8/layout/hierarchy1"/>
    <dgm:cxn modelId="{52C5F33C-038F-4565-88D2-0B8BBF0C781D}" type="presParOf" srcId="{145197A1-53E8-4C31-A12B-B04CC46F2277}" destId="{1BD90471-CE1D-4A04-905A-91AD827FBE73}" srcOrd="0" destOrd="0" presId="urn:microsoft.com/office/officeart/2005/8/layout/hierarchy1"/>
    <dgm:cxn modelId="{5E2E2104-4725-49E5-B8B0-484707C52543}" type="presParOf" srcId="{145197A1-53E8-4C31-A12B-B04CC46F2277}" destId="{9CF52C5C-BF98-416C-8945-E41F25AAFA59}" srcOrd="1" destOrd="0" presId="urn:microsoft.com/office/officeart/2005/8/layout/hierarchy1"/>
    <dgm:cxn modelId="{012A1EAA-FD13-4520-B781-3FED4BF89CA2}" type="presParOf" srcId="{7D357B91-18B7-4828-8B5E-A74AD808BA28}" destId="{555164BF-0D1B-4834-98D9-5EA86A8D9F1D}" srcOrd="1" destOrd="0" presId="urn:microsoft.com/office/officeart/2005/8/layout/hierarchy1"/>
    <dgm:cxn modelId="{4AB9AB98-B64D-48E3-AB9D-64A2962B586E}" type="presParOf" srcId="{555164BF-0D1B-4834-98D9-5EA86A8D9F1D}" destId="{D2C911E6-14D2-4F91-B600-BC92706FDD08}" srcOrd="0" destOrd="0" presId="urn:microsoft.com/office/officeart/2005/8/layout/hierarchy1"/>
    <dgm:cxn modelId="{8801145B-13F9-4D78-BDE5-B054C9EBA34A}" type="presParOf" srcId="{555164BF-0D1B-4834-98D9-5EA86A8D9F1D}" destId="{0F3652A5-514F-456E-8C91-CEE474009053}" srcOrd="1" destOrd="0" presId="urn:microsoft.com/office/officeart/2005/8/layout/hierarchy1"/>
    <dgm:cxn modelId="{AFAD5F58-22D3-462F-98D5-80B630687F17}" type="presParOf" srcId="{0F3652A5-514F-456E-8C91-CEE474009053}" destId="{7012EAA3-1A4B-4942-ABFD-F72D0060CF11}" srcOrd="0" destOrd="0" presId="urn:microsoft.com/office/officeart/2005/8/layout/hierarchy1"/>
    <dgm:cxn modelId="{78E519EA-99DA-4A41-BC2A-6328330DCFF4}" type="presParOf" srcId="{7012EAA3-1A4B-4942-ABFD-F72D0060CF11}" destId="{0DACCED2-6545-44A3-8020-FBA5A1DBCCFC}" srcOrd="0" destOrd="0" presId="urn:microsoft.com/office/officeart/2005/8/layout/hierarchy1"/>
    <dgm:cxn modelId="{BED2FEA1-B379-484D-BBCD-A41FCB381FC0}" type="presParOf" srcId="{7012EAA3-1A4B-4942-ABFD-F72D0060CF11}" destId="{44C74186-8DDD-4E9C-868F-51F3D87C0FA6}" srcOrd="1" destOrd="0" presId="urn:microsoft.com/office/officeart/2005/8/layout/hierarchy1"/>
    <dgm:cxn modelId="{6F662186-A345-4700-8DAA-1C42BA43306D}" type="presParOf" srcId="{0F3652A5-514F-456E-8C91-CEE474009053}" destId="{BAF4533A-50F9-4CCE-97B9-3B9310319D4F}" srcOrd="1" destOrd="0" presId="urn:microsoft.com/office/officeart/2005/8/layout/hierarchy1"/>
    <dgm:cxn modelId="{CCC18C6E-3FA1-452E-88C7-6F320C7E233A}" type="presParOf" srcId="{BAF4533A-50F9-4CCE-97B9-3B9310319D4F}" destId="{5CBAB82F-29F4-4060-ADA4-EBC591CD4381}" srcOrd="0" destOrd="0" presId="urn:microsoft.com/office/officeart/2005/8/layout/hierarchy1"/>
    <dgm:cxn modelId="{BCD6F4DE-5967-4CCF-BFB6-E6E7DC0812AD}" type="presParOf" srcId="{BAF4533A-50F9-4CCE-97B9-3B9310319D4F}" destId="{0BB50B08-ECE1-4280-85FA-D7380EEE77D2}" srcOrd="1" destOrd="0" presId="urn:microsoft.com/office/officeart/2005/8/layout/hierarchy1"/>
    <dgm:cxn modelId="{2E319089-8BEF-434C-AD1F-0430D1521A5B}" type="presParOf" srcId="{0BB50B08-ECE1-4280-85FA-D7380EEE77D2}" destId="{CF389C95-AB12-4D64-9552-900FA5EFE83E}" srcOrd="0" destOrd="0" presId="urn:microsoft.com/office/officeart/2005/8/layout/hierarchy1"/>
    <dgm:cxn modelId="{14BDCCF4-29BF-424E-B2B4-93479E6D1564}" type="presParOf" srcId="{CF389C95-AB12-4D64-9552-900FA5EFE83E}" destId="{DDCD87D8-0805-4CB2-B1AA-2E1721353172}" srcOrd="0" destOrd="0" presId="urn:microsoft.com/office/officeart/2005/8/layout/hierarchy1"/>
    <dgm:cxn modelId="{EEEAD0F9-6455-4859-BAC0-12B27F3A4460}" type="presParOf" srcId="{CF389C95-AB12-4D64-9552-900FA5EFE83E}" destId="{EE514082-E242-4F1D-AE26-5DC8DD1EF22E}" srcOrd="1" destOrd="0" presId="urn:microsoft.com/office/officeart/2005/8/layout/hierarchy1"/>
    <dgm:cxn modelId="{DA66D5A9-A9DA-41A7-82CE-AF03849425FA}" type="presParOf" srcId="{0BB50B08-ECE1-4280-85FA-D7380EEE77D2}" destId="{41CE1730-A5C3-4517-9EF7-466E13ED017F}"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BAB82F-29F4-4060-ADA4-EBC591CD4381}">
      <dsp:nvSpPr>
        <dsp:cNvPr id="0" name=""/>
        <dsp:cNvSpPr/>
      </dsp:nvSpPr>
      <dsp:spPr>
        <a:xfrm>
          <a:off x="5039513" y="2072119"/>
          <a:ext cx="91440" cy="188623"/>
        </a:xfrm>
        <a:custGeom>
          <a:avLst/>
          <a:gdLst/>
          <a:ahLst/>
          <a:cxnLst/>
          <a:rect l="0" t="0" r="0" b="0"/>
          <a:pathLst>
            <a:path>
              <a:moveTo>
                <a:pt x="45720" y="0"/>
              </a:moveTo>
              <a:lnTo>
                <a:pt x="45720" y="1886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C911E6-14D2-4F91-B600-BC92706FDD08}">
      <dsp:nvSpPr>
        <dsp:cNvPr id="0" name=""/>
        <dsp:cNvSpPr/>
      </dsp:nvSpPr>
      <dsp:spPr>
        <a:xfrm>
          <a:off x="5039513" y="1471658"/>
          <a:ext cx="91440" cy="188623"/>
        </a:xfrm>
        <a:custGeom>
          <a:avLst/>
          <a:gdLst/>
          <a:ahLst/>
          <a:cxnLst/>
          <a:rect l="0" t="0" r="0" b="0"/>
          <a:pathLst>
            <a:path>
              <a:moveTo>
                <a:pt x="45720" y="0"/>
              </a:moveTo>
              <a:lnTo>
                <a:pt x="45720" y="1886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FD277F-D229-4D2A-BDDC-533E1128A64B}">
      <dsp:nvSpPr>
        <dsp:cNvPr id="0" name=""/>
        <dsp:cNvSpPr/>
      </dsp:nvSpPr>
      <dsp:spPr>
        <a:xfrm>
          <a:off x="2707168" y="871196"/>
          <a:ext cx="2378065" cy="188623"/>
        </a:xfrm>
        <a:custGeom>
          <a:avLst/>
          <a:gdLst/>
          <a:ahLst/>
          <a:cxnLst/>
          <a:rect l="0" t="0" r="0" b="0"/>
          <a:pathLst>
            <a:path>
              <a:moveTo>
                <a:pt x="0" y="0"/>
              </a:moveTo>
              <a:lnTo>
                <a:pt x="0" y="128541"/>
              </a:lnTo>
              <a:lnTo>
                <a:pt x="2378065" y="128541"/>
              </a:lnTo>
              <a:lnTo>
                <a:pt x="2378065" y="1886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968E8E-D1D6-4008-81ED-44371AC2819E}">
      <dsp:nvSpPr>
        <dsp:cNvPr id="0" name=""/>
        <dsp:cNvSpPr/>
      </dsp:nvSpPr>
      <dsp:spPr>
        <a:xfrm>
          <a:off x="2707168" y="871196"/>
          <a:ext cx="1585376" cy="188623"/>
        </a:xfrm>
        <a:custGeom>
          <a:avLst/>
          <a:gdLst/>
          <a:ahLst/>
          <a:cxnLst/>
          <a:rect l="0" t="0" r="0" b="0"/>
          <a:pathLst>
            <a:path>
              <a:moveTo>
                <a:pt x="0" y="0"/>
              </a:moveTo>
              <a:lnTo>
                <a:pt x="0" y="128541"/>
              </a:lnTo>
              <a:lnTo>
                <a:pt x="1585376" y="128541"/>
              </a:lnTo>
              <a:lnTo>
                <a:pt x="1585376" y="1886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5EA557-7027-4D78-9E47-0B87C48D6225}">
      <dsp:nvSpPr>
        <dsp:cNvPr id="0" name=""/>
        <dsp:cNvSpPr/>
      </dsp:nvSpPr>
      <dsp:spPr>
        <a:xfrm>
          <a:off x="2707168" y="871196"/>
          <a:ext cx="792688" cy="188623"/>
        </a:xfrm>
        <a:custGeom>
          <a:avLst/>
          <a:gdLst/>
          <a:ahLst/>
          <a:cxnLst/>
          <a:rect l="0" t="0" r="0" b="0"/>
          <a:pathLst>
            <a:path>
              <a:moveTo>
                <a:pt x="0" y="0"/>
              </a:moveTo>
              <a:lnTo>
                <a:pt x="0" y="128541"/>
              </a:lnTo>
              <a:lnTo>
                <a:pt x="792688" y="128541"/>
              </a:lnTo>
              <a:lnTo>
                <a:pt x="792688" y="1886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93BD80-1A10-4C18-B7A1-57B2F161EDC0}">
      <dsp:nvSpPr>
        <dsp:cNvPr id="0" name=""/>
        <dsp:cNvSpPr/>
      </dsp:nvSpPr>
      <dsp:spPr>
        <a:xfrm>
          <a:off x="2661448" y="871196"/>
          <a:ext cx="91440" cy="188623"/>
        </a:xfrm>
        <a:custGeom>
          <a:avLst/>
          <a:gdLst/>
          <a:ahLst/>
          <a:cxnLst/>
          <a:rect l="0" t="0" r="0" b="0"/>
          <a:pathLst>
            <a:path>
              <a:moveTo>
                <a:pt x="45720" y="0"/>
              </a:moveTo>
              <a:lnTo>
                <a:pt x="45720" y="1886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6578FE-7089-4855-9446-5219A3D6F647}">
      <dsp:nvSpPr>
        <dsp:cNvPr id="0" name=""/>
        <dsp:cNvSpPr/>
      </dsp:nvSpPr>
      <dsp:spPr>
        <a:xfrm>
          <a:off x="1914480" y="871196"/>
          <a:ext cx="792688" cy="188623"/>
        </a:xfrm>
        <a:custGeom>
          <a:avLst/>
          <a:gdLst/>
          <a:ahLst/>
          <a:cxnLst/>
          <a:rect l="0" t="0" r="0" b="0"/>
          <a:pathLst>
            <a:path>
              <a:moveTo>
                <a:pt x="792688" y="0"/>
              </a:moveTo>
              <a:lnTo>
                <a:pt x="792688" y="128541"/>
              </a:lnTo>
              <a:lnTo>
                <a:pt x="0" y="128541"/>
              </a:lnTo>
              <a:lnTo>
                <a:pt x="0" y="1886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1A3020-E88B-4A2E-9DD6-8DF64010EF11}">
      <dsp:nvSpPr>
        <dsp:cNvPr id="0" name=""/>
        <dsp:cNvSpPr/>
      </dsp:nvSpPr>
      <dsp:spPr>
        <a:xfrm>
          <a:off x="1121791" y="871196"/>
          <a:ext cx="1585376" cy="188623"/>
        </a:xfrm>
        <a:custGeom>
          <a:avLst/>
          <a:gdLst/>
          <a:ahLst/>
          <a:cxnLst/>
          <a:rect l="0" t="0" r="0" b="0"/>
          <a:pathLst>
            <a:path>
              <a:moveTo>
                <a:pt x="1585376" y="0"/>
              </a:moveTo>
              <a:lnTo>
                <a:pt x="1585376" y="128541"/>
              </a:lnTo>
              <a:lnTo>
                <a:pt x="0" y="128541"/>
              </a:lnTo>
              <a:lnTo>
                <a:pt x="0" y="1886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455039-D2D7-4F87-8204-8B28614714F3}">
      <dsp:nvSpPr>
        <dsp:cNvPr id="0" name=""/>
        <dsp:cNvSpPr/>
      </dsp:nvSpPr>
      <dsp:spPr>
        <a:xfrm>
          <a:off x="329103" y="871196"/>
          <a:ext cx="2378065" cy="188623"/>
        </a:xfrm>
        <a:custGeom>
          <a:avLst/>
          <a:gdLst/>
          <a:ahLst/>
          <a:cxnLst/>
          <a:rect l="0" t="0" r="0" b="0"/>
          <a:pathLst>
            <a:path>
              <a:moveTo>
                <a:pt x="2378065" y="0"/>
              </a:moveTo>
              <a:lnTo>
                <a:pt x="2378065" y="128541"/>
              </a:lnTo>
              <a:lnTo>
                <a:pt x="0" y="128541"/>
              </a:lnTo>
              <a:lnTo>
                <a:pt x="0" y="1886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703DE4-1129-4381-9328-F7F8AC606507}">
      <dsp:nvSpPr>
        <dsp:cNvPr id="0" name=""/>
        <dsp:cNvSpPr/>
      </dsp:nvSpPr>
      <dsp:spPr>
        <a:xfrm>
          <a:off x="2382887" y="459359"/>
          <a:ext cx="648563" cy="4118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4463FC8-D1F6-45E1-BB86-E12621E5A5D6}">
      <dsp:nvSpPr>
        <dsp:cNvPr id="0" name=""/>
        <dsp:cNvSpPr/>
      </dsp:nvSpPr>
      <dsp:spPr>
        <a:xfrm>
          <a:off x="2454949" y="527818"/>
          <a:ext cx="648563" cy="4118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Root</a:t>
          </a:r>
        </a:p>
      </dsp:txBody>
      <dsp:txXfrm>
        <a:off x="2467011" y="539880"/>
        <a:ext cx="624439" cy="387713"/>
      </dsp:txXfrm>
    </dsp:sp>
    <dsp:sp modelId="{3E2DB2A5-0813-4407-9991-90A1AF2EF40E}">
      <dsp:nvSpPr>
        <dsp:cNvPr id="0" name=""/>
        <dsp:cNvSpPr/>
      </dsp:nvSpPr>
      <dsp:spPr>
        <a:xfrm>
          <a:off x="4822" y="1059820"/>
          <a:ext cx="648563" cy="4118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721A0D-A53C-43BB-9E42-E63BF2C48C82}">
      <dsp:nvSpPr>
        <dsp:cNvPr id="0" name=""/>
        <dsp:cNvSpPr/>
      </dsp:nvSpPr>
      <dsp:spPr>
        <a:xfrm>
          <a:off x="76884" y="1128280"/>
          <a:ext cx="648563" cy="4118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Generate Bill</a:t>
          </a:r>
        </a:p>
      </dsp:txBody>
      <dsp:txXfrm>
        <a:off x="88946" y="1140342"/>
        <a:ext cx="624439" cy="387713"/>
      </dsp:txXfrm>
    </dsp:sp>
    <dsp:sp modelId="{04157191-4CDF-47E1-899E-BA178A89857D}">
      <dsp:nvSpPr>
        <dsp:cNvPr id="0" name=""/>
        <dsp:cNvSpPr/>
      </dsp:nvSpPr>
      <dsp:spPr>
        <a:xfrm>
          <a:off x="797510" y="1059820"/>
          <a:ext cx="648563" cy="4118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7614DF-A1C5-4BF6-932B-C710DE8AA238}">
      <dsp:nvSpPr>
        <dsp:cNvPr id="0" name=""/>
        <dsp:cNvSpPr/>
      </dsp:nvSpPr>
      <dsp:spPr>
        <a:xfrm>
          <a:off x="869572" y="1128280"/>
          <a:ext cx="648563" cy="4118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Generate Test Report</a:t>
          </a:r>
        </a:p>
      </dsp:txBody>
      <dsp:txXfrm>
        <a:off x="881634" y="1140342"/>
        <a:ext cx="624439" cy="387713"/>
      </dsp:txXfrm>
    </dsp:sp>
    <dsp:sp modelId="{90F74C63-BE4D-4182-801F-1F7F1AFCAD4D}">
      <dsp:nvSpPr>
        <dsp:cNvPr id="0" name=""/>
        <dsp:cNvSpPr/>
      </dsp:nvSpPr>
      <dsp:spPr>
        <a:xfrm>
          <a:off x="1590198" y="1059820"/>
          <a:ext cx="648563" cy="4118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098674-B0B6-4586-A9FF-9DF8764861FC}">
      <dsp:nvSpPr>
        <dsp:cNvPr id="0" name=""/>
        <dsp:cNvSpPr/>
      </dsp:nvSpPr>
      <dsp:spPr>
        <a:xfrm>
          <a:off x="1662261" y="1128280"/>
          <a:ext cx="648563" cy="4118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Add Test</a:t>
          </a:r>
        </a:p>
      </dsp:txBody>
      <dsp:txXfrm>
        <a:off x="1674323" y="1140342"/>
        <a:ext cx="624439" cy="387713"/>
      </dsp:txXfrm>
    </dsp:sp>
    <dsp:sp modelId="{18DE589D-5EF4-4F77-BC80-4E802FE45C9E}">
      <dsp:nvSpPr>
        <dsp:cNvPr id="0" name=""/>
        <dsp:cNvSpPr/>
      </dsp:nvSpPr>
      <dsp:spPr>
        <a:xfrm>
          <a:off x="2382887" y="1059820"/>
          <a:ext cx="648563" cy="4118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526D94-3755-4214-96C0-C6D8277B79E1}">
      <dsp:nvSpPr>
        <dsp:cNvPr id="0" name=""/>
        <dsp:cNvSpPr/>
      </dsp:nvSpPr>
      <dsp:spPr>
        <a:xfrm>
          <a:off x="2454949" y="1128280"/>
          <a:ext cx="648563" cy="4118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Remove Test</a:t>
          </a:r>
        </a:p>
      </dsp:txBody>
      <dsp:txXfrm>
        <a:off x="2467011" y="1140342"/>
        <a:ext cx="624439" cy="387713"/>
      </dsp:txXfrm>
    </dsp:sp>
    <dsp:sp modelId="{1AAD859E-8ABA-4F79-9F5E-2CA63DF15D4C}">
      <dsp:nvSpPr>
        <dsp:cNvPr id="0" name=""/>
        <dsp:cNvSpPr/>
      </dsp:nvSpPr>
      <dsp:spPr>
        <a:xfrm>
          <a:off x="3175575" y="1059820"/>
          <a:ext cx="648563" cy="4118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15C452-F42F-4106-A64B-00721C62469F}">
      <dsp:nvSpPr>
        <dsp:cNvPr id="0" name=""/>
        <dsp:cNvSpPr/>
      </dsp:nvSpPr>
      <dsp:spPr>
        <a:xfrm>
          <a:off x="3247638" y="1128280"/>
          <a:ext cx="648563" cy="4118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Edit Tests</a:t>
          </a:r>
        </a:p>
      </dsp:txBody>
      <dsp:txXfrm>
        <a:off x="3259700" y="1140342"/>
        <a:ext cx="624439" cy="387713"/>
      </dsp:txXfrm>
    </dsp:sp>
    <dsp:sp modelId="{8AEEB051-5D1B-4DD6-A37E-757D269C6A8A}">
      <dsp:nvSpPr>
        <dsp:cNvPr id="0" name=""/>
        <dsp:cNvSpPr/>
      </dsp:nvSpPr>
      <dsp:spPr>
        <a:xfrm>
          <a:off x="3968263" y="1059820"/>
          <a:ext cx="648563" cy="4118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B140C23-4F97-4142-953B-9B2BAC6AAF06}">
      <dsp:nvSpPr>
        <dsp:cNvPr id="0" name=""/>
        <dsp:cNvSpPr/>
      </dsp:nvSpPr>
      <dsp:spPr>
        <a:xfrm>
          <a:off x="4040326" y="1128280"/>
          <a:ext cx="648563" cy="4118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List Tests</a:t>
          </a:r>
        </a:p>
      </dsp:txBody>
      <dsp:txXfrm>
        <a:off x="4052388" y="1140342"/>
        <a:ext cx="624439" cy="387713"/>
      </dsp:txXfrm>
    </dsp:sp>
    <dsp:sp modelId="{1BD90471-CE1D-4A04-905A-91AD827FBE73}">
      <dsp:nvSpPr>
        <dsp:cNvPr id="0" name=""/>
        <dsp:cNvSpPr/>
      </dsp:nvSpPr>
      <dsp:spPr>
        <a:xfrm>
          <a:off x="4760952" y="1059820"/>
          <a:ext cx="648563" cy="4118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F52C5C-BF98-416C-8945-E41F25AAFA59}">
      <dsp:nvSpPr>
        <dsp:cNvPr id="0" name=""/>
        <dsp:cNvSpPr/>
      </dsp:nvSpPr>
      <dsp:spPr>
        <a:xfrm>
          <a:off x="4833014" y="1128280"/>
          <a:ext cx="648563" cy="4118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Check Stocks</a:t>
          </a:r>
        </a:p>
      </dsp:txBody>
      <dsp:txXfrm>
        <a:off x="4845076" y="1140342"/>
        <a:ext cx="624439" cy="387713"/>
      </dsp:txXfrm>
    </dsp:sp>
    <dsp:sp modelId="{0DACCED2-6545-44A3-8020-FBA5A1DBCCFC}">
      <dsp:nvSpPr>
        <dsp:cNvPr id="0" name=""/>
        <dsp:cNvSpPr/>
      </dsp:nvSpPr>
      <dsp:spPr>
        <a:xfrm>
          <a:off x="4760952" y="1660282"/>
          <a:ext cx="648563" cy="4118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C74186-8DDD-4E9C-868F-51F3D87C0FA6}">
      <dsp:nvSpPr>
        <dsp:cNvPr id="0" name=""/>
        <dsp:cNvSpPr/>
      </dsp:nvSpPr>
      <dsp:spPr>
        <a:xfrm>
          <a:off x="4833014" y="1728741"/>
          <a:ext cx="648563" cy="4118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Place Order for New Stock</a:t>
          </a:r>
        </a:p>
      </dsp:txBody>
      <dsp:txXfrm>
        <a:off x="4845076" y="1740803"/>
        <a:ext cx="624439" cy="387713"/>
      </dsp:txXfrm>
    </dsp:sp>
    <dsp:sp modelId="{DDCD87D8-0805-4CB2-B1AA-2E1721353172}">
      <dsp:nvSpPr>
        <dsp:cNvPr id="0" name=""/>
        <dsp:cNvSpPr/>
      </dsp:nvSpPr>
      <dsp:spPr>
        <a:xfrm>
          <a:off x="4760952" y="2260743"/>
          <a:ext cx="648563" cy="4118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E514082-E242-4F1D-AE26-5DC8DD1EF22E}">
      <dsp:nvSpPr>
        <dsp:cNvPr id="0" name=""/>
        <dsp:cNvSpPr/>
      </dsp:nvSpPr>
      <dsp:spPr>
        <a:xfrm>
          <a:off x="4833014" y="2329203"/>
          <a:ext cx="648563" cy="4118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IN" sz="700" kern="1200"/>
            <a:t>Confirm Order</a:t>
          </a:r>
        </a:p>
      </dsp:txBody>
      <dsp:txXfrm>
        <a:off x="4845076" y="2341265"/>
        <a:ext cx="624439" cy="3877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00B2F33B-AB4D-4F21-BB1D-38232C5E9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50</TotalTime>
  <Pages>11</Pages>
  <Words>2412</Words>
  <Characters>13754</Characters>
  <Application>Microsoft Office Word</Application>
  <DocSecurity>0</DocSecurity>
  <Lines>114</Lines>
  <Paragraphs>32</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Medical Lab Automation System (MLAS)</vt:lpstr>
      <vt:lpstr>Feasibility study</vt:lpstr>
      <vt:lpstr>    Understanding the problem</vt:lpstr>
      <vt:lpstr>    Scope of the problem</vt:lpstr>
      <vt:lpstr>    Analyzing stakeholders</vt:lpstr>
      <vt:lpstr>    Defining alternatives</vt:lpstr>
      <vt:lpstr>        Connection between various supervisors (Management) and the software</vt:lpstr>
      <vt:lpstr>        Hardware Infrastructure</vt:lpstr>
      <vt:lpstr>        Software Infrastructure</vt:lpstr>
      <vt:lpstr>        Technology used</vt:lpstr>
      <vt:lpstr>        Security</vt:lpstr>
      <vt:lpstr>    Defining criteria to evaluate</vt:lpstr>
      <vt:lpstr>    Assessment of unusual circumstances</vt:lpstr>
      <vt:lpstr>    Evaluation of alternatives</vt:lpstr>
      <vt:lpstr>        Connection between resident and city corporation offices</vt:lpstr>
      <vt:lpstr>        Connection between various supervisors and the software</vt:lpstr>
      <vt:lpstr>        Hardware infrastructure</vt:lpstr>
      <vt:lpstr>        Software infrastructure</vt:lpstr>
      <vt:lpstr>        Technology used</vt:lpstr>
      <vt:lpstr>        Security</vt:lpstr>
      <vt:lpstr>    Report</vt:lpstr>
      <vt:lpstr>Requirement analysis</vt:lpstr>
      <vt:lpstr>    Functional Requirements</vt:lpstr>
      <vt:lpstr>        Data flow</vt:lpstr>
      <vt:lpstr>        Level 1 Data Flow Diagram</vt:lpstr>
      <vt:lpstr>        Structure Chart</vt:lpstr>
      <vt:lpstr>Detailed Design</vt:lpstr>
      <vt:lpstr>    Global System Architecture</vt:lpstr>
      <vt:lpstr>    Platform</vt:lpstr>
      <vt:lpstr>    Software Architecture</vt:lpstr>
      <vt:lpstr>    Database Design</vt:lpstr>
      <vt:lpstr>    Design I/O</vt:lpstr>
      <vt:lpstr>    Procedures &amp; Users</vt:lpstr>
      <vt:lpstr>    Interfaces</vt:lpstr>
      <vt:lpstr>    Detailed Class Design</vt:lpstr>
      <vt:lpstr>    Report</vt:lpstr>
    </vt:vector>
  </TitlesOfParts>
  <Company>Software enGINEERING ASSIGNMENT</Company>
  <LinksUpToDate>false</LinksUpToDate>
  <CharactersWithSpaces>16134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Lab Automation System (MLAS)</dc:title>
  <dc:subject>Software Analysis (SA) and Software Design (SD) Document</dc:subject>
  <dc:creator>R Naresh (13CS30024)                                  Barnopriyo Barua (13CS30009)</dc:creator>
  <cp:keywords/>
  <cp:lastModifiedBy>ghost writer</cp:lastModifiedBy>
  <cp:revision>22</cp:revision>
  <cp:lastPrinted>2015-03-28T17:22:00Z</cp:lastPrinted>
  <dcterms:created xsi:type="dcterms:W3CDTF">2015-03-28T17:03:00Z</dcterms:created>
  <dcterms:modified xsi:type="dcterms:W3CDTF">2015-03-28T18:09:00Z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